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9424238" w:displacedByCustomXml="next"/>
    <w:bookmarkStart w:id="1" w:name="_Toc169424237" w:displacedByCustomXml="next"/>
    <w:sdt>
      <w:sdtPr>
        <w:rPr>
          <w:rFonts w:ascii="Times New Roman" w:eastAsia="Times New Roman" w:hAnsi="Times New Roman" w:cs="Times New Roman"/>
          <w:sz w:val="26"/>
          <w:szCs w:val="24"/>
        </w:rPr>
        <w:id w:val="149185800"/>
        <w:docPartObj>
          <w:docPartGallery w:val="Cover Pages"/>
          <w:docPartUnique/>
        </w:docPartObj>
      </w:sdtPr>
      <w:sdtEndPr/>
      <w:sdtContent>
        <w:p w14:paraId="001956FC" w14:textId="34F06966" w:rsidR="00554D3D" w:rsidRPr="004D54AB" w:rsidRDefault="00554D3D" w:rsidP="00591D31">
          <w:pPr>
            <w:pStyle w:val="NoSpacing"/>
            <w:spacing w:after="240" w:line="360" w:lineRule="auto"/>
            <w:rPr>
              <w:rFonts w:ascii="Times New Roman" w:eastAsia="Times New Roman" w:hAnsi="Times New Roman" w:cs="Times New Roman"/>
              <w:sz w:val="26"/>
              <w:szCs w:val="24"/>
            </w:rPr>
          </w:pPr>
          <w:r w:rsidRPr="004D54AB">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34C5FEFC" wp14:editId="55A707A0">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C1FBC15" w14:textId="77777777" w:rsidR="0096418E" w:rsidRPr="00484E67" w:rsidRDefault="0096418E" w:rsidP="00484E67">
                                <w:pPr>
                                  <w:spacing w:before="0" w:line="240" w:lineRule="auto"/>
                                  <w:ind w:firstLine="562"/>
                                  <w:jc w:val="center"/>
                                  <w:rPr>
                                    <w:b/>
                                    <w:sz w:val="32"/>
                                    <w:szCs w:val="32"/>
                                  </w:rPr>
                                </w:pPr>
                                <w:r w:rsidRPr="00484E67">
                                  <w:rPr>
                                    <w:b/>
                                    <w:sz w:val="32"/>
                                    <w:szCs w:val="32"/>
                                  </w:rPr>
                                  <w:t>BỘ CÔNG THƯƠNG</w:t>
                                </w:r>
                              </w:p>
                              <w:p w14:paraId="587F30DE" w14:textId="77777777" w:rsidR="0096418E" w:rsidRPr="00484E67" w:rsidRDefault="0096418E"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5FEFC" id="Rectangle 1" o:spid="_x0000_s1026" style="position:absolute;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14:paraId="2C1FBC15" w14:textId="77777777" w:rsidR="0096418E" w:rsidRPr="00484E67" w:rsidRDefault="0096418E" w:rsidP="00484E67">
                          <w:pPr>
                            <w:spacing w:before="0" w:line="240" w:lineRule="auto"/>
                            <w:ind w:firstLine="562"/>
                            <w:jc w:val="center"/>
                            <w:rPr>
                              <w:b/>
                              <w:sz w:val="32"/>
                              <w:szCs w:val="32"/>
                            </w:rPr>
                          </w:pPr>
                          <w:r w:rsidRPr="00484E67">
                            <w:rPr>
                              <w:b/>
                              <w:sz w:val="32"/>
                              <w:szCs w:val="32"/>
                            </w:rPr>
                            <w:t>BỘ CÔNG THƯƠNG</w:t>
                          </w:r>
                        </w:p>
                        <w:p w14:paraId="587F30DE" w14:textId="77777777" w:rsidR="0096418E" w:rsidRPr="00484E67" w:rsidRDefault="0096418E"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14:paraId="672AA80F" w14:textId="06084487" w:rsidR="00554D3D" w:rsidRDefault="00AD1DE8" w:rsidP="00591D31">
          <w:pPr>
            <w:pStyle w:val="NoSpacing"/>
            <w:spacing w:after="240" w:line="360" w:lineRule="auto"/>
            <w:rPr>
              <w:rFonts w:ascii="Times New Roman" w:eastAsia="Times New Roman" w:hAnsi="Times New Roman" w:cs="Times New Roman"/>
              <w:sz w:val="26"/>
              <w:szCs w:val="24"/>
            </w:rPr>
          </w:pPr>
          <w:r w:rsidRPr="004D54AB">
            <w:rPr>
              <w:rFonts w:ascii="Times New Roman" w:hAnsi="Times New Roman" w:cs="Times New Roman"/>
              <w:noProof/>
            </w:rPr>
            <w:drawing>
              <wp:anchor distT="0" distB="0" distL="114300" distR="114300" simplePos="0" relativeHeight="251664384" behindDoc="0" locked="0" layoutInCell="1" allowOverlap="1" wp14:anchorId="4ED3E9A4" wp14:editId="2E52D947">
                <wp:simplePos x="0" y="0"/>
                <wp:positionH relativeFrom="column">
                  <wp:posOffset>1720215</wp:posOffset>
                </wp:positionH>
                <wp:positionV relativeFrom="paragraph">
                  <wp:posOffset>340360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36562C72" w14:textId="327DC338" w:rsidR="00AD1DE8" w:rsidRDefault="00AD1DE8" w:rsidP="00591D31">
          <w:pPr>
            <w:pStyle w:val="NoSpacing"/>
            <w:spacing w:after="240" w:line="360" w:lineRule="auto"/>
            <w:rPr>
              <w:rFonts w:ascii="Times New Roman" w:eastAsia="Times New Roman" w:hAnsi="Times New Roman" w:cs="Times New Roman"/>
              <w:sz w:val="26"/>
              <w:szCs w:val="24"/>
            </w:rPr>
          </w:pPr>
        </w:p>
        <w:p w14:paraId="0D795703" w14:textId="030BCE02" w:rsidR="00AD1DE8" w:rsidRDefault="00AD1DE8" w:rsidP="00591D31">
          <w:pPr>
            <w:pStyle w:val="NoSpacing"/>
            <w:spacing w:after="240" w:line="360" w:lineRule="auto"/>
            <w:rPr>
              <w:rFonts w:ascii="Times New Roman" w:eastAsia="Times New Roman" w:hAnsi="Times New Roman" w:cs="Times New Roman"/>
              <w:sz w:val="26"/>
              <w:szCs w:val="24"/>
            </w:rPr>
          </w:pPr>
        </w:p>
        <w:p w14:paraId="0EA06419" w14:textId="7EE34E8A" w:rsidR="00AD1DE8" w:rsidRPr="004D54AB" w:rsidRDefault="00AD1DE8" w:rsidP="00591D31">
          <w:pPr>
            <w:pStyle w:val="NoSpacing"/>
            <w:spacing w:after="240" w:line="360" w:lineRule="auto"/>
            <w:rPr>
              <w:rFonts w:ascii="Times New Roman" w:eastAsia="Times New Roman" w:hAnsi="Times New Roman" w:cs="Times New Roman"/>
              <w:sz w:val="26"/>
              <w:szCs w:val="24"/>
            </w:rPr>
          </w:pPr>
        </w:p>
        <w:p w14:paraId="28253FDD" w14:textId="59DC8246" w:rsidR="00B72142" w:rsidRPr="004D54AB" w:rsidRDefault="00534A24" w:rsidP="003C003A">
          <w:pPr>
            <w:pStyle w:val="NoSpacing"/>
            <w:pBdr>
              <w:top w:val="single" w:sz="6" w:space="6" w:color="4F81BD" w:themeColor="accent1"/>
              <w:bottom w:val="single" w:sz="6" w:space="6" w:color="4F81BD" w:themeColor="accent1"/>
            </w:pBdr>
            <w:spacing w:after="240" w:line="360" w:lineRule="auto"/>
            <w:jc w:val="center"/>
            <w:rPr>
              <w:rFonts w:ascii="Times New Roman" w:eastAsiaTheme="majorEastAsia" w:hAnsi="Times New Roman" w:cs="Times New Roman"/>
              <w:b/>
              <w:caps/>
              <w:sz w:val="72"/>
              <w:szCs w:val="72"/>
            </w:rPr>
          </w:pPr>
          <w:r w:rsidRPr="004D54AB">
            <w:rPr>
              <w:rFonts w:ascii="Times New Roman" w:eastAsiaTheme="majorEastAsia" w:hAnsi="Times New Roman" w:cs="Times New Roman"/>
              <w:b/>
              <w:caps/>
              <w:sz w:val="72"/>
              <w:szCs w:val="72"/>
            </w:rPr>
            <w:t>Tìm Hiểu Công Nghệ WPF và viết ứng dụng học tiếng anh cho trẻ em</w:t>
          </w:r>
        </w:p>
        <w:p w14:paraId="6A87A751" w14:textId="22C68F81" w:rsidR="00841CE9" w:rsidRPr="004D54AB" w:rsidRDefault="00841CE9" w:rsidP="00591D31">
          <w:pPr>
            <w:spacing w:before="0" w:line="360" w:lineRule="auto"/>
            <w:rPr>
              <w:b/>
              <w:i/>
              <w:sz w:val="28"/>
              <w:szCs w:val="28"/>
            </w:rPr>
          </w:pPr>
          <w:r w:rsidRPr="004D54AB">
            <w:rPr>
              <w:b/>
              <w:i/>
              <w:sz w:val="28"/>
              <w:szCs w:val="28"/>
            </w:rPr>
            <w:t>Sinh viên thực hiện:</w:t>
          </w:r>
        </w:p>
        <w:p w14:paraId="712ABFA4" w14:textId="339D0DC0" w:rsidR="00841CE9" w:rsidRPr="004D54AB" w:rsidRDefault="00841CE9" w:rsidP="00591D31">
          <w:pPr>
            <w:pStyle w:val="ListParagraph"/>
            <w:numPr>
              <w:ilvl w:val="0"/>
              <w:numId w:val="6"/>
            </w:numPr>
            <w:spacing w:before="0" w:line="360" w:lineRule="auto"/>
            <w:rPr>
              <w:sz w:val="28"/>
              <w:szCs w:val="28"/>
            </w:rPr>
          </w:pPr>
          <w:r w:rsidRPr="004D54AB">
            <w:rPr>
              <w:sz w:val="28"/>
              <w:szCs w:val="28"/>
            </w:rPr>
            <w:t>Phan Hữu Quý – 16073931</w:t>
          </w:r>
        </w:p>
        <w:p w14:paraId="13AA0BB1" w14:textId="1032F976" w:rsidR="00841CE9" w:rsidRPr="004D54AB" w:rsidRDefault="00841CE9" w:rsidP="00591D31">
          <w:pPr>
            <w:pStyle w:val="ListParagraph"/>
            <w:numPr>
              <w:ilvl w:val="0"/>
              <w:numId w:val="6"/>
            </w:numPr>
            <w:spacing w:before="0" w:line="360" w:lineRule="auto"/>
            <w:rPr>
              <w:sz w:val="28"/>
              <w:szCs w:val="28"/>
            </w:rPr>
          </w:pPr>
          <w:r w:rsidRPr="004D54AB">
            <w:rPr>
              <w:sz w:val="28"/>
              <w:szCs w:val="28"/>
            </w:rPr>
            <w:t>Hoàng Hữu Cương – 16048731</w:t>
          </w:r>
        </w:p>
        <w:p w14:paraId="0BB2FE4A" w14:textId="5C8BD287" w:rsidR="00890157" w:rsidRPr="00AD1DE8" w:rsidRDefault="00841CE9" w:rsidP="00591D31">
          <w:pPr>
            <w:spacing w:before="0" w:line="360" w:lineRule="auto"/>
            <w:ind w:firstLine="0"/>
            <w:jc w:val="left"/>
            <w:rPr>
              <w:sz w:val="28"/>
              <w:szCs w:val="28"/>
            </w:rPr>
          </w:pPr>
          <w:r w:rsidRPr="004D54AB">
            <w:rPr>
              <w:sz w:val="28"/>
              <w:szCs w:val="28"/>
            </w:rPr>
            <w:br w:type="page"/>
          </w:r>
        </w:p>
        <w:bookmarkStart w:id="2" w:name="_GoBack" w:displacedByCustomXml="next"/>
        <w:bookmarkEnd w:id="2" w:displacedByCustomXml="next"/>
      </w:sdtContent>
    </w:sdt>
    <w:p w14:paraId="6CD20A5D" w14:textId="0125F149" w:rsidR="004B4BF6" w:rsidRDefault="004B4BF6" w:rsidP="00591D31">
      <w:pPr>
        <w:pStyle w:val="Heading1"/>
        <w:numPr>
          <w:ilvl w:val="0"/>
          <w:numId w:val="0"/>
        </w:numPr>
        <w:spacing w:before="0" w:line="360" w:lineRule="auto"/>
        <w:rPr>
          <w:rFonts w:cs="Times New Roman"/>
        </w:rPr>
      </w:pPr>
      <w:bookmarkStart w:id="3" w:name="_Toc35857398"/>
      <w:bookmarkStart w:id="4" w:name="_Toc40971771"/>
      <w:r w:rsidRPr="004D54AB">
        <w:rPr>
          <w:rFonts w:cs="Times New Roman"/>
        </w:rPr>
        <w:lastRenderedPageBreak/>
        <w:t>MỤC LỤC</w:t>
      </w:r>
      <w:bookmarkEnd w:id="0"/>
      <w:bookmarkEnd w:id="3"/>
      <w:bookmarkEnd w:id="4"/>
    </w:p>
    <w:bookmarkStart w:id="5" w:name="_Toc35857399" w:displacedByCustomXml="next"/>
    <w:sdt>
      <w:sdtPr>
        <w:rPr>
          <w:rFonts w:ascii="Times New Roman" w:eastAsia="Times New Roman" w:hAnsi="Times New Roman" w:cs="Times New Roman"/>
          <w:color w:val="auto"/>
          <w:sz w:val="26"/>
          <w:szCs w:val="24"/>
        </w:rPr>
        <w:id w:val="126438597"/>
        <w:docPartObj>
          <w:docPartGallery w:val="Table of Contents"/>
          <w:docPartUnique/>
        </w:docPartObj>
      </w:sdtPr>
      <w:sdtEndPr>
        <w:rPr>
          <w:b/>
          <w:bCs/>
          <w:noProof/>
        </w:rPr>
      </w:sdtEndPr>
      <w:sdtContent>
        <w:p w14:paraId="45444AFD" w14:textId="24F7630C" w:rsidR="00491A55" w:rsidRDefault="00491A55">
          <w:pPr>
            <w:pStyle w:val="TOCHeading"/>
          </w:pPr>
        </w:p>
        <w:p w14:paraId="4740A74F" w14:textId="174DFFC8" w:rsidR="00491A55" w:rsidRDefault="00491A55">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40971771" w:history="1">
            <w:r w:rsidRPr="00960E56">
              <w:rPr>
                <w:rStyle w:val="Hyperlink"/>
              </w:rPr>
              <w:t>MỤC LỤC</w:t>
            </w:r>
            <w:r>
              <w:rPr>
                <w:webHidden/>
              </w:rPr>
              <w:tab/>
            </w:r>
            <w:r>
              <w:rPr>
                <w:webHidden/>
              </w:rPr>
              <w:fldChar w:fldCharType="begin"/>
            </w:r>
            <w:r>
              <w:rPr>
                <w:webHidden/>
              </w:rPr>
              <w:instrText xml:space="preserve"> PAGEREF _Toc40971771 \h </w:instrText>
            </w:r>
            <w:r>
              <w:rPr>
                <w:webHidden/>
              </w:rPr>
            </w:r>
            <w:r>
              <w:rPr>
                <w:webHidden/>
              </w:rPr>
              <w:fldChar w:fldCharType="separate"/>
            </w:r>
            <w:r w:rsidR="002E38CB">
              <w:rPr>
                <w:webHidden/>
              </w:rPr>
              <w:t>2</w:t>
            </w:r>
            <w:r>
              <w:rPr>
                <w:webHidden/>
              </w:rPr>
              <w:fldChar w:fldCharType="end"/>
            </w:r>
          </w:hyperlink>
        </w:p>
        <w:p w14:paraId="165F667B" w14:textId="2DB3C81C" w:rsidR="00491A55" w:rsidRDefault="007A24B7">
          <w:pPr>
            <w:pStyle w:val="TOC1"/>
            <w:rPr>
              <w:rFonts w:asciiTheme="minorHAnsi" w:eastAsiaTheme="minorEastAsia" w:hAnsiTheme="minorHAnsi" w:cstheme="minorBidi"/>
              <w:sz w:val="22"/>
              <w:szCs w:val="22"/>
            </w:rPr>
          </w:pPr>
          <w:hyperlink w:anchor="_Toc40971772" w:history="1">
            <w:r w:rsidR="00491A55" w:rsidRPr="00960E56">
              <w:rPr>
                <w:rStyle w:val="Hyperlink"/>
              </w:rPr>
              <w:t>DANH MỤC CÁC HÌNH VẼ</w:t>
            </w:r>
            <w:r w:rsidR="00491A55">
              <w:rPr>
                <w:webHidden/>
              </w:rPr>
              <w:tab/>
            </w:r>
            <w:r w:rsidR="00491A55">
              <w:rPr>
                <w:webHidden/>
              </w:rPr>
              <w:fldChar w:fldCharType="begin"/>
            </w:r>
            <w:r w:rsidR="00491A55">
              <w:rPr>
                <w:webHidden/>
              </w:rPr>
              <w:instrText xml:space="preserve"> PAGEREF _Toc40971772 \h </w:instrText>
            </w:r>
            <w:r w:rsidR="00491A55">
              <w:rPr>
                <w:webHidden/>
              </w:rPr>
            </w:r>
            <w:r w:rsidR="00491A55">
              <w:rPr>
                <w:webHidden/>
              </w:rPr>
              <w:fldChar w:fldCharType="separate"/>
            </w:r>
            <w:r w:rsidR="002E38CB">
              <w:rPr>
                <w:webHidden/>
              </w:rPr>
              <w:t>2</w:t>
            </w:r>
            <w:r w:rsidR="00491A55">
              <w:rPr>
                <w:webHidden/>
              </w:rPr>
              <w:fldChar w:fldCharType="end"/>
            </w:r>
          </w:hyperlink>
        </w:p>
        <w:p w14:paraId="64EB3BEC" w14:textId="4AFC5E1A" w:rsidR="00491A55" w:rsidRDefault="007A24B7">
          <w:pPr>
            <w:pStyle w:val="TOC1"/>
            <w:rPr>
              <w:rFonts w:asciiTheme="minorHAnsi" w:eastAsiaTheme="minorEastAsia" w:hAnsiTheme="minorHAnsi" w:cstheme="minorBidi"/>
              <w:sz w:val="22"/>
              <w:szCs w:val="22"/>
            </w:rPr>
          </w:pPr>
          <w:hyperlink w:anchor="_Toc40971773" w:history="1">
            <w:r w:rsidR="00491A55" w:rsidRPr="00960E56">
              <w:rPr>
                <w:rStyle w:val="Hyperlink"/>
              </w:rPr>
              <w:t>DANH MỤC CÁC BẢNG BIỂU</w:t>
            </w:r>
            <w:r w:rsidR="00491A55">
              <w:rPr>
                <w:webHidden/>
              </w:rPr>
              <w:tab/>
            </w:r>
            <w:r w:rsidR="00491A55">
              <w:rPr>
                <w:webHidden/>
              </w:rPr>
              <w:fldChar w:fldCharType="begin"/>
            </w:r>
            <w:r w:rsidR="00491A55">
              <w:rPr>
                <w:webHidden/>
              </w:rPr>
              <w:instrText xml:space="preserve"> PAGEREF _Toc40971773 \h </w:instrText>
            </w:r>
            <w:r w:rsidR="00491A55">
              <w:rPr>
                <w:webHidden/>
              </w:rPr>
            </w:r>
            <w:r w:rsidR="00491A55">
              <w:rPr>
                <w:webHidden/>
              </w:rPr>
              <w:fldChar w:fldCharType="separate"/>
            </w:r>
            <w:r w:rsidR="002E38CB">
              <w:rPr>
                <w:webHidden/>
              </w:rPr>
              <w:t>2</w:t>
            </w:r>
            <w:r w:rsidR="00491A55">
              <w:rPr>
                <w:webHidden/>
              </w:rPr>
              <w:fldChar w:fldCharType="end"/>
            </w:r>
          </w:hyperlink>
        </w:p>
        <w:p w14:paraId="2F66B243" w14:textId="3E6C6634" w:rsidR="00491A55" w:rsidRDefault="007A24B7">
          <w:pPr>
            <w:pStyle w:val="TOC1"/>
            <w:rPr>
              <w:rFonts w:asciiTheme="minorHAnsi" w:eastAsiaTheme="minorEastAsia" w:hAnsiTheme="minorHAnsi" w:cstheme="minorBidi"/>
              <w:sz w:val="22"/>
              <w:szCs w:val="22"/>
            </w:rPr>
          </w:pPr>
          <w:hyperlink w:anchor="_Toc40971774" w:history="1">
            <w:r w:rsidR="00491A55" w:rsidRPr="00960E56">
              <w:rPr>
                <w:rStyle w:val="Hyperlink"/>
              </w:rPr>
              <w:t>LỜI MỞ ĐẦU</w:t>
            </w:r>
            <w:r w:rsidR="00491A55">
              <w:rPr>
                <w:webHidden/>
              </w:rPr>
              <w:tab/>
            </w:r>
            <w:r w:rsidR="00491A55">
              <w:rPr>
                <w:webHidden/>
              </w:rPr>
              <w:fldChar w:fldCharType="begin"/>
            </w:r>
            <w:r w:rsidR="00491A55">
              <w:rPr>
                <w:webHidden/>
              </w:rPr>
              <w:instrText xml:space="preserve"> PAGEREF _Toc40971774 \h </w:instrText>
            </w:r>
            <w:r w:rsidR="00491A55">
              <w:rPr>
                <w:webHidden/>
              </w:rPr>
            </w:r>
            <w:r w:rsidR="00491A55">
              <w:rPr>
                <w:webHidden/>
              </w:rPr>
              <w:fldChar w:fldCharType="separate"/>
            </w:r>
            <w:r w:rsidR="002E38CB">
              <w:rPr>
                <w:webHidden/>
              </w:rPr>
              <w:t>2</w:t>
            </w:r>
            <w:r w:rsidR="00491A55">
              <w:rPr>
                <w:webHidden/>
              </w:rPr>
              <w:fldChar w:fldCharType="end"/>
            </w:r>
          </w:hyperlink>
        </w:p>
        <w:p w14:paraId="11D192E7" w14:textId="2525B039" w:rsidR="00491A55" w:rsidRDefault="007A24B7">
          <w:pPr>
            <w:pStyle w:val="TOC1"/>
            <w:rPr>
              <w:rFonts w:asciiTheme="minorHAnsi" w:eastAsiaTheme="minorEastAsia" w:hAnsiTheme="minorHAnsi" w:cstheme="minorBidi"/>
              <w:sz w:val="22"/>
              <w:szCs w:val="22"/>
            </w:rPr>
          </w:pPr>
          <w:hyperlink w:anchor="_Toc40971775" w:history="1">
            <w:r w:rsidR="00491A55" w:rsidRPr="00960E56">
              <w:rPr>
                <w:rStyle w:val="Hyperlink"/>
              </w:rPr>
              <w:t>CHƯƠNG 1 : GIỚI THIỆU</w:t>
            </w:r>
            <w:r w:rsidR="00491A55">
              <w:rPr>
                <w:webHidden/>
              </w:rPr>
              <w:tab/>
            </w:r>
            <w:r w:rsidR="00491A55">
              <w:rPr>
                <w:webHidden/>
              </w:rPr>
              <w:fldChar w:fldCharType="begin"/>
            </w:r>
            <w:r w:rsidR="00491A55">
              <w:rPr>
                <w:webHidden/>
              </w:rPr>
              <w:instrText xml:space="preserve"> PAGEREF _Toc40971775 \h </w:instrText>
            </w:r>
            <w:r w:rsidR="00491A55">
              <w:rPr>
                <w:webHidden/>
              </w:rPr>
            </w:r>
            <w:r w:rsidR="00491A55">
              <w:rPr>
                <w:webHidden/>
              </w:rPr>
              <w:fldChar w:fldCharType="separate"/>
            </w:r>
            <w:r w:rsidR="002E38CB">
              <w:rPr>
                <w:webHidden/>
              </w:rPr>
              <w:t>2</w:t>
            </w:r>
            <w:r w:rsidR="00491A55">
              <w:rPr>
                <w:webHidden/>
              </w:rPr>
              <w:fldChar w:fldCharType="end"/>
            </w:r>
          </w:hyperlink>
        </w:p>
        <w:p w14:paraId="2FFD643D" w14:textId="67416A56" w:rsidR="00491A55" w:rsidRDefault="007A24B7">
          <w:pPr>
            <w:pStyle w:val="TOC2"/>
            <w:rPr>
              <w:rFonts w:asciiTheme="minorHAnsi" w:eastAsiaTheme="minorEastAsia" w:hAnsiTheme="minorHAnsi" w:cstheme="minorBidi"/>
              <w:noProof/>
              <w:sz w:val="22"/>
              <w:szCs w:val="22"/>
            </w:rPr>
          </w:pPr>
          <w:hyperlink w:anchor="_Toc40971776" w:history="1">
            <w:r w:rsidR="00491A55" w:rsidRPr="00960E56">
              <w:rPr>
                <w:rStyle w:val="Hyperlink"/>
                <w:noProof/>
              </w:rPr>
              <w:t>1.1 Tổng quan</w:t>
            </w:r>
            <w:r w:rsidR="00491A55">
              <w:rPr>
                <w:noProof/>
                <w:webHidden/>
              </w:rPr>
              <w:tab/>
            </w:r>
            <w:r w:rsidR="00491A55">
              <w:rPr>
                <w:noProof/>
                <w:webHidden/>
              </w:rPr>
              <w:fldChar w:fldCharType="begin"/>
            </w:r>
            <w:r w:rsidR="00491A55">
              <w:rPr>
                <w:noProof/>
                <w:webHidden/>
              </w:rPr>
              <w:instrText xml:space="preserve"> PAGEREF _Toc40971776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26FB341B" w14:textId="3EDE37B3"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77" w:history="1">
            <w:r w:rsidR="00491A55" w:rsidRPr="00960E56">
              <w:rPr>
                <w:rStyle w:val="Hyperlink"/>
                <w:noProof/>
              </w:rPr>
              <w:t>1.1.1 Một số ứng dụng học tiếng anh hiện nay:</w:t>
            </w:r>
            <w:r w:rsidR="00491A55">
              <w:rPr>
                <w:noProof/>
                <w:webHidden/>
              </w:rPr>
              <w:tab/>
            </w:r>
            <w:r w:rsidR="00491A55">
              <w:rPr>
                <w:noProof/>
                <w:webHidden/>
              </w:rPr>
              <w:fldChar w:fldCharType="begin"/>
            </w:r>
            <w:r w:rsidR="00491A55">
              <w:rPr>
                <w:noProof/>
                <w:webHidden/>
              </w:rPr>
              <w:instrText xml:space="preserve"> PAGEREF _Toc40971777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0E0AAF47" w14:textId="4E48376F"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78" w:history="1">
            <w:r w:rsidR="00491A55" w:rsidRPr="00960E56">
              <w:rPr>
                <w:rStyle w:val="Hyperlink"/>
                <w:noProof/>
              </w:rPr>
              <w:t>1.1.2 Giới thiệu về Ứng dụng học tiếng anh cho trẻ em Big Fun:</w:t>
            </w:r>
            <w:r w:rsidR="00491A55">
              <w:rPr>
                <w:noProof/>
                <w:webHidden/>
              </w:rPr>
              <w:tab/>
            </w:r>
            <w:r w:rsidR="00491A55">
              <w:rPr>
                <w:noProof/>
                <w:webHidden/>
              </w:rPr>
              <w:fldChar w:fldCharType="begin"/>
            </w:r>
            <w:r w:rsidR="00491A55">
              <w:rPr>
                <w:noProof/>
                <w:webHidden/>
              </w:rPr>
              <w:instrText xml:space="preserve"> PAGEREF _Toc40971778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4AF2E480" w14:textId="27904023" w:rsidR="00491A55" w:rsidRDefault="007A24B7">
          <w:pPr>
            <w:pStyle w:val="TOC2"/>
            <w:rPr>
              <w:rFonts w:asciiTheme="minorHAnsi" w:eastAsiaTheme="minorEastAsia" w:hAnsiTheme="minorHAnsi" w:cstheme="minorBidi"/>
              <w:noProof/>
              <w:sz w:val="22"/>
              <w:szCs w:val="22"/>
            </w:rPr>
          </w:pPr>
          <w:hyperlink w:anchor="_Toc40971779" w:history="1">
            <w:r w:rsidR="00491A55" w:rsidRPr="00960E56">
              <w:rPr>
                <w:rStyle w:val="Hyperlink"/>
                <w:noProof/>
              </w:rPr>
              <w:t>1.2 Mục tiêu đề tài</w:t>
            </w:r>
            <w:r w:rsidR="00491A55">
              <w:rPr>
                <w:noProof/>
                <w:webHidden/>
              </w:rPr>
              <w:tab/>
            </w:r>
            <w:r w:rsidR="00491A55">
              <w:rPr>
                <w:noProof/>
                <w:webHidden/>
              </w:rPr>
              <w:fldChar w:fldCharType="begin"/>
            </w:r>
            <w:r w:rsidR="00491A55">
              <w:rPr>
                <w:noProof/>
                <w:webHidden/>
              </w:rPr>
              <w:instrText xml:space="preserve"> PAGEREF _Toc40971779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6334D4B2" w14:textId="6B4F04BA" w:rsidR="00491A55" w:rsidRDefault="007A24B7">
          <w:pPr>
            <w:pStyle w:val="TOC2"/>
            <w:rPr>
              <w:rFonts w:asciiTheme="minorHAnsi" w:eastAsiaTheme="minorEastAsia" w:hAnsiTheme="minorHAnsi" w:cstheme="minorBidi"/>
              <w:noProof/>
              <w:sz w:val="22"/>
              <w:szCs w:val="22"/>
            </w:rPr>
          </w:pPr>
          <w:hyperlink w:anchor="_Toc40971780" w:history="1">
            <w:r w:rsidR="00491A55" w:rsidRPr="00960E56">
              <w:rPr>
                <w:rStyle w:val="Hyperlink"/>
                <w:noProof/>
              </w:rPr>
              <w:t>1.3 Phạm vi đề tài</w:t>
            </w:r>
            <w:r w:rsidR="00491A55">
              <w:rPr>
                <w:noProof/>
                <w:webHidden/>
              </w:rPr>
              <w:tab/>
            </w:r>
            <w:r w:rsidR="00491A55">
              <w:rPr>
                <w:noProof/>
                <w:webHidden/>
              </w:rPr>
              <w:fldChar w:fldCharType="begin"/>
            </w:r>
            <w:r w:rsidR="00491A55">
              <w:rPr>
                <w:noProof/>
                <w:webHidden/>
              </w:rPr>
              <w:instrText xml:space="preserve"> PAGEREF _Toc40971780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7CD09477" w14:textId="1BA035C0" w:rsidR="00491A55" w:rsidRDefault="007A24B7">
          <w:pPr>
            <w:pStyle w:val="TOC2"/>
            <w:rPr>
              <w:rFonts w:asciiTheme="minorHAnsi" w:eastAsiaTheme="minorEastAsia" w:hAnsiTheme="minorHAnsi" w:cstheme="minorBidi"/>
              <w:noProof/>
              <w:sz w:val="22"/>
              <w:szCs w:val="22"/>
            </w:rPr>
          </w:pPr>
          <w:hyperlink w:anchor="_Toc40971781" w:history="1">
            <w:r w:rsidR="00491A55" w:rsidRPr="00960E56">
              <w:rPr>
                <w:rStyle w:val="Hyperlink"/>
                <w:noProof/>
              </w:rPr>
              <w:t>1.4 Mô tả yêu cầu chức năng</w:t>
            </w:r>
            <w:r w:rsidR="00491A55">
              <w:rPr>
                <w:noProof/>
                <w:webHidden/>
              </w:rPr>
              <w:tab/>
            </w:r>
            <w:r w:rsidR="00491A55">
              <w:rPr>
                <w:noProof/>
                <w:webHidden/>
              </w:rPr>
              <w:fldChar w:fldCharType="begin"/>
            </w:r>
            <w:r w:rsidR="00491A55">
              <w:rPr>
                <w:noProof/>
                <w:webHidden/>
              </w:rPr>
              <w:instrText xml:space="preserve"> PAGEREF _Toc40971781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68DC9755" w14:textId="26099D98" w:rsidR="00491A55" w:rsidRDefault="007A24B7">
          <w:pPr>
            <w:pStyle w:val="TOC1"/>
            <w:rPr>
              <w:rFonts w:asciiTheme="minorHAnsi" w:eastAsiaTheme="minorEastAsia" w:hAnsiTheme="minorHAnsi" w:cstheme="minorBidi"/>
              <w:sz w:val="22"/>
              <w:szCs w:val="22"/>
            </w:rPr>
          </w:pPr>
          <w:hyperlink w:anchor="_Toc40971782" w:history="1">
            <w:r w:rsidR="00491A55" w:rsidRPr="00960E56">
              <w:rPr>
                <w:rStyle w:val="Hyperlink"/>
              </w:rPr>
              <w:t>CHƯƠNG 2 : CƠ SỞ LÝ THUYẾT</w:t>
            </w:r>
            <w:r w:rsidR="00491A55">
              <w:rPr>
                <w:webHidden/>
              </w:rPr>
              <w:tab/>
            </w:r>
            <w:r w:rsidR="00491A55">
              <w:rPr>
                <w:webHidden/>
              </w:rPr>
              <w:fldChar w:fldCharType="begin"/>
            </w:r>
            <w:r w:rsidR="00491A55">
              <w:rPr>
                <w:webHidden/>
              </w:rPr>
              <w:instrText xml:space="preserve"> PAGEREF _Toc40971782 \h </w:instrText>
            </w:r>
            <w:r w:rsidR="00491A55">
              <w:rPr>
                <w:webHidden/>
              </w:rPr>
            </w:r>
            <w:r w:rsidR="00491A55">
              <w:rPr>
                <w:webHidden/>
              </w:rPr>
              <w:fldChar w:fldCharType="separate"/>
            </w:r>
            <w:r w:rsidR="002E38CB">
              <w:rPr>
                <w:webHidden/>
              </w:rPr>
              <w:t>2</w:t>
            </w:r>
            <w:r w:rsidR="00491A55">
              <w:rPr>
                <w:webHidden/>
              </w:rPr>
              <w:fldChar w:fldCharType="end"/>
            </w:r>
          </w:hyperlink>
        </w:p>
        <w:p w14:paraId="71A68CB0" w14:textId="58FD22E6" w:rsidR="00491A55" w:rsidRDefault="007A24B7">
          <w:pPr>
            <w:pStyle w:val="TOC2"/>
            <w:rPr>
              <w:rFonts w:asciiTheme="minorHAnsi" w:eastAsiaTheme="minorEastAsia" w:hAnsiTheme="minorHAnsi" w:cstheme="minorBidi"/>
              <w:noProof/>
              <w:sz w:val="22"/>
              <w:szCs w:val="22"/>
            </w:rPr>
          </w:pPr>
          <w:hyperlink w:anchor="_Toc40971783" w:history="1">
            <w:r w:rsidR="00491A55" w:rsidRPr="00960E56">
              <w:rPr>
                <w:rStyle w:val="Hyperlink"/>
                <w:noProof/>
              </w:rPr>
              <w:t>2.1 Công nghệ WPF</w:t>
            </w:r>
            <w:r w:rsidR="00491A55">
              <w:rPr>
                <w:noProof/>
                <w:webHidden/>
              </w:rPr>
              <w:tab/>
            </w:r>
            <w:r w:rsidR="00491A55">
              <w:rPr>
                <w:noProof/>
                <w:webHidden/>
              </w:rPr>
              <w:fldChar w:fldCharType="begin"/>
            </w:r>
            <w:r w:rsidR="00491A55">
              <w:rPr>
                <w:noProof/>
                <w:webHidden/>
              </w:rPr>
              <w:instrText xml:space="preserve"> PAGEREF _Toc40971783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1D7042F6" w14:textId="20B60D28"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84" w:history="1">
            <w:r w:rsidR="00491A55" w:rsidRPr="00960E56">
              <w:rPr>
                <w:rStyle w:val="Hyperlink"/>
                <w:noProof/>
              </w:rPr>
              <w:t>2.1.1 Giới thiệu về WPF</w:t>
            </w:r>
            <w:r w:rsidR="00491A55">
              <w:rPr>
                <w:noProof/>
                <w:webHidden/>
              </w:rPr>
              <w:tab/>
            </w:r>
            <w:r w:rsidR="00491A55">
              <w:rPr>
                <w:noProof/>
                <w:webHidden/>
              </w:rPr>
              <w:fldChar w:fldCharType="begin"/>
            </w:r>
            <w:r w:rsidR="00491A55">
              <w:rPr>
                <w:noProof/>
                <w:webHidden/>
              </w:rPr>
              <w:instrText xml:space="preserve"> PAGEREF _Toc40971784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76C59721" w14:textId="05959D50"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85" w:history="1">
            <w:r w:rsidR="00491A55" w:rsidRPr="00960E56">
              <w:rPr>
                <w:rStyle w:val="Hyperlink"/>
                <w:noProof/>
              </w:rPr>
              <w:t>2.1.2 Mục tiêu của WPF</w:t>
            </w:r>
            <w:r w:rsidR="00491A55">
              <w:rPr>
                <w:noProof/>
                <w:webHidden/>
              </w:rPr>
              <w:tab/>
            </w:r>
            <w:r w:rsidR="00491A55">
              <w:rPr>
                <w:noProof/>
                <w:webHidden/>
              </w:rPr>
              <w:fldChar w:fldCharType="begin"/>
            </w:r>
            <w:r w:rsidR="00491A55">
              <w:rPr>
                <w:noProof/>
                <w:webHidden/>
              </w:rPr>
              <w:instrText xml:space="preserve"> PAGEREF _Toc40971785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1543BCEF" w14:textId="178C6C73"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86" w:history="1">
            <w:r w:rsidR="00491A55" w:rsidRPr="00960E56">
              <w:rPr>
                <w:rStyle w:val="Hyperlink"/>
                <w:noProof/>
              </w:rPr>
              <w:t>2.1.3 Các tính năng nổi bật của WPF</w:t>
            </w:r>
            <w:r w:rsidR="00491A55">
              <w:rPr>
                <w:noProof/>
                <w:webHidden/>
              </w:rPr>
              <w:tab/>
            </w:r>
            <w:r w:rsidR="00491A55">
              <w:rPr>
                <w:noProof/>
                <w:webHidden/>
              </w:rPr>
              <w:fldChar w:fldCharType="begin"/>
            </w:r>
            <w:r w:rsidR="00491A55">
              <w:rPr>
                <w:noProof/>
                <w:webHidden/>
              </w:rPr>
              <w:instrText xml:space="preserve"> PAGEREF _Toc40971786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62B3DEAF" w14:textId="22CC3588"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87" w:history="1">
            <w:r w:rsidR="00491A55" w:rsidRPr="00960E56">
              <w:rPr>
                <w:rStyle w:val="Hyperlink"/>
                <w:noProof/>
              </w:rPr>
              <w:t>2.1.4 Ngôn ngữ XAML</w:t>
            </w:r>
            <w:r w:rsidR="00491A55">
              <w:rPr>
                <w:noProof/>
                <w:webHidden/>
              </w:rPr>
              <w:tab/>
            </w:r>
            <w:r w:rsidR="00491A55">
              <w:rPr>
                <w:noProof/>
                <w:webHidden/>
              </w:rPr>
              <w:fldChar w:fldCharType="begin"/>
            </w:r>
            <w:r w:rsidR="00491A55">
              <w:rPr>
                <w:noProof/>
                <w:webHidden/>
              </w:rPr>
              <w:instrText xml:space="preserve"> PAGEREF _Toc40971787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2972D2D1" w14:textId="7FA75C03"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88" w:history="1">
            <w:r w:rsidR="00491A55" w:rsidRPr="00960E56">
              <w:rPr>
                <w:rStyle w:val="Hyperlink"/>
                <w:noProof/>
              </w:rPr>
              <w:t>2.1.5 WPF cho Window và trình duyệt Web</w:t>
            </w:r>
            <w:r w:rsidR="00491A55">
              <w:rPr>
                <w:noProof/>
                <w:webHidden/>
              </w:rPr>
              <w:tab/>
            </w:r>
            <w:r w:rsidR="00491A55">
              <w:rPr>
                <w:noProof/>
                <w:webHidden/>
              </w:rPr>
              <w:fldChar w:fldCharType="begin"/>
            </w:r>
            <w:r w:rsidR="00491A55">
              <w:rPr>
                <w:noProof/>
                <w:webHidden/>
              </w:rPr>
              <w:instrText xml:space="preserve"> PAGEREF _Toc40971788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350E5D57" w14:textId="5C4497BF"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89" w:history="1">
            <w:r w:rsidR="00491A55" w:rsidRPr="00960E56">
              <w:rPr>
                <w:rStyle w:val="Hyperlink"/>
                <w:noProof/>
              </w:rPr>
              <w:t>2.1.6 Các thành phần của WPF</w:t>
            </w:r>
            <w:r w:rsidR="00491A55">
              <w:rPr>
                <w:noProof/>
                <w:webHidden/>
              </w:rPr>
              <w:tab/>
            </w:r>
            <w:r w:rsidR="00491A55">
              <w:rPr>
                <w:noProof/>
                <w:webHidden/>
              </w:rPr>
              <w:fldChar w:fldCharType="begin"/>
            </w:r>
            <w:r w:rsidR="00491A55">
              <w:rPr>
                <w:noProof/>
                <w:webHidden/>
              </w:rPr>
              <w:instrText xml:space="preserve"> PAGEREF _Toc40971789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031F9C0A" w14:textId="6396B705" w:rsidR="00491A55" w:rsidRDefault="007A24B7">
          <w:pPr>
            <w:pStyle w:val="TOC2"/>
            <w:rPr>
              <w:rFonts w:asciiTheme="minorHAnsi" w:eastAsiaTheme="minorEastAsia" w:hAnsiTheme="minorHAnsi" w:cstheme="minorBidi"/>
              <w:noProof/>
              <w:sz w:val="22"/>
              <w:szCs w:val="22"/>
            </w:rPr>
          </w:pPr>
          <w:hyperlink w:anchor="_Toc40971790" w:history="1">
            <w:r w:rsidR="00491A55" w:rsidRPr="00960E56">
              <w:rPr>
                <w:rStyle w:val="Hyperlink"/>
                <w:noProof/>
              </w:rPr>
              <w:t>2.2 Material Design</w:t>
            </w:r>
            <w:r w:rsidR="00491A55">
              <w:rPr>
                <w:noProof/>
                <w:webHidden/>
              </w:rPr>
              <w:tab/>
            </w:r>
            <w:r w:rsidR="00491A55">
              <w:rPr>
                <w:noProof/>
                <w:webHidden/>
              </w:rPr>
              <w:fldChar w:fldCharType="begin"/>
            </w:r>
            <w:r w:rsidR="00491A55">
              <w:rPr>
                <w:noProof/>
                <w:webHidden/>
              </w:rPr>
              <w:instrText xml:space="preserve"> PAGEREF _Toc40971790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6EB1DF68" w14:textId="753FCB8D"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91" w:history="1">
            <w:r w:rsidR="00491A55" w:rsidRPr="00960E56">
              <w:rPr>
                <w:rStyle w:val="Hyperlink"/>
                <w:noProof/>
              </w:rPr>
              <w:t>2.2.1 Material Design là gì?</w:t>
            </w:r>
            <w:r w:rsidR="00491A55">
              <w:rPr>
                <w:noProof/>
                <w:webHidden/>
              </w:rPr>
              <w:tab/>
            </w:r>
            <w:r w:rsidR="00491A55">
              <w:rPr>
                <w:noProof/>
                <w:webHidden/>
              </w:rPr>
              <w:fldChar w:fldCharType="begin"/>
            </w:r>
            <w:r w:rsidR="00491A55">
              <w:rPr>
                <w:noProof/>
                <w:webHidden/>
              </w:rPr>
              <w:instrText xml:space="preserve"> PAGEREF _Toc40971791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38D48654" w14:textId="22FCF72E"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92" w:history="1">
            <w:r w:rsidR="00491A55" w:rsidRPr="00960E56">
              <w:rPr>
                <w:rStyle w:val="Hyperlink"/>
                <w:noProof/>
              </w:rPr>
              <w:t>2.2.2 Đặc điểm của Material Design</w:t>
            </w:r>
            <w:r w:rsidR="00491A55">
              <w:rPr>
                <w:noProof/>
                <w:webHidden/>
              </w:rPr>
              <w:tab/>
            </w:r>
            <w:r w:rsidR="00491A55">
              <w:rPr>
                <w:noProof/>
                <w:webHidden/>
              </w:rPr>
              <w:fldChar w:fldCharType="begin"/>
            </w:r>
            <w:r w:rsidR="00491A55">
              <w:rPr>
                <w:noProof/>
                <w:webHidden/>
              </w:rPr>
              <w:instrText xml:space="preserve"> PAGEREF _Toc40971792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4C322480" w14:textId="5EE33CCA"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93" w:history="1">
            <w:r w:rsidR="00491A55" w:rsidRPr="00960E56">
              <w:rPr>
                <w:rStyle w:val="Hyperlink"/>
                <w:noProof/>
              </w:rPr>
              <w:t>2.2.3 Ba mảnh ghép của Material Design</w:t>
            </w:r>
            <w:r w:rsidR="00491A55">
              <w:rPr>
                <w:noProof/>
                <w:webHidden/>
              </w:rPr>
              <w:tab/>
            </w:r>
            <w:r w:rsidR="00491A55">
              <w:rPr>
                <w:noProof/>
                <w:webHidden/>
              </w:rPr>
              <w:fldChar w:fldCharType="begin"/>
            </w:r>
            <w:r w:rsidR="00491A55">
              <w:rPr>
                <w:noProof/>
                <w:webHidden/>
              </w:rPr>
              <w:instrText xml:space="preserve"> PAGEREF _Toc40971793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3AAF1020" w14:textId="679FA06C" w:rsidR="00491A55" w:rsidRDefault="007A24B7">
          <w:pPr>
            <w:pStyle w:val="TOC1"/>
            <w:rPr>
              <w:rFonts w:asciiTheme="minorHAnsi" w:eastAsiaTheme="minorEastAsia" w:hAnsiTheme="minorHAnsi" w:cstheme="minorBidi"/>
              <w:sz w:val="22"/>
              <w:szCs w:val="22"/>
            </w:rPr>
          </w:pPr>
          <w:hyperlink w:anchor="_Toc40971794" w:history="1">
            <w:r w:rsidR="00491A55" w:rsidRPr="00960E56">
              <w:rPr>
                <w:rStyle w:val="Hyperlink"/>
              </w:rPr>
              <w:t>CHƯƠNG 3 : PHÂN TÍCH</w:t>
            </w:r>
            <w:r w:rsidR="00491A55">
              <w:rPr>
                <w:webHidden/>
              </w:rPr>
              <w:tab/>
            </w:r>
            <w:r w:rsidR="00491A55">
              <w:rPr>
                <w:webHidden/>
              </w:rPr>
              <w:fldChar w:fldCharType="begin"/>
            </w:r>
            <w:r w:rsidR="00491A55">
              <w:rPr>
                <w:webHidden/>
              </w:rPr>
              <w:instrText xml:space="preserve"> PAGEREF _Toc40971794 \h </w:instrText>
            </w:r>
            <w:r w:rsidR="00491A55">
              <w:rPr>
                <w:webHidden/>
              </w:rPr>
            </w:r>
            <w:r w:rsidR="00491A55">
              <w:rPr>
                <w:webHidden/>
              </w:rPr>
              <w:fldChar w:fldCharType="separate"/>
            </w:r>
            <w:r w:rsidR="002E38CB">
              <w:rPr>
                <w:webHidden/>
              </w:rPr>
              <w:t>2</w:t>
            </w:r>
            <w:r w:rsidR="00491A55">
              <w:rPr>
                <w:webHidden/>
              </w:rPr>
              <w:fldChar w:fldCharType="end"/>
            </w:r>
          </w:hyperlink>
        </w:p>
        <w:p w14:paraId="690A7C5B" w14:textId="5A6C23CE" w:rsidR="00491A55" w:rsidRDefault="007A24B7">
          <w:pPr>
            <w:pStyle w:val="TOC2"/>
            <w:rPr>
              <w:rFonts w:asciiTheme="minorHAnsi" w:eastAsiaTheme="minorEastAsia" w:hAnsiTheme="minorHAnsi" w:cstheme="minorBidi"/>
              <w:noProof/>
              <w:sz w:val="22"/>
              <w:szCs w:val="22"/>
            </w:rPr>
          </w:pPr>
          <w:hyperlink w:anchor="_Toc40971795" w:history="1">
            <w:r w:rsidR="00491A55" w:rsidRPr="00960E56">
              <w:rPr>
                <w:rStyle w:val="Hyperlink"/>
                <w:noProof/>
              </w:rPr>
              <w:t>3.1 Phân tích yêu cầu bằng UML</w:t>
            </w:r>
            <w:r w:rsidR="00491A55">
              <w:rPr>
                <w:noProof/>
                <w:webHidden/>
              </w:rPr>
              <w:tab/>
            </w:r>
            <w:r w:rsidR="00491A55">
              <w:rPr>
                <w:noProof/>
                <w:webHidden/>
              </w:rPr>
              <w:fldChar w:fldCharType="begin"/>
            </w:r>
            <w:r w:rsidR="00491A55">
              <w:rPr>
                <w:noProof/>
                <w:webHidden/>
              </w:rPr>
              <w:instrText xml:space="preserve"> PAGEREF _Toc40971795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52519C01" w14:textId="6A53434B"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96" w:history="1">
            <w:r w:rsidR="00491A55" w:rsidRPr="00960E56">
              <w:rPr>
                <w:rStyle w:val="Hyperlink"/>
                <w:noProof/>
              </w:rPr>
              <w:t>3.1.1 Use case Tổng Quát</w:t>
            </w:r>
            <w:r w:rsidR="00491A55">
              <w:rPr>
                <w:noProof/>
                <w:webHidden/>
              </w:rPr>
              <w:tab/>
            </w:r>
            <w:r w:rsidR="00491A55">
              <w:rPr>
                <w:noProof/>
                <w:webHidden/>
              </w:rPr>
              <w:fldChar w:fldCharType="begin"/>
            </w:r>
            <w:r w:rsidR="00491A55">
              <w:rPr>
                <w:noProof/>
                <w:webHidden/>
              </w:rPr>
              <w:instrText xml:space="preserve"> PAGEREF _Toc40971796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1FDAB040" w14:textId="780E13BF"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97" w:history="1">
            <w:r w:rsidR="00491A55" w:rsidRPr="00960E56">
              <w:rPr>
                <w:rStyle w:val="Hyperlink"/>
                <w:noProof/>
              </w:rPr>
              <w:t>3.1.2 Danh sách các actor</w:t>
            </w:r>
            <w:r w:rsidR="00491A55">
              <w:rPr>
                <w:noProof/>
                <w:webHidden/>
              </w:rPr>
              <w:tab/>
            </w:r>
            <w:r w:rsidR="00491A55">
              <w:rPr>
                <w:noProof/>
                <w:webHidden/>
              </w:rPr>
              <w:fldChar w:fldCharType="begin"/>
            </w:r>
            <w:r w:rsidR="00491A55">
              <w:rPr>
                <w:noProof/>
                <w:webHidden/>
              </w:rPr>
              <w:instrText xml:space="preserve"> PAGEREF _Toc40971797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23A85195" w14:textId="77106D4B"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798" w:history="1">
            <w:r w:rsidR="00491A55" w:rsidRPr="00960E56">
              <w:rPr>
                <w:rStyle w:val="Hyperlink"/>
                <w:noProof/>
              </w:rPr>
              <w:t>3.1.3 Danh sách các Use case</w:t>
            </w:r>
            <w:r w:rsidR="00491A55">
              <w:rPr>
                <w:noProof/>
                <w:webHidden/>
              </w:rPr>
              <w:tab/>
            </w:r>
            <w:r w:rsidR="00491A55">
              <w:rPr>
                <w:noProof/>
                <w:webHidden/>
              </w:rPr>
              <w:fldChar w:fldCharType="begin"/>
            </w:r>
            <w:r w:rsidR="00491A55">
              <w:rPr>
                <w:noProof/>
                <w:webHidden/>
              </w:rPr>
              <w:instrText xml:space="preserve"> PAGEREF _Toc40971798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0B4E7BCD" w14:textId="77F79286" w:rsidR="00491A55" w:rsidRDefault="007A24B7">
          <w:pPr>
            <w:pStyle w:val="TOC2"/>
            <w:rPr>
              <w:rFonts w:asciiTheme="minorHAnsi" w:eastAsiaTheme="minorEastAsia" w:hAnsiTheme="minorHAnsi" w:cstheme="minorBidi"/>
              <w:noProof/>
              <w:sz w:val="22"/>
              <w:szCs w:val="22"/>
            </w:rPr>
          </w:pPr>
          <w:hyperlink w:anchor="_Toc40971799" w:history="1">
            <w:r w:rsidR="00491A55" w:rsidRPr="00960E56">
              <w:rPr>
                <w:rStyle w:val="Hyperlink"/>
                <w:noProof/>
              </w:rPr>
              <w:t>3.2 Đặc tả các yêu cầu chức năng</w:t>
            </w:r>
            <w:r w:rsidR="00491A55">
              <w:rPr>
                <w:noProof/>
                <w:webHidden/>
              </w:rPr>
              <w:tab/>
            </w:r>
            <w:r w:rsidR="00491A55">
              <w:rPr>
                <w:noProof/>
                <w:webHidden/>
              </w:rPr>
              <w:fldChar w:fldCharType="begin"/>
            </w:r>
            <w:r w:rsidR="00491A55">
              <w:rPr>
                <w:noProof/>
                <w:webHidden/>
              </w:rPr>
              <w:instrText xml:space="preserve"> PAGEREF _Toc40971799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5CF02390" w14:textId="4387CABF"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800" w:history="1">
            <w:r w:rsidR="00491A55" w:rsidRPr="00960E56">
              <w:rPr>
                <w:rStyle w:val="Hyperlink"/>
                <w:noProof/>
              </w:rPr>
              <w:t xml:space="preserve">3.2.1 Use case UC1: </w:t>
            </w:r>
            <w:r w:rsidR="00491A55" w:rsidRPr="00960E56">
              <w:rPr>
                <w:rStyle w:val="Hyperlink"/>
                <w:rFonts w:eastAsia="Calibri"/>
                <w:noProof/>
              </w:rPr>
              <w:t>Concentration</w:t>
            </w:r>
            <w:r w:rsidR="00491A55">
              <w:rPr>
                <w:noProof/>
                <w:webHidden/>
              </w:rPr>
              <w:tab/>
            </w:r>
            <w:r w:rsidR="00491A55">
              <w:rPr>
                <w:noProof/>
                <w:webHidden/>
              </w:rPr>
              <w:fldChar w:fldCharType="begin"/>
            </w:r>
            <w:r w:rsidR="00491A55">
              <w:rPr>
                <w:noProof/>
                <w:webHidden/>
              </w:rPr>
              <w:instrText xml:space="preserve"> PAGEREF _Toc40971800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03913F15" w14:textId="1AD6A906"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801" w:history="1">
            <w:r w:rsidR="00491A55" w:rsidRPr="00960E56">
              <w:rPr>
                <w:rStyle w:val="Hyperlink"/>
                <w:noProof/>
              </w:rPr>
              <w:t>3.2.2 Use case UC2: Matching</w:t>
            </w:r>
            <w:r w:rsidR="00491A55">
              <w:rPr>
                <w:noProof/>
                <w:webHidden/>
              </w:rPr>
              <w:tab/>
            </w:r>
            <w:r w:rsidR="00491A55">
              <w:rPr>
                <w:noProof/>
                <w:webHidden/>
              </w:rPr>
              <w:fldChar w:fldCharType="begin"/>
            </w:r>
            <w:r w:rsidR="00491A55">
              <w:rPr>
                <w:noProof/>
                <w:webHidden/>
              </w:rPr>
              <w:instrText xml:space="preserve"> PAGEREF _Toc40971801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762DAE17" w14:textId="19F96F3D"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802" w:history="1">
            <w:r w:rsidR="00491A55" w:rsidRPr="00960E56">
              <w:rPr>
                <w:rStyle w:val="Hyperlink"/>
                <w:noProof/>
              </w:rPr>
              <w:t>3.2.3 Use case UC3: Sorting</w:t>
            </w:r>
            <w:r w:rsidR="00491A55">
              <w:rPr>
                <w:noProof/>
                <w:webHidden/>
              </w:rPr>
              <w:tab/>
            </w:r>
            <w:r w:rsidR="00491A55">
              <w:rPr>
                <w:noProof/>
                <w:webHidden/>
              </w:rPr>
              <w:fldChar w:fldCharType="begin"/>
            </w:r>
            <w:r w:rsidR="00491A55">
              <w:rPr>
                <w:noProof/>
                <w:webHidden/>
              </w:rPr>
              <w:instrText xml:space="preserve"> PAGEREF _Toc40971802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517CA1AA" w14:textId="0DAF768B"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803" w:history="1">
            <w:r w:rsidR="00491A55" w:rsidRPr="00960E56">
              <w:rPr>
                <w:rStyle w:val="Hyperlink"/>
                <w:noProof/>
              </w:rPr>
              <w:t>3.2.4 Use case UC4: Multiple Choice</w:t>
            </w:r>
            <w:r w:rsidR="00491A55">
              <w:rPr>
                <w:noProof/>
                <w:webHidden/>
              </w:rPr>
              <w:tab/>
            </w:r>
            <w:r w:rsidR="00491A55">
              <w:rPr>
                <w:noProof/>
                <w:webHidden/>
              </w:rPr>
              <w:fldChar w:fldCharType="begin"/>
            </w:r>
            <w:r w:rsidR="00491A55">
              <w:rPr>
                <w:noProof/>
                <w:webHidden/>
              </w:rPr>
              <w:instrText xml:space="preserve"> PAGEREF _Toc40971803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3552D398" w14:textId="45907901"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804" w:history="1">
            <w:r w:rsidR="00491A55" w:rsidRPr="00960E56">
              <w:rPr>
                <w:rStyle w:val="Hyperlink"/>
                <w:noProof/>
              </w:rPr>
              <w:t>3.2.5 Use case UC5: Painting</w:t>
            </w:r>
            <w:r w:rsidR="00491A55">
              <w:rPr>
                <w:noProof/>
                <w:webHidden/>
              </w:rPr>
              <w:tab/>
            </w:r>
            <w:r w:rsidR="00491A55">
              <w:rPr>
                <w:noProof/>
                <w:webHidden/>
              </w:rPr>
              <w:fldChar w:fldCharType="begin"/>
            </w:r>
            <w:r w:rsidR="00491A55">
              <w:rPr>
                <w:noProof/>
                <w:webHidden/>
              </w:rPr>
              <w:instrText xml:space="preserve"> PAGEREF _Toc40971804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458C4A15" w14:textId="6D3B0A6B"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805" w:history="1">
            <w:r w:rsidR="00491A55" w:rsidRPr="00960E56">
              <w:rPr>
                <w:rStyle w:val="Hyperlink"/>
                <w:noProof/>
              </w:rPr>
              <w:t>3.2.6 Use case UC6: Story time</w:t>
            </w:r>
            <w:r w:rsidR="00491A55">
              <w:rPr>
                <w:noProof/>
                <w:webHidden/>
              </w:rPr>
              <w:tab/>
            </w:r>
            <w:r w:rsidR="00491A55">
              <w:rPr>
                <w:noProof/>
                <w:webHidden/>
              </w:rPr>
              <w:fldChar w:fldCharType="begin"/>
            </w:r>
            <w:r w:rsidR="00491A55">
              <w:rPr>
                <w:noProof/>
                <w:webHidden/>
              </w:rPr>
              <w:instrText xml:space="preserve"> PAGEREF _Toc40971805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3202D5A1" w14:textId="7FAF3099"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806" w:history="1">
            <w:r w:rsidR="00491A55" w:rsidRPr="00960E56">
              <w:rPr>
                <w:rStyle w:val="Hyperlink"/>
                <w:noProof/>
              </w:rPr>
              <w:t xml:space="preserve">3.2.7 Use case UC7: </w:t>
            </w:r>
            <w:r w:rsidR="0096418E">
              <w:rPr>
                <w:rStyle w:val="Hyperlink"/>
                <w:noProof/>
              </w:rPr>
              <w:t>Look</w:t>
            </w:r>
            <w:r w:rsidR="00491A55" w:rsidRPr="00960E56">
              <w:rPr>
                <w:rStyle w:val="Hyperlink"/>
                <w:noProof/>
              </w:rPr>
              <w:t xml:space="preserve"> and find</w:t>
            </w:r>
            <w:r w:rsidR="00491A55">
              <w:rPr>
                <w:noProof/>
                <w:webHidden/>
              </w:rPr>
              <w:tab/>
            </w:r>
            <w:r w:rsidR="00491A55">
              <w:rPr>
                <w:noProof/>
                <w:webHidden/>
              </w:rPr>
              <w:fldChar w:fldCharType="begin"/>
            </w:r>
            <w:r w:rsidR="00491A55">
              <w:rPr>
                <w:noProof/>
                <w:webHidden/>
              </w:rPr>
              <w:instrText xml:space="preserve"> PAGEREF _Toc40971806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31CA5EB3" w14:textId="1FB43E31" w:rsidR="00491A55" w:rsidRDefault="007A24B7">
          <w:pPr>
            <w:pStyle w:val="TOC1"/>
            <w:rPr>
              <w:rFonts w:asciiTheme="minorHAnsi" w:eastAsiaTheme="minorEastAsia" w:hAnsiTheme="minorHAnsi" w:cstheme="minorBidi"/>
              <w:sz w:val="22"/>
              <w:szCs w:val="22"/>
            </w:rPr>
          </w:pPr>
          <w:hyperlink w:anchor="_Toc40971807" w:history="1">
            <w:r w:rsidR="00491A55" w:rsidRPr="00960E56">
              <w:rPr>
                <w:rStyle w:val="Hyperlink"/>
              </w:rPr>
              <w:t>CHƯƠNG 4 : THIẾT KẾ VÀ HIỆN THỰC</w:t>
            </w:r>
            <w:r w:rsidR="00491A55">
              <w:rPr>
                <w:webHidden/>
              </w:rPr>
              <w:tab/>
            </w:r>
            <w:r w:rsidR="00491A55">
              <w:rPr>
                <w:webHidden/>
              </w:rPr>
              <w:fldChar w:fldCharType="begin"/>
            </w:r>
            <w:r w:rsidR="00491A55">
              <w:rPr>
                <w:webHidden/>
              </w:rPr>
              <w:instrText xml:space="preserve"> PAGEREF _Toc40971807 \h </w:instrText>
            </w:r>
            <w:r w:rsidR="00491A55">
              <w:rPr>
                <w:webHidden/>
              </w:rPr>
            </w:r>
            <w:r w:rsidR="00491A55">
              <w:rPr>
                <w:webHidden/>
              </w:rPr>
              <w:fldChar w:fldCharType="separate"/>
            </w:r>
            <w:r w:rsidR="002E38CB">
              <w:rPr>
                <w:webHidden/>
              </w:rPr>
              <w:t>2</w:t>
            </w:r>
            <w:r w:rsidR="00491A55">
              <w:rPr>
                <w:webHidden/>
              </w:rPr>
              <w:fldChar w:fldCharType="end"/>
            </w:r>
          </w:hyperlink>
        </w:p>
        <w:p w14:paraId="3B9FD15E" w14:textId="25B626A9" w:rsidR="00491A55" w:rsidRDefault="007A24B7">
          <w:pPr>
            <w:pStyle w:val="TOC2"/>
            <w:rPr>
              <w:rFonts w:asciiTheme="minorHAnsi" w:eastAsiaTheme="minorEastAsia" w:hAnsiTheme="minorHAnsi" w:cstheme="minorBidi"/>
              <w:noProof/>
              <w:sz w:val="22"/>
              <w:szCs w:val="22"/>
            </w:rPr>
          </w:pPr>
          <w:hyperlink w:anchor="_Toc40971808" w:history="1">
            <w:r w:rsidR="00491A55" w:rsidRPr="00960E56">
              <w:rPr>
                <w:rStyle w:val="Hyperlink"/>
                <w:noProof/>
              </w:rPr>
              <w:t>4.1 Tiêu đề mục</w:t>
            </w:r>
            <w:r w:rsidR="00491A55">
              <w:rPr>
                <w:noProof/>
                <w:webHidden/>
              </w:rPr>
              <w:tab/>
            </w:r>
            <w:r w:rsidR="00491A55">
              <w:rPr>
                <w:noProof/>
                <w:webHidden/>
              </w:rPr>
              <w:fldChar w:fldCharType="begin"/>
            </w:r>
            <w:r w:rsidR="00491A55">
              <w:rPr>
                <w:noProof/>
                <w:webHidden/>
              </w:rPr>
              <w:instrText xml:space="preserve"> PAGEREF _Toc40971808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7D2FE2E7" w14:textId="1215E596"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809" w:history="1">
            <w:r w:rsidR="00491A55" w:rsidRPr="00960E56">
              <w:rPr>
                <w:rStyle w:val="Hyperlink"/>
                <w:noProof/>
              </w:rPr>
              <w:t>4.1.1 Tiêu đề tiểu mục</w:t>
            </w:r>
            <w:r w:rsidR="00491A55">
              <w:rPr>
                <w:noProof/>
                <w:webHidden/>
              </w:rPr>
              <w:tab/>
            </w:r>
            <w:r w:rsidR="00491A55">
              <w:rPr>
                <w:noProof/>
                <w:webHidden/>
              </w:rPr>
              <w:fldChar w:fldCharType="begin"/>
            </w:r>
            <w:r w:rsidR="00491A55">
              <w:rPr>
                <w:noProof/>
                <w:webHidden/>
              </w:rPr>
              <w:instrText xml:space="preserve"> PAGEREF _Toc40971809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3120BD5E" w14:textId="6750C89E"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810" w:history="1">
            <w:r w:rsidR="00491A55" w:rsidRPr="00960E56">
              <w:rPr>
                <w:rStyle w:val="Hyperlink"/>
                <w:noProof/>
              </w:rPr>
              <w:t>4.1.2 Tiêu đề tiểu mục</w:t>
            </w:r>
            <w:r w:rsidR="00491A55">
              <w:rPr>
                <w:noProof/>
                <w:webHidden/>
              </w:rPr>
              <w:tab/>
            </w:r>
            <w:r w:rsidR="00491A55">
              <w:rPr>
                <w:noProof/>
                <w:webHidden/>
              </w:rPr>
              <w:fldChar w:fldCharType="begin"/>
            </w:r>
            <w:r w:rsidR="00491A55">
              <w:rPr>
                <w:noProof/>
                <w:webHidden/>
              </w:rPr>
              <w:instrText xml:space="preserve"> PAGEREF _Toc40971810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500D85F4" w14:textId="61681B91" w:rsidR="00491A55" w:rsidRDefault="007A24B7">
          <w:pPr>
            <w:pStyle w:val="TOC2"/>
            <w:rPr>
              <w:rFonts w:asciiTheme="minorHAnsi" w:eastAsiaTheme="minorEastAsia" w:hAnsiTheme="minorHAnsi" w:cstheme="minorBidi"/>
              <w:noProof/>
              <w:sz w:val="22"/>
              <w:szCs w:val="22"/>
            </w:rPr>
          </w:pPr>
          <w:hyperlink w:anchor="_Toc40971811" w:history="1">
            <w:r w:rsidR="00491A55" w:rsidRPr="00960E56">
              <w:rPr>
                <w:rStyle w:val="Hyperlink"/>
                <w:noProof/>
              </w:rPr>
              <w:t>4.2 Tiêu đề mục</w:t>
            </w:r>
            <w:r w:rsidR="00491A55">
              <w:rPr>
                <w:noProof/>
                <w:webHidden/>
              </w:rPr>
              <w:tab/>
            </w:r>
            <w:r w:rsidR="00491A55">
              <w:rPr>
                <w:noProof/>
                <w:webHidden/>
              </w:rPr>
              <w:fldChar w:fldCharType="begin"/>
            </w:r>
            <w:r w:rsidR="00491A55">
              <w:rPr>
                <w:noProof/>
                <w:webHidden/>
              </w:rPr>
              <w:instrText xml:space="preserve"> PAGEREF _Toc40971811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31D8D46F" w14:textId="169376C3"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812" w:history="1">
            <w:r w:rsidR="00491A55" w:rsidRPr="00960E56">
              <w:rPr>
                <w:rStyle w:val="Hyperlink"/>
                <w:noProof/>
              </w:rPr>
              <w:t>4.2.1 Tiêu đề tiểu mục</w:t>
            </w:r>
            <w:r w:rsidR="00491A55">
              <w:rPr>
                <w:noProof/>
                <w:webHidden/>
              </w:rPr>
              <w:tab/>
            </w:r>
            <w:r w:rsidR="00491A55">
              <w:rPr>
                <w:noProof/>
                <w:webHidden/>
              </w:rPr>
              <w:fldChar w:fldCharType="begin"/>
            </w:r>
            <w:r w:rsidR="00491A55">
              <w:rPr>
                <w:noProof/>
                <w:webHidden/>
              </w:rPr>
              <w:instrText xml:space="preserve"> PAGEREF _Toc40971812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665A644A" w14:textId="572CB579" w:rsidR="00491A55" w:rsidRDefault="007A24B7">
          <w:pPr>
            <w:pStyle w:val="TOC3"/>
            <w:tabs>
              <w:tab w:val="right" w:leader="dot" w:pos="9593"/>
            </w:tabs>
            <w:rPr>
              <w:rFonts w:asciiTheme="minorHAnsi" w:eastAsiaTheme="minorEastAsia" w:hAnsiTheme="minorHAnsi" w:cstheme="minorBidi"/>
              <w:noProof/>
              <w:sz w:val="22"/>
              <w:szCs w:val="22"/>
            </w:rPr>
          </w:pPr>
          <w:hyperlink w:anchor="_Toc40971813" w:history="1">
            <w:r w:rsidR="00491A55" w:rsidRPr="00960E56">
              <w:rPr>
                <w:rStyle w:val="Hyperlink"/>
                <w:noProof/>
              </w:rPr>
              <w:t>4.2.2 Tiêu đề tiểu mục</w:t>
            </w:r>
            <w:r w:rsidR="00491A55">
              <w:rPr>
                <w:noProof/>
                <w:webHidden/>
              </w:rPr>
              <w:tab/>
            </w:r>
            <w:r w:rsidR="00491A55">
              <w:rPr>
                <w:noProof/>
                <w:webHidden/>
              </w:rPr>
              <w:fldChar w:fldCharType="begin"/>
            </w:r>
            <w:r w:rsidR="00491A55">
              <w:rPr>
                <w:noProof/>
                <w:webHidden/>
              </w:rPr>
              <w:instrText xml:space="preserve"> PAGEREF _Toc40971813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34C64D0A" w14:textId="0DBFEBE8" w:rsidR="00491A55" w:rsidRDefault="007A24B7">
          <w:pPr>
            <w:pStyle w:val="TOC1"/>
            <w:rPr>
              <w:rFonts w:asciiTheme="minorHAnsi" w:eastAsiaTheme="minorEastAsia" w:hAnsiTheme="minorHAnsi" w:cstheme="minorBidi"/>
              <w:sz w:val="22"/>
              <w:szCs w:val="22"/>
            </w:rPr>
          </w:pPr>
          <w:hyperlink w:anchor="_Toc40971814" w:history="1">
            <w:r w:rsidR="00491A55" w:rsidRPr="00960E56">
              <w:rPr>
                <w:rStyle w:val="Hyperlink"/>
              </w:rPr>
              <w:t>CHƯƠNG 5 : KẾT LUẬN</w:t>
            </w:r>
            <w:r w:rsidR="00491A55">
              <w:rPr>
                <w:webHidden/>
              </w:rPr>
              <w:tab/>
            </w:r>
            <w:r w:rsidR="00491A55">
              <w:rPr>
                <w:webHidden/>
              </w:rPr>
              <w:fldChar w:fldCharType="begin"/>
            </w:r>
            <w:r w:rsidR="00491A55">
              <w:rPr>
                <w:webHidden/>
              </w:rPr>
              <w:instrText xml:space="preserve"> PAGEREF _Toc40971814 \h </w:instrText>
            </w:r>
            <w:r w:rsidR="00491A55">
              <w:rPr>
                <w:webHidden/>
              </w:rPr>
            </w:r>
            <w:r w:rsidR="00491A55">
              <w:rPr>
                <w:webHidden/>
              </w:rPr>
              <w:fldChar w:fldCharType="separate"/>
            </w:r>
            <w:r w:rsidR="002E38CB">
              <w:rPr>
                <w:webHidden/>
              </w:rPr>
              <w:t>2</w:t>
            </w:r>
            <w:r w:rsidR="00491A55">
              <w:rPr>
                <w:webHidden/>
              </w:rPr>
              <w:fldChar w:fldCharType="end"/>
            </w:r>
          </w:hyperlink>
        </w:p>
        <w:p w14:paraId="36865086" w14:textId="56E7B1AB" w:rsidR="00491A55" w:rsidRDefault="007A24B7">
          <w:pPr>
            <w:pStyle w:val="TOC2"/>
            <w:rPr>
              <w:rFonts w:asciiTheme="minorHAnsi" w:eastAsiaTheme="minorEastAsia" w:hAnsiTheme="minorHAnsi" w:cstheme="minorBidi"/>
              <w:noProof/>
              <w:sz w:val="22"/>
              <w:szCs w:val="22"/>
            </w:rPr>
          </w:pPr>
          <w:hyperlink w:anchor="_Toc40971815" w:history="1">
            <w:r w:rsidR="00491A55" w:rsidRPr="00960E56">
              <w:rPr>
                <w:rStyle w:val="Hyperlink"/>
                <w:noProof/>
              </w:rPr>
              <w:t>5.1 Kết quả đạt được</w:t>
            </w:r>
            <w:r w:rsidR="00491A55">
              <w:rPr>
                <w:noProof/>
                <w:webHidden/>
              </w:rPr>
              <w:tab/>
            </w:r>
            <w:r w:rsidR="00491A55">
              <w:rPr>
                <w:noProof/>
                <w:webHidden/>
              </w:rPr>
              <w:fldChar w:fldCharType="begin"/>
            </w:r>
            <w:r w:rsidR="00491A55">
              <w:rPr>
                <w:noProof/>
                <w:webHidden/>
              </w:rPr>
              <w:instrText xml:space="preserve"> PAGEREF _Toc40971815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59CC00FD" w14:textId="06066510" w:rsidR="00491A55" w:rsidRDefault="007A24B7">
          <w:pPr>
            <w:pStyle w:val="TOC2"/>
            <w:rPr>
              <w:rFonts w:asciiTheme="minorHAnsi" w:eastAsiaTheme="minorEastAsia" w:hAnsiTheme="minorHAnsi" w:cstheme="minorBidi"/>
              <w:noProof/>
              <w:sz w:val="22"/>
              <w:szCs w:val="22"/>
            </w:rPr>
          </w:pPr>
          <w:hyperlink w:anchor="_Toc40971816" w:history="1">
            <w:r w:rsidR="00491A55" w:rsidRPr="00960E56">
              <w:rPr>
                <w:rStyle w:val="Hyperlink"/>
                <w:noProof/>
              </w:rPr>
              <w:t>5.2 Hạn chế của đồ án</w:t>
            </w:r>
            <w:r w:rsidR="00491A55">
              <w:rPr>
                <w:noProof/>
                <w:webHidden/>
              </w:rPr>
              <w:tab/>
            </w:r>
            <w:r w:rsidR="00491A55">
              <w:rPr>
                <w:noProof/>
                <w:webHidden/>
              </w:rPr>
              <w:fldChar w:fldCharType="begin"/>
            </w:r>
            <w:r w:rsidR="00491A55">
              <w:rPr>
                <w:noProof/>
                <w:webHidden/>
              </w:rPr>
              <w:instrText xml:space="preserve"> PAGEREF _Toc40971816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024EE1B9" w14:textId="79DAE1D5" w:rsidR="00491A55" w:rsidRDefault="007A24B7">
          <w:pPr>
            <w:pStyle w:val="TOC2"/>
            <w:rPr>
              <w:rFonts w:asciiTheme="minorHAnsi" w:eastAsiaTheme="minorEastAsia" w:hAnsiTheme="minorHAnsi" w:cstheme="minorBidi"/>
              <w:noProof/>
              <w:sz w:val="22"/>
              <w:szCs w:val="22"/>
            </w:rPr>
          </w:pPr>
          <w:hyperlink w:anchor="_Toc40971817" w:history="1">
            <w:r w:rsidR="00491A55" w:rsidRPr="00960E56">
              <w:rPr>
                <w:rStyle w:val="Hyperlink"/>
                <w:noProof/>
              </w:rPr>
              <w:t>5.3 Hướng phát triển</w:t>
            </w:r>
            <w:r w:rsidR="00491A55">
              <w:rPr>
                <w:noProof/>
                <w:webHidden/>
              </w:rPr>
              <w:tab/>
            </w:r>
            <w:r w:rsidR="00491A55">
              <w:rPr>
                <w:noProof/>
                <w:webHidden/>
              </w:rPr>
              <w:fldChar w:fldCharType="begin"/>
            </w:r>
            <w:r w:rsidR="00491A55">
              <w:rPr>
                <w:noProof/>
                <w:webHidden/>
              </w:rPr>
              <w:instrText xml:space="preserve"> PAGEREF _Toc40971817 \h </w:instrText>
            </w:r>
            <w:r w:rsidR="00491A55">
              <w:rPr>
                <w:noProof/>
                <w:webHidden/>
              </w:rPr>
            </w:r>
            <w:r w:rsidR="00491A55">
              <w:rPr>
                <w:noProof/>
                <w:webHidden/>
              </w:rPr>
              <w:fldChar w:fldCharType="separate"/>
            </w:r>
            <w:r w:rsidR="002E38CB">
              <w:rPr>
                <w:noProof/>
                <w:webHidden/>
              </w:rPr>
              <w:t>2</w:t>
            </w:r>
            <w:r w:rsidR="00491A55">
              <w:rPr>
                <w:noProof/>
                <w:webHidden/>
              </w:rPr>
              <w:fldChar w:fldCharType="end"/>
            </w:r>
          </w:hyperlink>
        </w:p>
        <w:p w14:paraId="27363AB1" w14:textId="456B9A9F" w:rsidR="00491A55" w:rsidRDefault="007A24B7">
          <w:pPr>
            <w:pStyle w:val="TOC1"/>
            <w:rPr>
              <w:rFonts w:asciiTheme="minorHAnsi" w:eastAsiaTheme="minorEastAsia" w:hAnsiTheme="minorHAnsi" w:cstheme="minorBidi"/>
              <w:sz w:val="22"/>
              <w:szCs w:val="22"/>
            </w:rPr>
          </w:pPr>
          <w:hyperlink w:anchor="_Toc40971818" w:history="1">
            <w:r w:rsidR="00491A55" w:rsidRPr="00960E56">
              <w:rPr>
                <w:rStyle w:val="Hyperlink"/>
              </w:rPr>
              <w:t>TÀI LIỆU THAM KHẢO</w:t>
            </w:r>
            <w:r w:rsidR="00491A55">
              <w:rPr>
                <w:webHidden/>
              </w:rPr>
              <w:tab/>
            </w:r>
            <w:r w:rsidR="00491A55">
              <w:rPr>
                <w:webHidden/>
              </w:rPr>
              <w:fldChar w:fldCharType="begin"/>
            </w:r>
            <w:r w:rsidR="00491A55">
              <w:rPr>
                <w:webHidden/>
              </w:rPr>
              <w:instrText xml:space="preserve"> PAGEREF _Toc40971818 \h </w:instrText>
            </w:r>
            <w:r w:rsidR="00491A55">
              <w:rPr>
                <w:webHidden/>
              </w:rPr>
            </w:r>
            <w:r w:rsidR="00491A55">
              <w:rPr>
                <w:webHidden/>
              </w:rPr>
              <w:fldChar w:fldCharType="separate"/>
            </w:r>
            <w:r w:rsidR="002E38CB">
              <w:rPr>
                <w:webHidden/>
              </w:rPr>
              <w:t>2</w:t>
            </w:r>
            <w:r w:rsidR="00491A55">
              <w:rPr>
                <w:webHidden/>
              </w:rPr>
              <w:fldChar w:fldCharType="end"/>
            </w:r>
          </w:hyperlink>
        </w:p>
        <w:p w14:paraId="667672E4" w14:textId="4343F23E" w:rsidR="00491A55" w:rsidRDefault="007A24B7">
          <w:pPr>
            <w:pStyle w:val="TOC1"/>
            <w:rPr>
              <w:rFonts w:asciiTheme="minorHAnsi" w:eastAsiaTheme="minorEastAsia" w:hAnsiTheme="minorHAnsi" w:cstheme="minorBidi"/>
              <w:sz w:val="22"/>
              <w:szCs w:val="22"/>
            </w:rPr>
          </w:pPr>
          <w:hyperlink w:anchor="_Toc40971819" w:history="1">
            <w:r w:rsidR="00491A55" w:rsidRPr="00960E56">
              <w:rPr>
                <w:rStyle w:val="Hyperlink"/>
              </w:rPr>
              <w:t>PHỤ LỤC</w:t>
            </w:r>
            <w:r w:rsidR="00491A55">
              <w:rPr>
                <w:webHidden/>
              </w:rPr>
              <w:tab/>
            </w:r>
            <w:r w:rsidR="00491A55">
              <w:rPr>
                <w:webHidden/>
              </w:rPr>
              <w:fldChar w:fldCharType="begin"/>
            </w:r>
            <w:r w:rsidR="00491A55">
              <w:rPr>
                <w:webHidden/>
              </w:rPr>
              <w:instrText xml:space="preserve"> PAGEREF _Toc40971819 \h </w:instrText>
            </w:r>
            <w:r w:rsidR="00491A55">
              <w:rPr>
                <w:webHidden/>
              </w:rPr>
            </w:r>
            <w:r w:rsidR="00491A55">
              <w:rPr>
                <w:webHidden/>
              </w:rPr>
              <w:fldChar w:fldCharType="separate"/>
            </w:r>
            <w:r w:rsidR="002E38CB">
              <w:rPr>
                <w:webHidden/>
              </w:rPr>
              <w:t>2</w:t>
            </w:r>
            <w:r w:rsidR="00491A55">
              <w:rPr>
                <w:webHidden/>
              </w:rPr>
              <w:fldChar w:fldCharType="end"/>
            </w:r>
          </w:hyperlink>
        </w:p>
        <w:p w14:paraId="67FDB0FC" w14:textId="072940AC" w:rsidR="00491A55" w:rsidRDefault="00491A55">
          <w:r>
            <w:rPr>
              <w:b/>
              <w:bCs/>
              <w:noProof/>
            </w:rPr>
            <w:fldChar w:fldCharType="end"/>
          </w:r>
        </w:p>
      </w:sdtContent>
    </w:sdt>
    <w:p w14:paraId="43F50F8A" w14:textId="319BFFF1" w:rsidR="00AD1DE8" w:rsidRDefault="00AD1DE8">
      <w:pPr>
        <w:spacing w:before="0" w:line="240" w:lineRule="auto"/>
        <w:ind w:firstLine="0"/>
        <w:jc w:val="left"/>
        <w:rPr>
          <w:b/>
          <w:bCs/>
          <w:kern w:val="32"/>
          <w:sz w:val="32"/>
          <w:szCs w:val="32"/>
        </w:rPr>
      </w:pPr>
    </w:p>
    <w:p w14:paraId="3ED46C49" w14:textId="77777777" w:rsidR="00AD1DE8" w:rsidRDefault="00AD1DE8">
      <w:pPr>
        <w:spacing w:before="0" w:line="240" w:lineRule="auto"/>
        <w:ind w:firstLine="0"/>
        <w:jc w:val="left"/>
        <w:rPr>
          <w:b/>
          <w:bCs/>
          <w:kern w:val="32"/>
          <w:sz w:val="32"/>
          <w:szCs w:val="32"/>
        </w:rPr>
      </w:pPr>
      <w:r>
        <w:br w:type="page"/>
      </w:r>
    </w:p>
    <w:p w14:paraId="01150AA5" w14:textId="565BC331" w:rsidR="00B43BD0" w:rsidRPr="004D54AB" w:rsidRDefault="00511681" w:rsidP="00591D31">
      <w:pPr>
        <w:pStyle w:val="Heading1"/>
        <w:numPr>
          <w:ilvl w:val="0"/>
          <w:numId w:val="0"/>
        </w:numPr>
        <w:spacing w:before="0" w:line="360" w:lineRule="auto"/>
        <w:rPr>
          <w:rFonts w:cs="Times New Roman"/>
        </w:rPr>
      </w:pPr>
      <w:bookmarkStart w:id="6" w:name="_Toc40971772"/>
      <w:r w:rsidRPr="004D54AB">
        <w:rPr>
          <w:rFonts w:cs="Times New Roman"/>
        </w:rPr>
        <w:lastRenderedPageBreak/>
        <w:t>DANH MỤC CÁC HÌNH VẼ</w:t>
      </w:r>
      <w:bookmarkEnd w:id="5"/>
      <w:bookmarkEnd w:id="6"/>
    </w:p>
    <w:p w14:paraId="48DBABC0" w14:textId="2DC1F342" w:rsidR="00BB1DC7" w:rsidRDefault="00EE2091">
      <w:pPr>
        <w:pStyle w:val="TableofFigures"/>
        <w:tabs>
          <w:tab w:val="right" w:leader="dot" w:pos="9593"/>
        </w:tabs>
        <w:rPr>
          <w:rFonts w:asciiTheme="minorHAnsi" w:eastAsiaTheme="minorEastAsia" w:hAnsiTheme="minorHAnsi" w:cstheme="minorBidi"/>
          <w:noProof/>
          <w:sz w:val="22"/>
          <w:szCs w:val="22"/>
        </w:rPr>
      </w:pPr>
      <w:r w:rsidRPr="004D54AB">
        <w:fldChar w:fldCharType="begin"/>
      </w:r>
      <w:r w:rsidRPr="004D54AB">
        <w:instrText xml:space="preserve"> TOC \h \z \c "Hình" </w:instrText>
      </w:r>
      <w:r w:rsidRPr="004D54AB">
        <w:fldChar w:fldCharType="separate"/>
      </w:r>
      <w:hyperlink w:anchor="_Toc44615370" w:history="1">
        <w:r w:rsidR="00BB1DC7" w:rsidRPr="00CC5601">
          <w:rPr>
            <w:rStyle w:val="Hyperlink"/>
            <w:noProof/>
          </w:rPr>
          <w:t>Hình 2</w:t>
        </w:r>
        <w:r w:rsidR="00BB1DC7" w:rsidRPr="00CC5601">
          <w:rPr>
            <w:rStyle w:val="Hyperlink"/>
            <w:noProof/>
          </w:rPr>
          <w:noBreakHyphen/>
          <w:t>1 So sánh công nghệ wpf và một số công nghệ khác</w:t>
        </w:r>
        <w:r w:rsidR="00BB1DC7">
          <w:rPr>
            <w:noProof/>
            <w:webHidden/>
          </w:rPr>
          <w:tab/>
        </w:r>
        <w:r w:rsidR="00BB1DC7">
          <w:rPr>
            <w:noProof/>
            <w:webHidden/>
          </w:rPr>
          <w:fldChar w:fldCharType="begin"/>
        </w:r>
        <w:r w:rsidR="00BB1DC7">
          <w:rPr>
            <w:noProof/>
            <w:webHidden/>
          </w:rPr>
          <w:instrText xml:space="preserve"> PAGEREF _Toc44615370 \h </w:instrText>
        </w:r>
        <w:r w:rsidR="00BB1DC7">
          <w:rPr>
            <w:noProof/>
            <w:webHidden/>
          </w:rPr>
        </w:r>
        <w:r w:rsidR="00BB1DC7">
          <w:rPr>
            <w:noProof/>
            <w:webHidden/>
          </w:rPr>
          <w:fldChar w:fldCharType="separate"/>
        </w:r>
        <w:r w:rsidR="00BB1DC7">
          <w:rPr>
            <w:noProof/>
            <w:webHidden/>
          </w:rPr>
          <w:t>12</w:t>
        </w:r>
        <w:r w:rsidR="00BB1DC7">
          <w:rPr>
            <w:noProof/>
            <w:webHidden/>
          </w:rPr>
          <w:fldChar w:fldCharType="end"/>
        </w:r>
      </w:hyperlink>
    </w:p>
    <w:p w14:paraId="2E58AF62" w14:textId="2C59ADD1"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71" w:history="1">
        <w:r w:rsidR="00BB1DC7" w:rsidRPr="00CC5601">
          <w:rPr>
            <w:rStyle w:val="Hyperlink"/>
            <w:noProof/>
          </w:rPr>
          <w:t>Hình 2</w:t>
        </w:r>
        <w:r w:rsidR="00BB1DC7" w:rsidRPr="00CC5601">
          <w:rPr>
            <w:rStyle w:val="Hyperlink"/>
            <w:noProof/>
          </w:rPr>
          <w:noBreakHyphen/>
          <w:t>2 Tương tác giữa nhà thiết kế và lập trình viên thông qua XAML</w:t>
        </w:r>
        <w:r w:rsidR="00BB1DC7">
          <w:rPr>
            <w:noProof/>
            <w:webHidden/>
          </w:rPr>
          <w:tab/>
        </w:r>
        <w:r w:rsidR="00BB1DC7">
          <w:rPr>
            <w:noProof/>
            <w:webHidden/>
          </w:rPr>
          <w:fldChar w:fldCharType="begin"/>
        </w:r>
        <w:r w:rsidR="00BB1DC7">
          <w:rPr>
            <w:noProof/>
            <w:webHidden/>
          </w:rPr>
          <w:instrText xml:space="preserve"> PAGEREF _Toc44615371 \h </w:instrText>
        </w:r>
        <w:r w:rsidR="00BB1DC7">
          <w:rPr>
            <w:noProof/>
            <w:webHidden/>
          </w:rPr>
        </w:r>
        <w:r w:rsidR="00BB1DC7">
          <w:rPr>
            <w:noProof/>
            <w:webHidden/>
          </w:rPr>
          <w:fldChar w:fldCharType="separate"/>
        </w:r>
        <w:r w:rsidR="00BB1DC7">
          <w:rPr>
            <w:noProof/>
            <w:webHidden/>
          </w:rPr>
          <w:t>14</w:t>
        </w:r>
        <w:r w:rsidR="00BB1DC7">
          <w:rPr>
            <w:noProof/>
            <w:webHidden/>
          </w:rPr>
          <w:fldChar w:fldCharType="end"/>
        </w:r>
      </w:hyperlink>
    </w:p>
    <w:p w14:paraId="1B4CFE3F" w14:textId="62DED466"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72" w:history="1">
        <w:r w:rsidR="00BB1DC7" w:rsidRPr="00CC5601">
          <w:rPr>
            <w:rStyle w:val="Hyperlink"/>
            <w:noProof/>
          </w:rPr>
          <w:t>Hình 2</w:t>
        </w:r>
        <w:r w:rsidR="00BB1DC7" w:rsidRPr="00CC5601">
          <w:rPr>
            <w:rStyle w:val="Hyperlink"/>
            <w:noProof/>
          </w:rPr>
          <w:noBreakHyphen/>
          <w:t>3 Các thành phần cơ bản của WPF.</w:t>
        </w:r>
        <w:r w:rsidR="00BB1DC7">
          <w:rPr>
            <w:noProof/>
            <w:webHidden/>
          </w:rPr>
          <w:tab/>
        </w:r>
        <w:r w:rsidR="00BB1DC7">
          <w:rPr>
            <w:noProof/>
            <w:webHidden/>
          </w:rPr>
          <w:fldChar w:fldCharType="begin"/>
        </w:r>
        <w:r w:rsidR="00BB1DC7">
          <w:rPr>
            <w:noProof/>
            <w:webHidden/>
          </w:rPr>
          <w:instrText xml:space="preserve"> PAGEREF _Toc44615372 \h </w:instrText>
        </w:r>
        <w:r w:rsidR="00BB1DC7">
          <w:rPr>
            <w:noProof/>
            <w:webHidden/>
          </w:rPr>
        </w:r>
        <w:r w:rsidR="00BB1DC7">
          <w:rPr>
            <w:noProof/>
            <w:webHidden/>
          </w:rPr>
          <w:fldChar w:fldCharType="separate"/>
        </w:r>
        <w:r w:rsidR="00BB1DC7">
          <w:rPr>
            <w:noProof/>
            <w:webHidden/>
          </w:rPr>
          <w:t>16</w:t>
        </w:r>
        <w:r w:rsidR="00BB1DC7">
          <w:rPr>
            <w:noProof/>
            <w:webHidden/>
          </w:rPr>
          <w:fldChar w:fldCharType="end"/>
        </w:r>
      </w:hyperlink>
    </w:p>
    <w:p w14:paraId="73C280D7" w14:textId="10904B68"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73" w:history="1">
        <w:r w:rsidR="00BB1DC7" w:rsidRPr="00CC5601">
          <w:rPr>
            <w:rStyle w:val="Hyperlink"/>
            <w:noProof/>
          </w:rPr>
          <w:t>Hình 2</w:t>
        </w:r>
        <w:r w:rsidR="00BB1DC7" w:rsidRPr="00CC5601">
          <w:rPr>
            <w:rStyle w:val="Hyperlink"/>
            <w:noProof/>
          </w:rPr>
          <w:noBreakHyphen/>
          <w:t>4 Quan hệ giữa đối tượng dữ liệu và đối tượng phụ thuộc.</w:t>
        </w:r>
        <w:r w:rsidR="00BB1DC7">
          <w:rPr>
            <w:noProof/>
            <w:webHidden/>
          </w:rPr>
          <w:tab/>
        </w:r>
        <w:r w:rsidR="00BB1DC7">
          <w:rPr>
            <w:noProof/>
            <w:webHidden/>
          </w:rPr>
          <w:fldChar w:fldCharType="begin"/>
        </w:r>
        <w:r w:rsidR="00BB1DC7">
          <w:rPr>
            <w:noProof/>
            <w:webHidden/>
          </w:rPr>
          <w:instrText xml:space="preserve"> PAGEREF _Toc44615373 \h </w:instrText>
        </w:r>
        <w:r w:rsidR="00BB1DC7">
          <w:rPr>
            <w:noProof/>
            <w:webHidden/>
          </w:rPr>
        </w:r>
        <w:r w:rsidR="00BB1DC7">
          <w:rPr>
            <w:noProof/>
            <w:webHidden/>
          </w:rPr>
          <w:fldChar w:fldCharType="separate"/>
        </w:r>
        <w:r w:rsidR="00BB1DC7">
          <w:rPr>
            <w:noProof/>
            <w:webHidden/>
          </w:rPr>
          <w:t>35</w:t>
        </w:r>
        <w:r w:rsidR="00BB1DC7">
          <w:rPr>
            <w:noProof/>
            <w:webHidden/>
          </w:rPr>
          <w:fldChar w:fldCharType="end"/>
        </w:r>
      </w:hyperlink>
    </w:p>
    <w:p w14:paraId="07D59CAA" w14:textId="0296750F"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74" w:history="1">
        <w:r w:rsidR="00BB1DC7" w:rsidRPr="00CC5601">
          <w:rPr>
            <w:rStyle w:val="Hyperlink"/>
            <w:noProof/>
          </w:rPr>
          <w:t>Hình 3</w:t>
        </w:r>
        <w:r w:rsidR="00BB1DC7" w:rsidRPr="00CC5601">
          <w:rPr>
            <w:rStyle w:val="Hyperlink"/>
            <w:noProof/>
          </w:rPr>
          <w:noBreakHyphen/>
          <w:t>1 Use case tổng quát</w:t>
        </w:r>
        <w:r w:rsidR="00BB1DC7">
          <w:rPr>
            <w:noProof/>
            <w:webHidden/>
          </w:rPr>
          <w:tab/>
        </w:r>
        <w:r w:rsidR="00BB1DC7">
          <w:rPr>
            <w:noProof/>
            <w:webHidden/>
          </w:rPr>
          <w:fldChar w:fldCharType="begin"/>
        </w:r>
        <w:r w:rsidR="00BB1DC7">
          <w:rPr>
            <w:noProof/>
            <w:webHidden/>
          </w:rPr>
          <w:instrText xml:space="preserve"> PAGEREF _Toc44615374 \h </w:instrText>
        </w:r>
        <w:r w:rsidR="00BB1DC7">
          <w:rPr>
            <w:noProof/>
            <w:webHidden/>
          </w:rPr>
        </w:r>
        <w:r w:rsidR="00BB1DC7">
          <w:rPr>
            <w:noProof/>
            <w:webHidden/>
          </w:rPr>
          <w:fldChar w:fldCharType="separate"/>
        </w:r>
        <w:r w:rsidR="00BB1DC7">
          <w:rPr>
            <w:noProof/>
            <w:webHidden/>
          </w:rPr>
          <w:t>38</w:t>
        </w:r>
        <w:r w:rsidR="00BB1DC7">
          <w:rPr>
            <w:noProof/>
            <w:webHidden/>
          </w:rPr>
          <w:fldChar w:fldCharType="end"/>
        </w:r>
      </w:hyperlink>
    </w:p>
    <w:p w14:paraId="28E7D03E" w14:textId="1AF25ED0"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75" w:history="1">
        <w:r w:rsidR="00BB1DC7" w:rsidRPr="00CC5601">
          <w:rPr>
            <w:rStyle w:val="Hyperlink"/>
            <w:noProof/>
          </w:rPr>
          <w:t>Hình 3</w:t>
        </w:r>
        <w:r w:rsidR="00BB1DC7" w:rsidRPr="00CC5601">
          <w:rPr>
            <w:rStyle w:val="Hyperlink"/>
            <w:noProof/>
          </w:rPr>
          <w:noBreakHyphen/>
          <w:t>2 Class Diagram</w:t>
        </w:r>
        <w:r w:rsidR="00BB1DC7">
          <w:rPr>
            <w:noProof/>
            <w:webHidden/>
          </w:rPr>
          <w:tab/>
        </w:r>
        <w:r w:rsidR="00BB1DC7">
          <w:rPr>
            <w:noProof/>
            <w:webHidden/>
          </w:rPr>
          <w:fldChar w:fldCharType="begin"/>
        </w:r>
        <w:r w:rsidR="00BB1DC7">
          <w:rPr>
            <w:noProof/>
            <w:webHidden/>
          </w:rPr>
          <w:instrText xml:space="preserve"> PAGEREF _Toc44615375 \h </w:instrText>
        </w:r>
        <w:r w:rsidR="00BB1DC7">
          <w:rPr>
            <w:noProof/>
            <w:webHidden/>
          </w:rPr>
        </w:r>
        <w:r w:rsidR="00BB1DC7">
          <w:rPr>
            <w:noProof/>
            <w:webHidden/>
          </w:rPr>
          <w:fldChar w:fldCharType="separate"/>
        </w:r>
        <w:r w:rsidR="00BB1DC7">
          <w:rPr>
            <w:noProof/>
            <w:webHidden/>
          </w:rPr>
          <w:t>39</w:t>
        </w:r>
        <w:r w:rsidR="00BB1DC7">
          <w:rPr>
            <w:noProof/>
            <w:webHidden/>
          </w:rPr>
          <w:fldChar w:fldCharType="end"/>
        </w:r>
      </w:hyperlink>
    </w:p>
    <w:p w14:paraId="602CB3FC" w14:textId="0CAE7795"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76" w:history="1">
        <w:r w:rsidR="00BB1DC7" w:rsidRPr="00CC5601">
          <w:rPr>
            <w:rStyle w:val="Hyperlink"/>
            <w:noProof/>
          </w:rPr>
          <w:t>Hình 3</w:t>
        </w:r>
        <w:r w:rsidR="00BB1DC7" w:rsidRPr="00CC5601">
          <w:rPr>
            <w:rStyle w:val="Hyperlink"/>
            <w:noProof/>
          </w:rPr>
          <w:noBreakHyphen/>
          <w:t>3 Activity Diagram UC_Concentration</w:t>
        </w:r>
        <w:r w:rsidR="00BB1DC7">
          <w:rPr>
            <w:noProof/>
            <w:webHidden/>
          </w:rPr>
          <w:tab/>
        </w:r>
        <w:r w:rsidR="00BB1DC7">
          <w:rPr>
            <w:noProof/>
            <w:webHidden/>
          </w:rPr>
          <w:fldChar w:fldCharType="begin"/>
        </w:r>
        <w:r w:rsidR="00BB1DC7">
          <w:rPr>
            <w:noProof/>
            <w:webHidden/>
          </w:rPr>
          <w:instrText xml:space="preserve"> PAGEREF _Toc44615376 \h </w:instrText>
        </w:r>
        <w:r w:rsidR="00BB1DC7">
          <w:rPr>
            <w:noProof/>
            <w:webHidden/>
          </w:rPr>
        </w:r>
        <w:r w:rsidR="00BB1DC7">
          <w:rPr>
            <w:noProof/>
            <w:webHidden/>
          </w:rPr>
          <w:fldChar w:fldCharType="separate"/>
        </w:r>
        <w:r w:rsidR="00BB1DC7">
          <w:rPr>
            <w:noProof/>
            <w:webHidden/>
          </w:rPr>
          <w:t>44</w:t>
        </w:r>
        <w:r w:rsidR="00BB1DC7">
          <w:rPr>
            <w:noProof/>
            <w:webHidden/>
          </w:rPr>
          <w:fldChar w:fldCharType="end"/>
        </w:r>
      </w:hyperlink>
    </w:p>
    <w:p w14:paraId="2E01C61B" w14:textId="1EDBCB2F"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77" w:history="1">
        <w:r w:rsidR="00BB1DC7" w:rsidRPr="00CC5601">
          <w:rPr>
            <w:rStyle w:val="Hyperlink"/>
            <w:noProof/>
          </w:rPr>
          <w:t>Hình 3</w:t>
        </w:r>
        <w:r w:rsidR="00BB1DC7" w:rsidRPr="00CC5601">
          <w:rPr>
            <w:rStyle w:val="Hyperlink"/>
            <w:noProof/>
          </w:rPr>
          <w:noBreakHyphen/>
          <w:t>4 Sequence Diagram UC_Concentration</w:t>
        </w:r>
        <w:r w:rsidR="00BB1DC7">
          <w:rPr>
            <w:noProof/>
            <w:webHidden/>
          </w:rPr>
          <w:tab/>
        </w:r>
        <w:r w:rsidR="00BB1DC7">
          <w:rPr>
            <w:noProof/>
            <w:webHidden/>
          </w:rPr>
          <w:fldChar w:fldCharType="begin"/>
        </w:r>
        <w:r w:rsidR="00BB1DC7">
          <w:rPr>
            <w:noProof/>
            <w:webHidden/>
          </w:rPr>
          <w:instrText xml:space="preserve"> PAGEREF _Toc44615377 \h </w:instrText>
        </w:r>
        <w:r w:rsidR="00BB1DC7">
          <w:rPr>
            <w:noProof/>
            <w:webHidden/>
          </w:rPr>
        </w:r>
        <w:r w:rsidR="00BB1DC7">
          <w:rPr>
            <w:noProof/>
            <w:webHidden/>
          </w:rPr>
          <w:fldChar w:fldCharType="separate"/>
        </w:r>
        <w:r w:rsidR="00BB1DC7">
          <w:rPr>
            <w:noProof/>
            <w:webHidden/>
          </w:rPr>
          <w:t>44</w:t>
        </w:r>
        <w:r w:rsidR="00BB1DC7">
          <w:rPr>
            <w:noProof/>
            <w:webHidden/>
          </w:rPr>
          <w:fldChar w:fldCharType="end"/>
        </w:r>
      </w:hyperlink>
    </w:p>
    <w:p w14:paraId="1519C171" w14:textId="0E44ECEA"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78" w:history="1">
        <w:r w:rsidR="00BB1DC7" w:rsidRPr="00CC5601">
          <w:rPr>
            <w:rStyle w:val="Hyperlink"/>
            <w:noProof/>
          </w:rPr>
          <w:t>Hình 3</w:t>
        </w:r>
        <w:r w:rsidR="00BB1DC7" w:rsidRPr="00CC5601">
          <w:rPr>
            <w:rStyle w:val="Hyperlink"/>
            <w:noProof/>
          </w:rPr>
          <w:noBreakHyphen/>
          <w:t>5 Activity Diagram UC_Matching</w:t>
        </w:r>
        <w:r w:rsidR="00BB1DC7">
          <w:rPr>
            <w:noProof/>
            <w:webHidden/>
          </w:rPr>
          <w:tab/>
        </w:r>
        <w:r w:rsidR="00BB1DC7">
          <w:rPr>
            <w:noProof/>
            <w:webHidden/>
          </w:rPr>
          <w:fldChar w:fldCharType="begin"/>
        </w:r>
        <w:r w:rsidR="00BB1DC7">
          <w:rPr>
            <w:noProof/>
            <w:webHidden/>
          </w:rPr>
          <w:instrText xml:space="preserve"> PAGEREF _Toc44615378 \h </w:instrText>
        </w:r>
        <w:r w:rsidR="00BB1DC7">
          <w:rPr>
            <w:noProof/>
            <w:webHidden/>
          </w:rPr>
        </w:r>
        <w:r w:rsidR="00BB1DC7">
          <w:rPr>
            <w:noProof/>
            <w:webHidden/>
          </w:rPr>
          <w:fldChar w:fldCharType="separate"/>
        </w:r>
        <w:r w:rsidR="00BB1DC7">
          <w:rPr>
            <w:noProof/>
            <w:webHidden/>
          </w:rPr>
          <w:t>46</w:t>
        </w:r>
        <w:r w:rsidR="00BB1DC7">
          <w:rPr>
            <w:noProof/>
            <w:webHidden/>
          </w:rPr>
          <w:fldChar w:fldCharType="end"/>
        </w:r>
      </w:hyperlink>
    </w:p>
    <w:p w14:paraId="181ED868" w14:textId="3F13597C"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79" w:history="1">
        <w:r w:rsidR="00BB1DC7" w:rsidRPr="00CC5601">
          <w:rPr>
            <w:rStyle w:val="Hyperlink"/>
            <w:noProof/>
          </w:rPr>
          <w:t>Hình 3</w:t>
        </w:r>
        <w:r w:rsidR="00BB1DC7" w:rsidRPr="00CC5601">
          <w:rPr>
            <w:rStyle w:val="Hyperlink"/>
            <w:noProof/>
          </w:rPr>
          <w:noBreakHyphen/>
          <w:t>6 Sequence Diagram UC_Matching</w:t>
        </w:r>
        <w:r w:rsidR="00BB1DC7">
          <w:rPr>
            <w:noProof/>
            <w:webHidden/>
          </w:rPr>
          <w:tab/>
        </w:r>
        <w:r w:rsidR="00BB1DC7">
          <w:rPr>
            <w:noProof/>
            <w:webHidden/>
          </w:rPr>
          <w:fldChar w:fldCharType="begin"/>
        </w:r>
        <w:r w:rsidR="00BB1DC7">
          <w:rPr>
            <w:noProof/>
            <w:webHidden/>
          </w:rPr>
          <w:instrText xml:space="preserve"> PAGEREF _Toc44615379 \h </w:instrText>
        </w:r>
        <w:r w:rsidR="00BB1DC7">
          <w:rPr>
            <w:noProof/>
            <w:webHidden/>
          </w:rPr>
        </w:r>
        <w:r w:rsidR="00BB1DC7">
          <w:rPr>
            <w:noProof/>
            <w:webHidden/>
          </w:rPr>
          <w:fldChar w:fldCharType="separate"/>
        </w:r>
        <w:r w:rsidR="00BB1DC7">
          <w:rPr>
            <w:noProof/>
            <w:webHidden/>
          </w:rPr>
          <w:t>47</w:t>
        </w:r>
        <w:r w:rsidR="00BB1DC7">
          <w:rPr>
            <w:noProof/>
            <w:webHidden/>
          </w:rPr>
          <w:fldChar w:fldCharType="end"/>
        </w:r>
      </w:hyperlink>
    </w:p>
    <w:p w14:paraId="7260C4C7" w14:textId="52581E5A"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80" w:history="1">
        <w:r w:rsidR="00BB1DC7" w:rsidRPr="00CC5601">
          <w:rPr>
            <w:rStyle w:val="Hyperlink"/>
            <w:noProof/>
          </w:rPr>
          <w:t>Hình 3</w:t>
        </w:r>
        <w:r w:rsidR="00BB1DC7" w:rsidRPr="00CC5601">
          <w:rPr>
            <w:rStyle w:val="Hyperlink"/>
            <w:noProof/>
          </w:rPr>
          <w:noBreakHyphen/>
          <w:t>7 Activity Diagram UC_Sorting</w:t>
        </w:r>
        <w:r w:rsidR="00BB1DC7">
          <w:rPr>
            <w:noProof/>
            <w:webHidden/>
          </w:rPr>
          <w:tab/>
        </w:r>
        <w:r w:rsidR="00BB1DC7">
          <w:rPr>
            <w:noProof/>
            <w:webHidden/>
          </w:rPr>
          <w:fldChar w:fldCharType="begin"/>
        </w:r>
        <w:r w:rsidR="00BB1DC7">
          <w:rPr>
            <w:noProof/>
            <w:webHidden/>
          </w:rPr>
          <w:instrText xml:space="preserve"> PAGEREF _Toc44615380 \h </w:instrText>
        </w:r>
        <w:r w:rsidR="00BB1DC7">
          <w:rPr>
            <w:noProof/>
            <w:webHidden/>
          </w:rPr>
        </w:r>
        <w:r w:rsidR="00BB1DC7">
          <w:rPr>
            <w:noProof/>
            <w:webHidden/>
          </w:rPr>
          <w:fldChar w:fldCharType="separate"/>
        </w:r>
        <w:r w:rsidR="00BB1DC7">
          <w:rPr>
            <w:noProof/>
            <w:webHidden/>
          </w:rPr>
          <w:t>49</w:t>
        </w:r>
        <w:r w:rsidR="00BB1DC7">
          <w:rPr>
            <w:noProof/>
            <w:webHidden/>
          </w:rPr>
          <w:fldChar w:fldCharType="end"/>
        </w:r>
      </w:hyperlink>
    </w:p>
    <w:p w14:paraId="0569EC93" w14:textId="0FC41FD5"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81" w:history="1">
        <w:r w:rsidR="00BB1DC7" w:rsidRPr="00CC5601">
          <w:rPr>
            <w:rStyle w:val="Hyperlink"/>
            <w:noProof/>
          </w:rPr>
          <w:t>Hình 3</w:t>
        </w:r>
        <w:r w:rsidR="00BB1DC7" w:rsidRPr="00CC5601">
          <w:rPr>
            <w:rStyle w:val="Hyperlink"/>
            <w:noProof/>
          </w:rPr>
          <w:noBreakHyphen/>
          <w:t>8 Sequence Diagram UC_Sorting</w:t>
        </w:r>
        <w:r w:rsidR="00BB1DC7">
          <w:rPr>
            <w:noProof/>
            <w:webHidden/>
          </w:rPr>
          <w:tab/>
        </w:r>
        <w:r w:rsidR="00BB1DC7">
          <w:rPr>
            <w:noProof/>
            <w:webHidden/>
          </w:rPr>
          <w:fldChar w:fldCharType="begin"/>
        </w:r>
        <w:r w:rsidR="00BB1DC7">
          <w:rPr>
            <w:noProof/>
            <w:webHidden/>
          </w:rPr>
          <w:instrText xml:space="preserve"> PAGEREF _Toc44615381 \h </w:instrText>
        </w:r>
        <w:r w:rsidR="00BB1DC7">
          <w:rPr>
            <w:noProof/>
            <w:webHidden/>
          </w:rPr>
        </w:r>
        <w:r w:rsidR="00BB1DC7">
          <w:rPr>
            <w:noProof/>
            <w:webHidden/>
          </w:rPr>
          <w:fldChar w:fldCharType="separate"/>
        </w:r>
        <w:r w:rsidR="00BB1DC7">
          <w:rPr>
            <w:noProof/>
            <w:webHidden/>
          </w:rPr>
          <w:t>50</w:t>
        </w:r>
        <w:r w:rsidR="00BB1DC7">
          <w:rPr>
            <w:noProof/>
            <w:webHidden/>
          </w:rPr>
          <w:fldChar w:fldCharType="end"/>
        </w:r>
      </w:hyperlink>
    </w:p>
    <w:p w14:paraId="4BA574A1" w14:textId="683371AB"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82" w:history="1">
        <w:r w:rsidR="00BB1DC7" w:rsidRPr="00CC5601">
          <w:rPr>
            <w:rStyle w:val="Hyperlink"/>
            <w:noProof/>
          </w:rPr>
          <w:t>Hình 3</w:t>
        </w:r>
        <w:r w:rsidR="00BB1DC7" w:rsidRPr="00CC5601">
          <w:rPr>
            <w:rStyle w:val="Hyperlink"/>
            <w:noProof/>
          </w:rPr>
          <w:noBreakHyphen/>
          <w:t>9 Activity Diagram UC_MultipleChoice</w:t>
        </w:r>
        <w:r w:rsidR="00BB1DC7">
          <w:rPr>
            <w:noProof/>
            <w:webHidden/>
          </w:rPr>
          <w:tab/>
        </w:r>
        <w:r w:rsidR="00BB1DC7">
          <w:rPr>
            <w:noProof/>
            <w:webHidden/>
          </w:rPr>
          <w:fldChar w:fldCharType="begin"/>
        </w:r>
        <w:r w:rsidR="00BB1DC7">
          <w:rPr>
            <w:noProof/>
            <w:webHidden/>
          </w:rPr>
          <w:instrText xml:space="preserve"> PAGEREF _Toc44615382 \h </w:instrText>
        </w:r>
        <w:r w:rsidR="00BB1DC7">
          <w:rPr>
            <w:noProof/>
            <w:webHidden/>
          </w:rPr>
        </w:r>
        <w:r w:rsidR="00BB1DC7">
          <w:rPr>
            <w:noProof/>
            <w:webHidden/>
          </w:rPr>
          <w:fldChar w:fldCharType="separate"/>
        </w:r>
        <w:r w:rsidR="00BB1DC7">
          <w:rPr>
            <w:noProof/>
            <w:webHidden/>
          </w:rPr>
          <w:t>52</w:t>
        </w:r>
        <w:r w:rsidR="00BB1DC7">
          <w:rPr>
            <w:noProof/>
            <w:webHidden/>
          </w:rPr>
          <w:fldChar w:fldCharType="end"/>
        </w:r>
      </w:hyperlink>
    </w:p>
    <w:p w14:paraId="25782B4B" w14:textId="0FEF54B2"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83" w:history="1">
        <w:r w:rsidR="00BB1DC7" w:rsidRPr="00CC5601">
          <w:rPr>
            <w:rStyle w:val="Hyperlink"/>
            <w:noProof/>
          </w:rPr>
          <w:t>Hình 3</w:t>
        </w:r>
        <w:r w:rsidR="00BB1DC7" w:rsidRPr="00CC5601">
          <w:rPr>
            <w:rStyle w:val="Hyperlink"/>
            <w:noProof/>
          </w:rPr>
          <w:noBreakHyphen/>
          <w:t>10 Sequence Diagram UC_MultipleChoice</w:t>
        </w:r>
        <w:r w:rsidR="00BB1DC7">
          <w:rPr>
            <w:noProof/>
            <w:webHidden/>
          </w:rPr>
          <w:tab/>
        </w:r>
        <w:r w:rsidR="00BB1DC7">
          <w:rPr>
            <w:noProof/>
            <w:webHidden/>
          </w:rPr>
          <w:fldChar w:fldCharType="begin"/>
        </w:r>
        <w:r w:rsidR="00BB1DC7">
          <w:rPr>
            <w:noProof/>
            <w:webHidden/>
          </w:rPr>
          <w:instrText xml:space="preserve"> PAGEREF _Toc44615383 \h </w:instrText>
        </w:r>
        <w:r w:rsidR="00BB1DC7">
          <w:rPr>
            <w:noProof/>
            <w:webHidden/>
          </w:rPr>
        </w:r>
        <w:r w:rsidR="00BB1DC7">
          <w:rPr>
            <w:noProof/>
            <w:webHidden/>
          </w:rPr>
          <w:fldChar w:fldCharType="separate"/>
        </w:r>
        <w:r w:rsidR="00BB1DC7">
          <w:rPr>
            <w:noProof/>
            <w:webHidden/>
          </w:rPr>
          <w:t>52</w:t>
        </w:r>
        <w:r w:rsidR="00BB1DC7">
          <w:rPr>
            <w:noProof/>
            <w:webHidden/>
          </w:rPr>
          <w:fldChar w:fldCharType="end"/>
        </w:r>
      </w:hyperlink>
    </w:p>
    <w:p w14:paraId="0E2197D1" w14:textId="649BD4B0"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84" w:history="1">
        <w:r w:rsidR="00BB1DC7" w:rsidRPr="00CC5601">
          <w:rPr>
            <w:rStyle w:val="Hyperlink"/>
            <w:noProof/>
          </w:rPr>
          <w:t>Hình 3</w:t>
        </w:r>
        <w:r w:rsidR="00BB1DC7" w:rsidRPr="00CC5601">
          <w:rPr>
            <w:rStyle w:val="Hyperlink"/>
            <w:noProof/>
          </w:rPr>
          <w:noBreakHyphen/>
          <w:t>11 Activity Diagram UC_Painting</w:t>
        </w:r>
        <w:r w:rsidR="00BB1DC7">
          <w:rPr>
            <w:noProof/>
            <w:webHidden/>
          </w:rPr>
          <w:tab/>
        </w:r>
        <w:r w:rsidR="00BB1DC7">
          <w:rPr>
            <w:noProof/>
            <w:webHidden/>
          </w:rPr>
          <w:fldChar w:fldCharType="begin"/>
        </w:r>
        <w:r w:rsidR="00BB1DC7">
          <w:rPr>
            <w:noProof/>
            <w:webHidden/>
          </w:rPr>
          <w:instrText xml:space="preserve"> PAGEREF _Toc44615384 \h </w:instrText>
        </w:r>
        <w:r w:rsidR="00BB1DC7">
          <w:rPr>
            <w:noProof/>
            <w:webHidden/>
          </w:rPr>
        </w:r>
        <w:r w:rsidR="00BB1DC7">
          <w:rPr>
            <w:noProof/>
            <w:webHidden/>
          </w:rPr>
          <w:fldChar w:fldCharType="separate"/>
        </w:r>
        <w:r w:rsidR="00BB1DC7">
          <w:rPr>
            <w:noProof/>
            <w:webHidden/>
          </w:rPr>
          <w:t>54</w:t>
        </w:r>
        <w:r w:rsidR="00BB1DC7">
          <w:rPr>
            <w:noProof/>
            <w:webHidden/>
          </w:rPr>
          <w:fldChar w:fldCharType="end"/>
        </w:r>
      </w:hyperlink>
    </w:p>
    <w:p w14:paraId="39C9EFEA" w14:textId="28738148"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85" w:history="1">
        <w:r w:rsidR="00BB1DC7" w:rsidRPr="00CC5601">
          <w:rPr>
            <w:rStyle w:val="Hyperlink"/>
            <w:noProof/>
          </w:rPr>
          <w:t>Hình 3</w:t>
        </w:r>
        <w:r w:rsidR="00BB1DC7" w:rsidRPr="00CC5601">
          <w:rPr>
            <w:rStyle w:val="Hyperlink"/>
            <w:noProof/>
          </w:rPr>
          <w:noBreakHyphen/>
          <w:t>12 Sequence Diagram UC_Painting</w:t>
        </w:r>
        <w:r w:rsidR="00BB1DC7">
          <w:rPr>
            <w:noProof/>
            <w:webHidden/>
          </w:rPr>
          <w:tab/>
        </w:r>
        <w:r w:rsidR="00BB1DC7">
          <w:rPr>
            <w:noProof/>
            <w:webHidden/>
          </w:rPr>
          <w:fldChar w:fldCharType="begin"/>
        </w:r>
        <w:r w:rsidR="00BB1DC7">
          <w:rPr>
            <w:noProof/>
            <w:webHidden/>
          </w:rPr>
          <w:instrText xml:space="preserve"> PAGEREF _Toc44615385 \h </w:instrText>
        </w:r>
        <w:r w:rsidR="00BB1DC7">
          <w:rPr>
            <w:noProof/>
            <w:webHidden/>
          </w:rPr>
        </w:r>
        <w:r w:rsidR="00BB1DC7">
          <w:rPr>
            <w:noProof/>
            <w:webHidden/>
          </w:rPr>
          <w:fldChar w:fldCharType="separate"/>
        </w:r>
        <w:r w:rsidR="00BB1DC7">
          <w:rPr>
            <w:noProof/>
            <w:webHidden/>
          </w:rPr>
          <w:t>55</w:t>
        </w:r>
        <w:r w:rsidR="00BB1DC7">
          <w:rPr>
            <w:noProof/>
            <w:webHidden/>
          </w:rPr>
          <w:fldChar w:fldCharType="end"/>
        </w:r>
      </w:hyperlink>
    </w:p>
    <w:p w14:paraId="1305A653" w14:textId="5B355BFC"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86" w:history="1">
        <w:r w:rsidR="00BB1DC7" w:rsidRPr="00CC5601">
          <w:rPr>
            <w:rStyle w:val="Hyperlink"/>
            <w:noProof/>
          </w:rPr>
          <w:t>Hình 3</w:t>
        </w:r>
        <w:r w:rsidR="00BB1DC7" w:rsidRPr="00CC5601">
          <w:rPr>
            <w:rStyle w:val="Hyperlink"/>
            <w:noProof/>
          </w:rPr>
          <w:noBreakHyphen/>
          <w:t>13: Activity Diagram UC_StoryTime</w:t>
        </w:r>
        <w:r w:rsidR="00BB1DC7">
          <w:rPr>
            <w:noProof/>
            <w:webHidden/>
          </w:rPr>
          <w:tab/>
        </w:r>
        <w:r w:rsidR="00BB1DC7">
          <w:rPr>
            <w:noProof/>
            <w:webHidden/>
          </w:rPr>
          <w:fldChar w:fldCharType="begin"/>
        </w:r>
        <w:r w:rsidR="00BB1DC7">
          <w:rPr>
            <w:noProof/>
            <w:webHidden/>
          </w:rPr>
          <w:instrText xml:space="preserve"> PAGEREF _Toc44615386 \h </w:instrText>
        </w:r>
        <w:r w:rsidR="00BB1DC7">
          <w:rPr>
            <w:noProof/>
            <w:webHidden/>
          </w:rPr>
        </w:r>
        <w:r w:rsidR="00BB1DC7">
          <w:rPr>
            <w:noProof/>
            <w:webHidden/>
          </w:rPr>
          <w:fldChar w:fldCharType="separate"/>
        </w:r>
        <w:r w:rsidR="00BB1DC7">
          <w:rPr>
            <w:noProof/>
            <w:webHidden/>
          </w:rPr>
          <w:t>56</w:t>
        </w:r>
        <w:r w:rsidR="00BB1DC7">
          <w:rPr>
            <w:noProof/>
            <w:webHidden/>
          </w:rPr>
          <w:fldChar w:fldCharType="end"/>
        </w:r>
      </w:hyperlink>
    </w:p>
    <w:p w14:paraId="5ACA681C" w14:textId="07B8D411"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87" w:history="1">
        <w:r w:rsidR="00BB1DC7" w:rsidRPr="00CC5601">
          <w:rPr>
            <w:rStyle w:val="Hyperlink"/>
            <w:noProof/>
          </w:rPr>
          <w:t>Hình 3</w:t>
        </w:r>
        <w:r w:rsidR="00BB1DC7" w:rsidRPr="00CC5601">
          <w:rPr>
            <w:rStyle w:val="Hyperlink"/>
            <w:noProof/>
          </w:rPr>
          <w:noBreakHyphen/>
          <w:t>14 Sequence Diagram UC_StoryTime</w:t>
        </w:r>
        <w:r w:rsidR="00BB1DC7">
          <w:rPr>
            <w:noProof/>
            <w:webHidden/>
          </w:rPr>
          <w:tab/>
        </w:r>
        <w:r w:rsidR="00BB1DC7">
          <w:rPr>
            <w:noProof/>
            <w:webHidden/>
          </w:rPr>
          <w:fldChar w:fldCharType="begin"/>
        </w:r>
        <w:r w:rsidR="00BB1DC7">
          <w:rPr>
            <w:noProof/>
            <w:webHidden/>
          </w:rPr>
          <w:instrText xml:space="preserve"> PAGEREF _Toc44615387 \h </w:instrText>
        </w:r>
        <w:r w:rsidR="00BB1DC7">
          <w:rPr>
            <w:noProof/>
            <w:webHidden/>
          </w:rPr>
        </w:r>
        <w:r w:rsidR="00BB1DC7">
          <w:rPr>
            <w:noProof/>
            <w:webHidden/>
          </w:rPr>
          <w:fldChar w:fldCharType="separate"/>
        </w:r>
        <w:r w:rsidR="00BB1DC7">
          <w:rPr>
            <w:noProof/>
            <w:webHidden/>
          </w:rPr>
          <w:t>57</w:t>
        </w:r>
        <w:r w:rsidR="00BB1DC7">
          <w:rPr>
            <w:noProof/>
            <w:webHidden/>
          </w:rPr>
          <w:fldChar w:fldCharType="end"/>
        </w:r>
      </w:hyperlink>
    </w:p>
    <w:p w14:paraId="2208EF96" w14:textId="47CE2C36"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88" w:history="1">
        <w:r w:rsidR="00BB1DC7" w:rsidRPr="00CC5601">
          <w:rPr>
            <w:rStyle w:val="Hyperlink"/>
            <w:noProof/>
          </w:rPr>
          <w:t>Hình 3</w:t>
        </w:r>
        <w:r w:rsidR="00BB1DC7" w:rsidRPr="00CC5601">
          <w:rPr>
            <w:rStyle w:val="Hyperlink"/>
            <w:noProof/>
          </w:rPr>
          <w:noBreakHyphen/>
          <w:t>15 Activity Diagram UC_Look And Find</w:t>
        </w:r>
        <w:r w:rsidR="00BB1DC7">
          <w:rPr>
            <w:noProof/>
            <w:webHidden/>
          </w:rPr>
          <w:tab/>
        </w:r>
        <w:r w:rsidR="00BB1DC7">
          <w:rPr>
            <w:noProof/>
            <w:webHidden/>
          </w:rPr>
          <w:fldChar w:fldCharType="begin"/>
        </w:r>
        <w:r w:rsidR="00BB1DC7">
          <w:rPr>
            <w:noProof/>
            <w:webHidden/>
          </w:rPr>
          <w:instrText xml:space="preserve"> PAGEREF _Toc44615388 \h </w:instrText>
        </w:r>
        <w:r w:rsidR="00BB1DC7">
          <w:rPr>
            <w:noProof/>
            <w:webHidden/>
          </w:rPr>
        </w:r>
        <w:r w:rsidR="00BB1DC7">
          <w:rPr>
            <w:noProof/>
            <w:webHidden/>
          </w:rPr>
          <w:fldChar w:fldCharType="separate"/>
        </w:r>
        <w:r w:rsidR="00BB1DC7">
          <w:rPr>
            <w:noProof/>
            <w:webHidden/>
          </w:rPr>
          <w:t>59</w:t>
        </w:r>
        <w:r w:rsidR="00BB1DC7">
          <w:rPr>
            <w:noProof/>
            <w:webHidden/>
          </w:rPr>
          <w:fldChar w:fldCharType="end"/>
        </w:r>
      </w:hyperlink>
    </w:p>
    <w:p w14:paraId="4BDC192B" w14:textId="04A043C0"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89" w:history="1">
        <w:r w:rsidR="00BB1DC7" w:rsidRPr="00CC5601">
          <w:rPr>
            <w:rStyle w:val="Hyperlink"/>
            <w:noProof/>
          </w:rPr>
          <w:t>Hình 3</w:t>
        </w:r>
        <w:r w:rsidR="00BB1DC7" w:rsidRPr="00CC5601">
          <w:rPr>
            <w:rStyle w:val="Hyperlink"/>
            <w:noProof/>
          </w:rPr>
          <w:noBreakHyphen/>
          <w:t>16 Sequence Diagram UC_Look And Find</w:t>
        </w:r>
        <w:r w:rsidR="00BB1DC7">
          <w:rPr>
            <w:noProof/>
            <w:webHidden/>
          </w:rPr>
          <w:tab/>
        </w:r>
        <w:r w:rsidR="00BB1DC7">
          <w:rPr>
            <w:noProof/>
            <w:webHidden/>
          </w:rPr>
          <w:fldChar w:fldCharType="begin"/>
        </w:r>
        <w:r w:rsidR="00BB1DC7">
          <w:rPr>
            <w:noProof/>
            <w:webHidden/>
          </w:rPr>
          <w:instrText xml:space="preserve"> PAGEREF _Toc44615389 \h </w:instrText>
        </w:r>
        <w:r w:rsidR="00BB1DC7">
          <w:rPr>
            <w:noProof/>
            <w:webHidden/>
          </w:rPr>
        </w:r>
        <w:r w:rsidR="00BB1DC7">
          <w:rPr>
            <w:noProof/>
            <w:webHidden/>
          </w:rPr>
          <w:fldChar w:fldCharType="separate"/>
        </w:r>
        <w:r w:rsidR="00BB1DC7">
          <w:rPr>
            <w:noProof/>
            <w:webHidden/>
          </w:rPr>
          <w:t>59</w:t>
        </w:r>
        <w:r w:rsidR="00BB1DC7">
          <w:rPr>
            <w:noProof/>
            <w:webHidden/>
          </w:rPr>
          <w:fldChar w:fldCharType="end"/>
        </w:r>
      </w:hyperlink>
    </w:p>
    <w:p w14:paraId="55BE71FE" w14:textId="7361D129"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90" w:history="1">
        <w:r w:rsidR="00BB1DC7" w:rsidRPr="00CC5601">
          <w:rPr>
            <w:rStyle w:val="Hyperlink"/>
            <w:noProof/>
          </w:rPr>
          <w:t>Hình 3</w:t>
        </w:r>
        <w:r w:rsidR="00BB1DC7" w:rsidRPr="00CC5601">
          <w:rPr>
            <w:rStyle w:val="Hyperlink"/>
            <w:noProof/>
          </w:rPr>
          <w:noBreakHyphen/>
          <w:t>17 Activity Diagram Use case ChooseUnit</w:t>
        </w:r>
        <w:r w:rsidR="00BB1DC7">
          <w:rPr>
            <w:noProof/>
            <w:webHidden/>
          </w:rPr>
          <w:tab/>
        </w:r>
        <w:r w:rsidR="00BB1DC7">
          <w:rPr>
            <w:noProof/>
            <w:webHidden/>
          </w:rPr>
          <w:fldChar w:fldCharType="begin"/>
        </w:r>
        <w:r w:rsidR="00BB1DC7">
          <w:rPr>
            <w:noProof/>
            <w:webHidden/>
          </w:rPr>
          <w:instrText xml:space="preserve"> PAGEREF _Toc44615390 \h </w:instrText>
        </w:r>
        <w:r w:rsidR="00BB1DC7">
          <w:rPr>
            <w:noProof/>
            <w:webHidden/>
          </w:rPr>
        </w:r>
        <w:r w:rsidR="00BB1DC7">
          <w:rPr>
            <w:noProof/>
            <w:webHidden/>
          </w:rPr>
          <w:fldChar w:fldCharType="separate"/>
        </w:r>
        <w:r w:rsidR="00BB1DC7">
          <w:rPr>
            <w:noProof/>
            <w:webHidden/>
          </w:rPr>
          <w:t>60</w:t>
        </w:r>
        <w:r w:rsidR="00BB1DC7">
          <w:rPr>
            <w:noProof/>
            <w:webHidden/>
          </w:rPr>
          <w:fldChar w:fldCharType="end"/>
        </w:r>
      </w:hyperlink>
    </w:p>
    <w:p w14:paraId="06280248" w14:textId="42AE1B64"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91" w:history="1">
        <w:r w:rsidR="00BB1DC7" w:rsidRPr="00CC5601">
          <w:rPr>
            <w:rStyle w:val="Hyperlink"/>
            <w:noProof/>
          </w:rPr>
          <w:t>Hình 3</w:t>
        </w:r>
        <w:r w:rsidR="00BB1DC7" w:rsidRPr="00CC5601">
          <w:rPr>
            <w:rStyle w:val="Hyperlink"/>
            <w:noProof/>
          </w:rPr>
          <w:noBreakHyphen/>
          <w:t>18 Sequence Diagram Use case Choose Unit</w:t>
        </w:r>
        <w:r w:rsidR="00BB1DC7">
          <w:rPr>
            <w:noProof/>
            <w:webHidden/>
          </w:rPr>
          <w:tab/>
        </w:r>
        <w:r w:rsidR="00BB1DC7">
          <w:rPr>
            <w:noProof/>
            <w:webHidden/>
          </w:rPr>
          <w:fldChar w:fldCharType="begin"/>
        </w:r>
        <w:r w:rsidR="00BB1DC7">
          <w:rPr>
            <w:noProof/>
            <w:webHidden/>
          </w:rPr>
          <w:instrText xml:space="preserve"> PAGEREF _Toc44615391 \h </w:instrText>
        </w:r>
        <w:r w:rsidR="00BB1DC7">
          <w:rPr>
            <w:noProof/>
            <w:webHidden/>
          </w:rPr>
        </w:r>
        <w:r w:rsidR="00BB1DC7">
          <w:rPr>
            <w:noProof/>
            <w:webHidden/>
          </w:rPr>
          <w:fldChar w:fldCharType="separate"/>
        </w:r>
        <w:r w:rsidR="00BB1DC7">
          <w:rPr>
            <w:noProof/>
            <w:webHidden/>
          </w:rPr>
          <w:t>61</w:t>
        </w:r>
        <w:r w:rsidR="00BB1DC7">
          <w:rPr>
            <w:noProof/>
            <w:webHidden/>
          </w:rPr>
          <w:fldChar w:fldCharType="end"/>
        </w:r>
      </w:hyperlink>
    </w:p>
    <w:p w14:paraId="47EC31F0" w14:textId="5E2D6718"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92" w:history="1">
        <w:r w:rsidR="00BB1DC7" w:rsidRPr="00CC5601">
          <w:rPr>
            <w:rStyle w:val="Hyperlink"/>
            <w:noProof/>
          </w:rPr>
          <w:t>Hình 4</w:t>
        </w:r>
        <w:r w:rsidR="00BB1DC7" w:rsidRPr="00CC5601">
          <w:rPr>
            <w:rStyle w:val="Hyperlink"/>
            <w:noProof/>
          </w:rPr>
          <w:noBreakHyphen/>
          <w:t>1</w:t>
        </w:r>
        <w:r w:rsidR="00BB1DC7" w:rsidRPr="00CC5601">
          <w:rPr>
            <w:rStyle w:val="Hyperlink"/>
            <w:noProof/>
            <w:lang w:val="vi-VN"/>
          </w:rPr>
          <w:t xml:space="preserve"> Giao diện menu</w:t>
        </w:r>
        <w:r w:rsidR="00BB1DC7">
          <w:rPr>
            <w:noProof/>
            <w:webHidden/>
          </w:rPr>
          <w:tab/>
        </w:r>
        <w:r w:rsidR="00BB1DC7">
          <w:rPr>
            <w:noProof/>
            <w:webHidden/>
          </w:rPr>
          <w:fldChar w:fldCharType="begin"/>
        </w:r>
        <w:r w:rsidR="00BB1DC7">
          <w:rPr>
            <w:noProof/>
            <w:webHidden/>
          </w:rPr>
          <w:instrText xml:space="preserve"> PAGEREF _Toc44615392 \h </w:instrText>
        </w:r>
        <w:r w:rsidR="00BB1DC7">
          <w:rPr>
            <w:noProof/>
            <w:webHidden/>
          </w:rPr>
        </w:r>
        <w:r w:rsidR="00BB1DC7">
          <w:rPr>
            <w:noProof/>
            <w:webHidden/>
          </w:rPr>
          <w:fldChar w:fldCharType="separate"/>
        </w:r>
        <w:r w:rsidR="00BB1DC7">
          <w:rPr>
            <w:noProof/>
            <w:webHidden/>
          </w:rPr>
          <w:t>63</w:t>
        </w:r>
        <w:r w:rsidR="00BB1DC7">
          <w:rPr>
            <w:noProof/>
            <w:webHidden/>
          </w:rPr>
          <w:fldChar w:fldCharType="end"/>
        </w:r>
      </w:hyperlink>
    </w:p>
    <w:p w14:paraId="4B449D5A" w14:textId="00AD13EC"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93" w:history="1">
        <w:r w:rsidR="00BB1DC7" w:rsidRPr="00CC5601">
          <w:rPr>
            <w:rStyle w:val="Hyperlink"/>
            <w:noProof/>
          </w:rPr>
          <w:t>Hình 4</w:t>
        </w:r>
        <w:r w:rsidR="00BB1DC7" w:rsidRPr="00CC5601">
          <w:rPr>
            <w:rStyle w:val="Hyperlink"/>
            <w:noProof/>
          </w:rPr>
          <w:noBreakHyphen/>
          <w:t>2</w:t>
        </w:r>
        <w:r w:rsidR="00BB1DC7" w:rsidRPr="00CC5601">
          <w:rPr>
            <w:rStyle w:val="Hyperlink"/>
            <w:noProof/>
            <w:lang w:val="vi-VN"/>
          </w:rPr>
          <w:t>. Giao diện Concentration</w:t>
        </w:r>
        <w:r w:rsidR="00BB1DC7">
          <w:rPr>
            <w:noProof/>
            <w:webHidden/>
          </w:rPr>
          <w:tab/>
        </w:r>
        <w:r w:rsidR="00BB1DC7">
          <w:rPr>
            <w:noProof/>
            <w:webHidden/>
          </w:rPr>
          <w:fldChar w:fldCharType="begin"/>
        </w:r>
        <w:r w:rsidR="00BB1DC7">
          <w:rPr>
            <w:noProof/>
            <w:webHidden/>
          </w:rPr>
          <w:instrText xml:space="preserve"> PAGEREF _Toc44615393 \h </w:instrText>
        </w:r>
        <w:r w:rsidR="00BB1DC7">
          <w:rPr>
            <w:noProof/>
            <w:webHidden/>
          </w:rPr>
        </w:r>
        <w:r w:rsidR="00BB1DC7">
          <w:rPr>
            <w:noProof/>
            <w:webHidden/>
          </w:rPr>
          <w:fldChar w:fldCharType="separate"/>
        </w:r>
        <w:r w:rsidR="00BB1DC7">
          <w:rPr>
            <w:noProof/>
            <w:webHidden/>
          </w:rPr>
          <w:t>64</w:t>
        </w:r>
        <w:r w:rsidR="00BB1DC7">
          <w:rPr>
            <w:noProof/>
            <w:webHidden/>
          </w:rPr>
          <w:fldChar w:fldCharType="end"/>
        </w:r>
      </w:hyperlink>
    </w:p>
    <w:p w14:paraId="22556562" w14:textId="5D49906A"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94" w:history="1">
        <w:r w:rsidR="00BB1DC7" w:rsidRPr="00CC5601">
          <w:rPr>
            <w:rStyle w:val="Hyperlink"/>
            <w:noProof/>
          </w:rPr>
          <w:t>Hình 4</w:t>
        </w:r>
        <w:r w:rsidR="00BB1DC7" w:rsidRPr="00CC5601">
          <w:rPr>
            <w:rStyle w:val="Hyperlink"/>
            <w:noProof/>
          </w:rPr>
          <w:noBreakHyphen/>
          <w:t>3</w:t>
        </w:r>
        <w:r w:rsidR="00BB1DC7" w:rsidRPr="00CC5601">
          <w:rPr>
            <w:rStyle w:val="Hyperlink"/>
            <w:noProof/>
            <w:lang w:val="vi-VN"/>
          </w:rPr>
          <w:t>. Giao diện Marching</w:t>
        </w:r>
        <w:r w:rsidR="00BB1DC7">
          <w:rPr>
            <w:noProof/>
            <w:webHidden/>
          </w:rPr>
          <w:tab/>
        </w:r>
        <w:r w:rsidR="00BB1DC7">
          <w:rPr>
            <w:noProof/>
            <w:webHidden/>
          </w:rPr>
          <w:fldChar w:fldCharType="begin"/>
        </w:r>
        <w:r w:rsidR="00BB1DC7">
          <w:rPr>
            <w:noProof/>
            <w:webHidden/>
          </w:rPr>
          <w:instrText xml:space="preserve"> PAGEREF _Toc44615394 \h </w:instrText>
        </w:r>
        <w:r w:rsidR="00BB1DC7">
          <w:rPr>
            <w:noProof/>
            <w:webHidden/>
          </w:rPr>
        </w:r>
        <w:r w:rsidR="00BB1DC7">
          <w:rPr>
            <w:noProof/>
            <w:webHidden/>
          </w:rPr>
          <w:fldChar w:fldCharType="separate"/>
        </w:r>
        <w:r w:rsidR="00BB1DC7">
          <w:rPr>
            <w:noProof/>
            <w:webHidden/>
          </w:rPr>
          <w:t>65</w:t>
        </w:r>
        <w:r w:rsidR="00BB1DC7">
          <w:rPr>
            <w:noProof/>
            <w:webHidden/>
          </w:rPr>
          <w:fldChar w:fldCharType="end"/>
        </w:r>
      </w:hyperlink>
    </w:p>
    <w:p w14:paraId="411F125B" w14:textId="5D287D1F"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95" w:history="1">
        <w:r w:rsidR="00BB1DC7" w:rsidRPr="00CC5601">
          <w:rPr>
            <w:rStyle w:val="Hyperlink"/>
            <w:noProof/>
          </w:rPr>
          <w:t>Hình 4</w:t>
        </w:r>
        <w:r w:rsidR="00BB1DC7" w:rsidRPr="00CC5601">
          <w:rPr>
            <w:rStyle w:val="Hyperlink"/>
            <w:noProof/>
          </w:rPr>
          <w:noBreakHyphen/>
          <w:t>4</w:t>
        </w:r>
        <w:r w:rsidR="00BB1DC7" w:rsidRPr="00CC5601">
          <w:rPr>
            <w:rStyle w:val="Hyperlink"/>
            <w:noProof/>
            <w:lang w:val="vi-VN"/>
          </w:rPr>
          <w:t>. Giao diện Sorting</w:t>
        </w:r>
        <w:r w:rsidR="00BB1DC7">
          <w:rPr>
            <w:noProof/>
            <w:webHidden/>
          </w:rPr>
          <w:tab/>
        </w:r>
        <w:r w:rsidR="00BB1DC7">
          <w:rPr>
            <w:noProof/>
            <w:webHidden/>
          </w:rPr>
          <w:fldChar w:fldCharType="begin"/>
        </w:r>
        <w:r w:rsidR="00BB1DC7">
          <w:rPr>
            <w:noProof/>
            <w:webHidden/>
          </w:rPr>
          <w:instrText xml:space="preserve"> PAGEREF _Toc44615395 \h </w:instrText>
        </w:r>
        <w:r w:rsidR="00BB1DC7">
          <w:rPr>
            <w:noProof/>
            <w:webHidden/>
          </w:rPr>
        </w:r>
        <w:r w:rsidR="00BB1DC7">
          <w:rPr>
            <w:noProof/>
            <w:webHidden/>
          </w:rPr>
          <w:fldChar w:fldCharType="separate"/>
        </w:r>
        <w:r w:rsidR="00BB1DC7">
          <w:rPr>
            <w:noProof/>
            <w:webHidden/>
          </w:rPr>
          <w:t>66</w:t>
        </w:r>
        <w:r w:rsidR="00BB1DC7">
          <w:rPr>
            <w:noProof/>
            <w:webHidden/>
          </w:rPr>
          <w:fldChar w:fldCharType="end"/>
        </w:r>
      </w:hyperlink>
    </w:p>
    <w:p w14:paraId="600FF7E9" w14:textId="29254AD8"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96" w:history="1">
        <w:r w:rsidR="00BB1DC7" w:rsidRPr="00CC5601">
          <w:rPr>
            <w:rStyle w:val="Hyperlink"/>
            <w:noProof/>
          </w:rPr>
          <w:t>Hình 4</w:t>
        </w:r>
        <w:r w:rsidR="00BB1DC7" w:rsidRPr="00CC5601">
          <w:rPr>
            <w:rStyle w:val="Hyperlink"/>
            <w:noProof/>
          </w:rPr>
          <w:noBreakHyphen/>
          <w:t>5</w:t>
        </w:r>
        <w:r w:rsidR="00BB1DC7" w:rsidRPr="00CC5601">
          <w:rPr>
            <w:rStyle w:val="Hyperlink"/>
            <w:noProof/>
            <w:lang w:val="vi-VN"/>
          </w:rPr>
          <w:t>. Giao diện Multiple Choice</w:t>
        </w:r>
        <w:r w:rsidR="00BB1DC7">
          <w:rPr>
            <w:noProof/>
            <w:webHidden/>
          </w:rPr>
          <w:tab/>
        </w:r>
        <w:r w:rsidR="00BB1DC7">
          <w:rPr>
            <w:noProof/>
            <w:webHidden/>
          </w:rPr>
          <w:fldChar w:fldCharType="begin"/>
        </w:r>
        <w:r w:rsidR="00BB1DC7">
          <w:rPr>
            <w:noProof/>
            <w:webHidden/>
          </w:rPr>
          <w:instrText xml:space="preserve"> PAGEREF _Toc44615396 \h </w:instrText>
        </w:r>
        <w:r w:rsidR="00BB1DC7">
          <w:rPr>
            <w:noProof/>
            <w:webHidden/>
          </w:rPr>
        </w:r>
        <w:r w:rsidR="00BB1DC7">
          <w:rPr>
            <w:noProof/>
            <w:webHidden/>
          </w:rPr>
          <w:fldChar w:fldCharType="separate"/>
        </w:r>
        <w:r w:rsidR="00BB1DC7">
          <w:rPr>
            <w:noProof/>
            <w:webHidden/>
          </w:rPr>
          <w:t>67</w:t>
        </w:r>
        <w:r w:rsidR="00BB1DC7">
          <w:rPr>
            <w:noProof/>
            <w:webHidden/>
          </w:rPr>
          <w:fldChar w:fldCharType="end"/>
        </w:r>
      </w:hyperlink>
    </w:p>
    <w:p w14:paraId="5FA69117" w14:textId="44206554"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97" w:history="1">
        <w:r w:rsidR="00BB1DC7" w:rsidRPr="00CC5601">
          <w:rPr>
            <w:rStyle w:val="Hyperlink"/>
            <w:noProof/>
          </w:rPr>
          <w:t>Hình 4</w:t>
        </w:r>
        <w:r w:rsidR="00BB1DC7" w:rsidRPr="00CC5601">
          <w:rPr>
            <w:rStyle w:val="Hyperlink"/>
            <w:noProof/>
          </w:rPr>
          <w:noBreakHyphen/>
          <w:t>6</w:t>
        </w:r>
        <w:r w:rsidR="00BB1DC7" w:rsidRPr="00CC5601">
          <w:rPr>
            <w:rStyle w:val="Hyperlink"/>
            <w:noProof/>
            <w:lang w:val="vi-VN"/>
          </w:rPr>
          <w:t>. Giao diện Painting</w:t>
        </w:r>
        <w:r w:rsidR="00BB1DC7">
          <w:rPr>
            <w:noProof/>
            <w:webHidden/>
          </w:rPr>
          <w:tab/>
        </w:r>
        <w:r w:rsidR="00BB1DC7">
          <w:rPr>
            <w:noProof/>
            <w:webHidden/>
          </w:rPr>
          <w:fldChar w:fldCharType="begin"/>
        </w:r>
        <w:r w:rsidR="00BB1DC7">
          <w:rPr>
            <w:noProof/>
            <w:webHidden/>
          </w:rPr>
          <w:instrText xml:space="preserve"> PAGEREF _Toc44615397 \h </w:instrText>
        </w:r>
        <w:r w:rsidR="00BB1DC7">
          <w:rPr>
            <w:noProof/>
            <w:webHidden/>
          </w:rPr>
        </w:r>
        <w:r w:rsidR="00BB1DC7">
          <w:rPr>
            <w:noProof/>
            <w:webHidden/>
          </w:rPr>
          <w:fldChar w:fldCharType="separate"/>
        </w:r>
        <w:r w:rsidR="00BB1DC7">
          <w:rPr>
            <w:noProof/>
            <w:webHidden/>
          </w:rPr>
          <w:t>68</w:t>
        </w:r>
        <w:r w:rsidR="00BB1DC7">
          <w:rPr>
            <w:noProof/>
            <w:webHidden/>
          </w:rPr>
          <w:fldChar w:fldCharType="end"/>
        </w:r>
      </w:hyperlink>
    </w:p>
    <w:p w14:paraId="14190B55" w14:textId="39E79CAE"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98" w:history="1">
        <w:r w:rsidR="00BB1DC7" w:rsidRPr="00CC5601">
          <w:rPr>
            <w:rStyle w:val="Hyperlink"/>
            <w:noProof/>
          </w:rPr>
          <w:t>Hình 4</w:t>
        </w:r>
        <w:r w:rsidR="00BB1DC7" w:rsidRPr="00CC5601">
          <w:rPr>
            <w:rStyle w:val="Hyperlink"/>
            <w:noProof/>
          </w:rPr>
          <w:noBreakHyphen/>
          <w:t>7</w:t>
        </w:r>
        <w:r w:rsidR="00BB1DC7" w:rsidRPr="00CC5601">
          <w:rPr>
            <w:rStyle w:val="Hyperlink"/>
            <w:noProof/>
            <w:lang w:val="vi-VN"/>
          </w:rPr>
          <w:t>. Giao diện Story Time</w:t>
        </w:r>
        <w:r w:rsidR="00BB1DC7">
          <w:rPr>
            <w:noProof/>
            <w:webHidden/>
          </w:rPr>
          <w:tab/>
        </w:r>
        <w:r w:rsidR="00BB1DC7">
          <w:rPr>
            <w:noProof/>
            <w:webHidden/>
          </w:rPr>
          <w:fldChar w:fldCharType="begin"/>
        </w:r>
        <w:r w:rsidR="00BB1DC7">
          <w:rPr>
            <w:noProof/>
            <w:webHidden/>
          </w:rPr>
          <w:instrText xml:space="preserve"> PAGEREF _Toc44615398 \h </w:instrText>
        </w:r>
        <w:r w:rsidR="00BB1DC7">
          <w:rPr>
            <w:noProof/>
            <w:webHidden/>
          </w:rPr>
        </w:r>
        <w:r w:rsidR="00BB1DC7">
          <w:rPr>
            <w:noProof/>
            <w:webHidden/>
          </w:rPr>
          <w:fldChar w:fldCharType="separate"/>
        </w:r>
        <w:r w:rsidR="00BB1DC7">
          <w:rPr>
            <w:noProof/>
            <w:webHidden/>
          </w:rPr>
          <w:t>69</w:t>
        </w:r>
        <w:r w:rsidR="00BB1DC7">
          <w:rPr>
            <w:noProof/>
            <w:webHidden/>
          </w:rPr>
          <w:fldChar w:fldCharType="end"/>
        </w:r>
      </w:hyperlink>
    </w:p>
    <w:p w14:paraId="1FD4658B" w14:textId="76E1C59B"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399" w:history="1">
        <w:r w:rsidR="00BB1DC7" w:rsidRPr="00CC5601">
          <w:rPr>
            <w:rStyle w:val="Hyperlink"/>
            <w:noProof/>
          </w:rPr>
          <w:t>Hình 4</w:t>
        </w:r>
        <w:r w:rsidR="00BB1DC7" w:rsidRPr="00CC5601">
          <w:rPr>
            <w:rStyle w:val="Hyperlink"/>
            <w:noProof/>
          </w:rPr>
          <w:noBreakHyphen/>
          <w:t>8</w:t>
        </w:r>
        <w:r w:rsidR="00BB1DC7" w:rsidRPr="00CC5601">
          <w:rPr>
            <w:rStyle w:val="Hyperlink"/>
            <w:noProof/>
            <w:lang w:val="vi-VN"/>
          </w:rPr>
          <w:t>. Giao diện Look and Find</w:t>
        </w:r>
        <w:r w:rsidR="00BB1DC7">
          <w:rPr>
            <w:noProof/>
            <w:webHidden/>
          </w:rPr>
          <w:tab/>
        </w:r>
        <w:r w:rsidR="00BB1DC7">
          <w:rPr>
            <w:noProof/>
            <w:webHidden/>
          </w:rPr>
          <w:fldChar w:fldCharType="begin"/>
        </w:r>
        <w:r w:rsidR="00BB1DC7">
          <w:rPr>
            <w:noProof/>
            <w:webHidden/>
          </w:rPr>
          <w:instrText xml:space="preserve"> PAGEREF _Toc44615399 \h </w:instrText>
        </w:r>
        <w:r w:rsidR="00BB1DC7">
          <w:rPr>
            <w:noProof/>
            <w:webHidden/>
          </w:rPr>
        </w:r>
        <w:r w:rsidR="00BB1DC7">
          <w:rPr>
            <w:noProof/>
            <w:webHidden/>
          </w:rPr>
          <w:fldChar w:fldCharType="separate"/>
        </w:r>
        <w:r w:rsidR="00BB1DC7">
          <w:rPr>
            <w:noProof/>
            <w:webHidden/>
          </w:rPr>
          <w:t>70</w:t>
        </w:r>
        <w:r w:rsidR="00BB1DC7">
          <w:rPr>
            <w:noProof/>
            <w:webHidden/>
          </w:rPr>
          <w:fldChar w:fldCharType="end"/>
        </w:r>
      </w:hyperlink>
    </w:p>
    <w:p w14:paraId="759D69CE" w14:textId="0187913E" w:rsidR="00511681" w:rsidRPr="004D54AB" w:rsidRDefault="00EE2091" w:rsidP="00591D31">
      <w:pPr>
        <w:spacing w:before="0" w:line="360" w:lineRule="auto"/>
      </w:pPr>
      <w:r w:rsidRPr="004D54AB">
        <w:fldChar w:fldCharType="end"/>
      </w:r>
    </w:p>
    <w:p w14:paraId="32F0FE6B" w14:textId="3F88ABD8" w:rsidR="00511681" w:rsidRPr="004D54AB" w:rsidRDefault="00511681" w:rsidP="00591D31">
      <w:pPr>
        <w:pStyle w:val="Heading1"/>
        <w:numPr>
          <w:ilvl w:val="0"/>
          <w:numId w:val="0"/>
        </w:numPr>
        <w:spacing w:before="0" w:line="360" w:lineRule="auto"/>
        <w:rPr>
          <w:rFonts w:cs="Times New Roman"/>
        </w:rPr>
      </w:pPr>
      <w:bookmarkStart w:id="7" w:name="_Toc35857400"/>
      <w:bookmarkStart w:id="8" w:name="_Toc40971773"/>
      <w:r w:rsidRPr="004D54AB">
        <w:rPr>
          <w:rFonts w:cs="Times New Roman"/>
        </w:rPr>
        <w:t>DANH MỤC CÁC BẢNG BIỂU</w:t>
      </w:r>
      <w:bookmarkEnd w:id="7"/>
      <w:bookmarkEnd w:id="8"/>
    </w:p>
    <w:p w14:paraId="18890600" w14:textId="3B43141C" w:rsidR="00BB1DC7" w:rsidRDefault="007D278A">
      <w:pPr>
        <w:pStyle w:val="TableofFigures"/>
        <w:tabs>
          <w:tab w:val="right" w:leader="dot" w:pos="9593"/>
        </w:tabs>
        <w:rPr>
          <w:rFonts w:asciiTheme="minorHAnsi" w:eastAsiaTheme="minorEastAsia" w:hAnsiTheme="minorHAnsi" w:cstheme="minorBidi"/>
          <w:noProof/>
          <w:sz w:val="22"/>
          <w:szCs w:val="22"/>
        </w:rPr>
      </w:pPr>
      <w:r w:rsidRPr="004D54AB">
        <w:fldChar w:fldCharType="begin"/>
      </w:r>
      <w:r w:rsidRPr="004D54AB">
        <w:instrText xml:space="preserve"> TOC \h \z \c "Bảng" </w:instrText>
      </w:r>
      <w:r w:rsidRPr="004D54AB">
        <w:fldChar w:fldCharType="separate"/>
      </w:r>
      <w:hyperlink w:anchor="_Toc44615411" w:history="1">
        <w:r w:rsidR="00BB1DC7" w:rsidRPr="008A0F57">
          <w:rPr>
            <w:rStyle w:val="Hyperlink"/>
            <w:noProof/>
          </w:rPr>
          <w:t>Bảng 3</w:t>
        </w:r>
        <w:r w:rsidR="00BB1DC7" w:rsidRPr="008A0F57">
          <w:rPr>
            <w:rStyle w:val="Hyperlink"/>
            <w:noProof/>
          </w:rPr>
          <w:noBreakHyphen/>
          <w:t>1 Danh sách các Actor.</w:t>
        </w:r>
        <w:r w:rsidR="00BB1DC7">
          <w:rPr>
            <w:noProof/>
            <w:webHidden/>
          </w:rPr>
          <w:tab/>
        </w:r>
        <w:r w:rsidR="00BB1DC7">
          <w:rPr>
            <w:noProof/>
            <w:webHidden/>
          </w:rPr>
          <w:fldChar w:fldCharType="begin"/>
        </w:r>
        <w:r w:rsidR="00BB1DC7">
          <w:rPr>
            <w:noProof/>
            <w:webHidden/>
          </w:rPr>
          <w:instrText xml:space="preserve"> PAGEREF _Toc44615411 \h </w:instrText>
        </w:r>
        <w:r w:rsidR="00BB1DC7">
          <w:rPr>
            <w:noProof/>
            <w:webHidden/>
          </w:rPr>
        </w:r>
        <w:r w:rsidR="00BB1DC7">
          <w:rPr>
            <w:noProof/>
            <w:webHidden/>
          </w:rPr>
          <w:fldChar w:fldCharType="separate"/>
        </w:r>
        <w:r w:rsidR="00BB1DC7">
          <w:rPr>
            <w:noProof/>
            <w:webHidden/>
          </w:rPr>
          <w:t>40</w:t>
        </w:r>
        <w:r w:rsidR="00BB1DC7">
          <w:rPr>
            <w:noProof/>
            <w:webHidden/>
          </w:rPr>
          <w:fldChar w:fldCharType="end"/>
        </w:r>
      </w:hyperlink>
    </w:p>
    <w:p w14:paraId="5BB7DA82" w14:textId="3ECFB8BE"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412" w:history="1">
        <w:r w:rsidR="00BB1DC7" w:rsidRPr="008A0F57">
          <w:rPr>
            <w:rStyle w:val="Hyperlink"/>
            <w:noProof/>
          </w:rPr>
          <w:t>Bảng 3</w:t>
        </w:r>
        <w:r w:rsidR="00BB1DC7" w:rsidRPr="008A0F57">
          <w:rPr>
            <w:rStyle w:val="Hyperlink"/>
            <w:noProof/>
          </w:rPr>
          <w:noBreakHyphen/>
          <w:t>2 Danh Sách Các Use case chức năng.</w:t>
        </w:r>
        <w:r w:rsidR="00BB1DC7">
          <w:rPr>
            <w:noProof/>
            <w:webHidden/>
          </w:rPr>
          <w:tab/>
        </w:r>
        <w:r w:rsidR="00BB1DC7">
          <w:rPr>
            <w:noProof/>
            <w:webHidden/>
          </w:rPr>
          <w:fldChar w:fldCharType="begin"/>
        </w:r>
        <w:r w:rsidR="00BB1DC7">
          <w:rPr>
            <w:noProof/>
            <w:webHidden/>
          </w:rPr>
          <w:instrText xml:space="preserve"> PAGEREF _Toc44615412 \h </w:instrText>
        </w:r>
        <w:r w:rsidR="00BB1DC7">
          <w:rPr>
            <w:noProof/>
            <w:webHidden/>
          </w:rPr>
        </w:r>
        <w:r w:rsidR="00BB1DC7">
          <w:rPr>
            <w:noProof/>
            <w:webHidden/>
          </w:rPr>
          <w:fldChar w:fldCharType="separate"/>
        </w:r>
        <w:r w:rsidR="00BB1DC7">
          <w:rPr>
            <w:noProof/>
            <w:webHidden/>
          </w:rPr>
          <w:t>42</w:t>
        </w:r>
        <w:r w:rsidR="00BB1DC7">
          <w:rPr>
            <w:noProof/>
            <w:webHidden/>
          </w:rPr>
          <w:fldChar w:fldCharType="end"/>
        </w:r>
      </w:hyperlink>
    </w:p>
    <w:p w14:paraId="37468305" w14:textId="4C5A2C67"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413" w:history="1">
        <w:r w:rsidR="00BB1DC7" w:rsidRPr="008A0F57">
          <w:rPr>
            <w:rStyle w:val="Hyperlink"/>
            <w:noProof/>
          </w:rPr>
          <w:t>Bảng 3</w:t>
        </w:r>
        <w:r w:rsidR="00BB1DC7" w:rsidRPr="008A0F57">
          <w:rPr>
            <w:rStyle w:val="Hyperlink"/>
            <w:noProof/>
          </w:rPr>
          <w:noBreakHyphen/>
          <w:t>3 Đặc tả Use case Concentration</w:t>
        </w:r>
        <w:r w:rsidR="00BB1DC7">
          <w:rPr>
            <w:noProof/>
            <w:webHidden/>
          </w:rPr>
          <w:tab/>
        </w:r>
        <w:r w:rsidR="00BB1DC7">
          <w:rPr>
            <w:noProof/>
            <w:webHidden/>
          </w:rPr>
          <w:fldChar w:fldCharType="begin"/>
        </w:r>
        <w:r w:rsidR="00BB1DC7">
          <w:rPr>
            <w:noProof/>
            <w:webHidden/>
          </w:rPr>
          <w:instrText xml:space="preserve"> PAGEREF _Toc44615413 \h </w:instrText>
        </w:r>
        <w:r w:rsidR="00BB1DC7">
          <w:rPr>
            <w:noProof/>
            <w:webHidden/>
          </w:rPr>
        </w:r>
        <w:r w:rsidR="00BB1DC7">
          <w:rPr>
            <w:noProof/>
            <w:webHidden/>
          </w:rPr>
          <w:fldChar w:fldCharType="separate"/>
        </w:r>
        <w:r w:rsidR="00BB1DC7">
          <w:rPr>
            <w:noProof/>
            <w:webHidden/>
          </w:rPr>
          <w:t>43</w:t>
        </w:r>
        <w:r w:rsidR="00BB1DC7">
          <w:rPr>
            <w:noProof/>
            <w:webHidden/>
          </w:rPr>
          <w:fldChar w:fldCharType="end"/>
        </w:r>
      </w:hyperlink>
    </w:p>
    <w:p w14:paraId="271D2FD5" w14:textId="62A05F23"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414" w:history="1">
        <w:r w:rsidR="00BB1DC7" w:rsidRPr="008A0F57">
          <w:rPr>
            <w:rStyle w:val="Hyperlink"/>
            <w:noProof/>
          </w:rPr>
          <w:t>Bảng 3</w:t>
        </w:r>
        <w:r w:rsidR="00BB1DC7" w:rsidRPr="008A0F57">
          <w:rPr>
            <w:rStyle w:val="Hyperlink"/>
            <w:noProof/>
          </w:rPr>
          <w:noBreakHyphen/>
          <w:t>4 Đặc tả Use case Matching</w:t>
        </w:r>
        <w:r w:rsidR="00BB1DC7">
          <w:rPr>
            <w:noProof/>
            <w:webHidden/>
          </w:rPr>
          <w:tab/>
        </w:r>
        <w:r w:rsidR="00BB1DC7">
          <w:rPr>
            <w:noProof/>
            <w:webHidden/>
          </w:rPr>
          <w:fldChar w:fldCharType="begin"/>
        </w:r>
        <w:r w:rsidR="00BB1DC7">
          <w:rPr>
            <w:noProof/>
            <w:webHidden/>
          </w:rPr>
          <w:instrText xml:space="preserve"> PAGEREF _Toc44615414 \h </w:instrText>
        </w:r>
        <w:r w:rsidR="00BB1DC7">
          <w:rPr>
            <w:noProof/>
            <w:webHidden/>
          </w:rPr>
        </w:r>
        <w:r w:rsidR="00BB1DC7">
          <w:rPr>
            <w:noProof/>
            <w:webHidden/>
          </w:rPr>
          <w:fldChar w:fldCharType="separate"/>
        </w:r>
        <w:r w:rsidR="00BB1DC7">
          <w:rPr>
            <w:noProof/>
            <w:webHidden/>
          </w:rPr>
          <w:t>46</w:t>
        </w:r>
        <w:r w:rsidR="00BB1DC7">
          <w:rPr>
            <w:noProof/>
            <w:webHidden/>
          </w:rPr>
          <w:fldChar w:fldCharType="end"/>
        </w:r>
      </w:hyperlink>
    </w:p>
    <w:p w14:paraId="25C0D021" w14:textId="3D14E985"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415" w:history="1">
        <w:r w:rsidR="00BB1DC7" w:rsidRPr="008A0F57">
          <w:rPr>
            <w:rStyle w:val="Hyperlink"/>
            <w:noProof/>
          </w:rPr>
          <w:t>Bảng 3</w:t>
        </w:r>
        <w:r w:rsidR="00BB1DC7" w:rsidRPr="008A0F57">
          <w:rPr>
            <w:rStyle w:val="Hyperlink"/>
            <w:noProof/>
          </w:rPr>
          <w:noBreakHyphen/>
          <w:t>5 Đặc tả Use case Sorting.</w:t>
        </w:r>
        <w:r w:rsidR="00BB1DC7">
          <w:rPr>
            <w:noProof/>
            <w:webHidden/>
          </w:rPr>
          <w:tab/>
        </w:r>
        <w:r w:rsidR="00BB1DC7">
          <w:rPr>
            <w:noProof/>
            <w:webHidden/>
          </w:rPr>
          <w:fldChar w:fldCharType="begin"/>
        </w:r>
        <w:r w:rsidR="00BB1DC7">
          <w:rPr>
            <w:noProof/>
            <w:webHidden/>
          </w:rPr>
          <w:instrText xml:space="preserve"> PAGEREF _Toc44615415 \h </w:instrText>
        </w:r>
        <w:r w:rsidR="00BB1DC7">
          <w:rPr>
            <w:noProof/>
            <w:webHidden/>
          </w:rPr>
        </w:r>
        <w:r w:rsidR="00BB1DC7">
          <w:rPr>
            <w:noProof/>
            <w:webHidden/>
          </w:rPr>
          <w:fldChar w:fldCharType="separate"/>
        </w:r>
        <w:r w:rsidR="00BB1DC7">
          <w:rPr>
            <w:noProof/>
            <w:webHidden/>
          </w:rPr>
          <w:t>49</w:t>
        </w:r>
        <w:r w:rsidR="00BB1DC7">
          <w:rPr>
            <w:noProof/>
            <w:webHidden/>
          </w:rPr>
          <w:fldChar w:fldCharType="end"/>
        </w:r>
      </w:hyperlink>
    </w:p>
    <w:p w14:paraId="70FD3BFB" w14:textId="65833395"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416" w:history="1">
        <w:r w:rsidR="00BB1DC7" w:rsidRPr="008A0F57">
          <w:rPr>
            <w:rStyle w:val="Hyperlink"/>
            <w:noProof/>
          </w:rPr>
          <w:t>Bảng 3</w:t>
        </w:r>
        <w:r w:rsidR="00BB1DC7" w:rsidRPr="008A0F57">
          <w:rPr>
            <w:rStyle w:val="Hyperlink"/>
            <w:noProof/>
          </w:rPr>
          <w:noBreakHyphen/>
          <w:t>6 Đặc tả Use case Multiple Choice.</w:t>
        </w:r>
        <w:r w:rsidR="00BB1DC7">
          <w:rPr>
            <w:noProof/>
            <w:webHidden/>
          </w:rPr>
          <w:tab/>
        </w:r>
        <w:r w:rsidR="00BB1DC7">
          <w:rPr>
            <w:noProof/>
            <w:webHidden/>
          </w:rPr>
          <w:fldChar w:fldCharType="begin"/>
        </w:r>
        <w:r w:rsidR="00BB1DC7">
          <w:rPr>
            <w:noProof/>
            <w:webHidden/>
          </w:rPr>
          <w:instrText xml:space="preserve"> PAGEREF _Toc44615416 \h </w:instrText>
        </w:r>
        <w:r w:rsidR="00BB1DC7">
          <w:rPr>
            <w:noProof/>
            <w:webHidden/>
          </w:rPr>
        </w:r>
        <w:r w:rsidR="00BB1DC7">
          <w:rPr>
            <w:noProof/>
            <w:webHidden/>
          </w:rPr>
          <w:fldChar w:fldCharType="separate"/>
        </w:r>
        <w:r w:rsidR="00BB1DC7">
          <w:rPr>
            <w:noProof/>
            <w:webHidden/>
          </w:rPr>
          <w:t>51</w:t>
        </w:r>
        <w:r w:rsidR="00BB1DC7">
          <w:rPr>
            <w:noProof/>
            <w:webHidden/>
          </w:rPr>
          <w:fldChar w:fldCharType="end"/>
        </w:r>
      </w:hyperlink>
    </w:p>
    <w:p w14:paraId="3DF2FCA7" w14:textId="1E9B07F4"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417" w:history="1">
        <w:r w:rsidR="00BB1DC7" w:rsidRPr="008A0F57">
          <w:rPr>
            <w:rStyle w:val="Hyperlink"/>
            <w:noProof/>
          </w:rPr>
          <w:t>Bảng 3</w:t>
        </w:r>
        <w:r w:rsidR="00BB1DC7" w:rsidRPr="008A0F57">
          <w:rPr>
            <w:rStyle w:val="Hyperlink"/>
            <w:noProof/>
          </w:rPr>
          <w:noBreakHyphen/>
          <w:t>7 Đặc tả Use case Painting.</w:t>
        </w:r>
        <w:r w:rsidR="00BB1DC7">
          <w:rPr>
            <w:noProof/>
            <w:webHidden/>
          </w:rPr>
          <w:tab/>
        </w:r>
        <w:r w:rsidR="00BB1DC7">
          <w:rPr>
            <w:noProof/>
            <w:webHidden/>
          </w:rPr>
          <w:fldChar w:fldCharType="begin"/>
        </w:r>
        <w:r w:rsidR="00BB1DC7">
          <w:rPr>
            <w:noProof/>
            <w:webHidden/>
          </w:rPr>
          <w:instrText xml:space="preserve"> PAGEREF _Toc44615417 \h </w:instrText>
        </w:r>
        <w:r w:rsidR="00BB1DC7">
          <w:rPr>
            <w:noProof/>
            <w:webHidden/>
          </w:rPr>
        </w:r>
        <w:r w:rsidR="00BB1DC7">
          <w:rPr>
            <w:noProof/>
            <w:webHidden/>
          </w:rPr>
          <w:fldChar w:fldCharType="separate"/>
        </w:r>
        <w:r w:rsidR="00BB1DC7">
          <w:rPr>
            <w:noProof/>
            <w:webHidden/>
          </w:rPr>
          <w:t>54</w:t>
        </w:r>
        <w:r w:rsidR="00BB1DC7">
          <w:rPr>
            <w:noProof/>
            <w:webHidden/>
          </w:rPr>
          <w:fldChar w:fldCharType="end"/>
        </w:r>
      </w:hyperlink>
    </w:p>
    <w:p w14:paraId="2DD35EDF" w14:textId="78302201"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418" w:history="1">
        <w:r w:rsidR="00BB1DC7" w:rsidRPr="008A0F57">
          <w:rPr>
            <w:rStyle w:val="Hyperlink"/>
            <w:noProof/>
          </w:rPr>
          <w:t>Bảng 3</w:t>
        </w:r>
        <w:r w:rsidR="00BB1DC7" w:rsidRPr="008A0F57">
          <w:rPr>
            <w:rStyle w:val="Hyperlink"/>
            <w:noProof/>
          </w:rPr>
          <w:noBreakHyphen/>
          <w:t>8 Đặc tả Use case Story time.</w:t>
        </w:r>
        <w:r w:rsidR="00BB1DC7">
          <w:rPr>
            <w:noProof/>
            <w:webHidden/>
          </w:rPr>
          <w:tab/>
        </w:r>
        <w:r w:rsidR="00BB1DC7">
          <w:rPr>
            <w:noProof/>
            <w:webHidden/>
          </w:rPr>
          <w:fldChar w:fldCharType="begin"/>
        </w:r>
        <w:r w:rsidR="00BB1DC7">
          <w:rPr>
            <w:noProof/>
            <w:webHidden/>
          </w:rPr>
          <w:instrText xml:space="preserve"> PAGEREF _Toc44615418 \h </w:instrText>
        </w:r>
        <w:r w:rsidR="00BB1DC7">
          <w:rPr>
            <w:noProof/>
            <w:webHidden/>
          </w:rPr>
        </w:r>
        <w:r w:rsidR="00BB1DC7">
          <w:rPr>
            <w:noProof/>
            <w:webHidden/>
          </w:rPr>
          <w:fldChar w:fldCharType="separate"/>
        </w:r>
        <w:r w:rsidR="00BB1DC7">
          <w:rPr>
            <w:noProof/>
            <w:webHidden/>
          </w:rPr>
          <w:t>56</w:t>
        </w:r>
        <w:r w:rsidR="00BB1DC7">
          <w:rPr>
            <w:noProof/>
            <w:webHidden/>
          </w:rPr>
          <w:fldChar w:fldCharType="end"/>
        </w:r>
      </w:hyperlink>
    </w:p>
    <w:p w14:paraId="20EB6070" w14:textId="002E56C9"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419" w:history="1">
        <w:r w:rsidR="00BB1DC7" w:rsidRPr="008A0F57">
          <w:rPr>
            <w:rStyle w:val="Hyperlink"/>
            <w:noProof/>
          </w:rPr>
          <w:t>Bảng 3</w:t>
        </w:r>
        <w:r w:rsidR="00BB1DC7" w:rsidRPr="008A0F57">
          <w:rPr>
            <w:rStyle w:val="Hyperlink"/>
            <w:noProof/>
          </w:rPr>
          <w:noBreakHyphen/>
          <w:t>9 Đặc tả Use case Look and find.</w:t>
        </w:r>
        <w:r w:rsidR="00BB1DC7">
          <w:rPr>
            <w:noProof/>
            <w:webHidden/>
          </w:rPr>
          <w:tab/>
        </w:r>
        <w:r w:rsidR="00BB1DC7">
          <w:rPr>
            <w:noProof/>
            <w:webHidden/>
          </w:rPr>
          <w:fldChar w:fldCharType="begin"/>
        </w:r>
        <w:r w:rsidR="00BB1DC7">
          <w:rPr>
            <w:noProof/>
            <w:webHidden/>
          </w:rPr>
          <w:instrText xml:space="preserve"> PAGEREF _Toc44615419 \h </w:instrText>
        </w:r>
        <w:r w:rsidR="00BB1DC7">
          <w:rPr>
            <w:noProof/>
            <w:webHidden/>
          </w:rPr>
        </w:r>
        <w:r w:rsidR="00BB1DC7">
          <w:rPr>
            <w:noProof/>
            <w:webHidden/>
          </w:rPr>
          <w:fldChar w:fldCharType="separate"/>
        </w:r>
        <w:r w:rsidR="00BB1DC7">
          <w:rPr>
            <w:noProof/>
            <w:webHidden/>
          </w:rPr>
          <w:t>58</w:t>
        </w:r>
        <w:r w:rsidR="00BB1DC7">
          <w:rPr>
            <w:noProof/>
            <w:webHidden/>
          </w:rPr>
          <w:fldChar w:fldCharType="end"/>
        </w:r>
      </w:hyperlink>
    </w:p>
    <w:p w14:paraId="00DF70D9" w14:textId="2F3BCF26"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420" w:history="1">
        <w:r w:rsidR="00BB1DC7" w:rsidRPr="008A0F57">
          <w:rPr>
            <w:rStyle w:val="Hyperlink"/>
            <w:noProof/>
          </w:rPr>
          <w:t>Bảng 3</w:t>
        </w:r>
        <w:r w:rsidR="00BB1DC7" w:rsidRPr="008A0F57">
          <w:rPr>
            <w:rStyle w:val="Hyperlink"/>
            <w:noProof/>
          </w:rPr>
          <w:noBreakHyphen/>
          <w:t>10 Đặc tả Use case ChooseUnit</w:t>
        </w:r>
        <w:r w:rsidR="00BB1DC7">
          <w:rPr>
            <w:noProof/>
            <w:webHidden/>
          </w:rPr>
          <w:tab/>
        </w:r>
        <w:r w:rsidR="00BB1DC7">
          <w:rPr>
            <w:noProof/>
            <w:webHidden/>
          </w:rPr>
          <w:fldChar w:fldCharType="begin"/>
        </w:r>
        <w:r w:rsidR="00BB1DC7">
          <w:rPr>
            <w:noProof/>
            <w:webHidden/>
          </w:rPr>
          <w:instrText xml:space="preserve"> PAGEREF _Toc44615420 \h </w:instrText>
        </w:r>
        <w:r w:rsidR="00BB1DC7">
          <w:rPr>
            <w:noProof/>
            <w:webHidden/>
          </w:rPr>
        </w:r>
        <w:r w:rsidR="00BB1DC7">
          <w:rPr>
            <w:noProof/>
            <w:webHidden/>
          </w:rPr>
          <w:fldChar w:fldCharType="separate"/>
        </w:r>
        <w:r w:rsidR="00BB1DC7">
          <w:rPr>
            <w:noProof/>
            <w:webHidden/>
          </w:rPr>
          <w:t>60</w:t>
        </w:r>
        <w:r w:rsidR="00BB1DC7">
          <w:rPr>
            <w:noProof/>
            <w:webHidden/>
          </w:rPr>
          <w:fldChar w:fldCharType="end"/>
        </w:r>
      </w:hyperlink>
    </w:p>
    <w:p w14:paraId="16F8E53D" w14:textId="30D0E12E" w:rsidR="00BB1DC7" w:rsidRDefault="007A24B7">
      <w:pPr>
        <w:pStyle w:val="TableofFigures"/>
        <w:tabs>
          <w:tab w:val="right" w:leader="dot" w:pos="9593"/>
        </w:tabs>
        <w:rPr>
          <w:rFonts w:asciiTheme="minorHAnsi" w:eastAsiaTheme="minorEastAsia" w:hAnsiTheme="minorHAnsi" w:cstheme="minorBidi"/>
          <w:noProof/>
          <w:sz w:val="22"/>
          <w:szCs w:val="22"/>
        </w:rPr>
      </w:pPr>
      <w:hyperlink w:anchor="_Toc44615421" w:history="1">
        <w:r w:rsidR="00BB1DC7" w:rsidRPr="008A0F57">
          <w:rPr>
            <w:rStyle w:val="Hyperlink"/>
            <w:noProof/>
          </w:rPr>
          <w:t>Bảng 4</w:t>
        </w:r>
        <w:r w:rsidR="00BB1DC7" w:rsidRPr="008A0F57">
          <w:rPr>
            <w:rStyle w:val="Hyperlink"/>
            <w:noProof/>
          </w:rPr>
          <w:noBreakHyphen/>
          <w:t>1 Các tình huống kiểm thử</w:t>
        </w:r>
        <w:r w:rsidR="00BB1DC7">
          <w:rPr>
            <w:noProof/>
            <w:webHidden/>
          </w:rPr>
          <w:tab/>
        </w:r>
        <w:r w:rsidR="00BB1DC7">
          <w:rPr>
            <w:noProof/>
            <w:webHidden/>
          </w:rPr>
          <w:fldChar w:fldCharType="begin"/>
        </w:r>
        <w:r w:rsidR="00BB1DC7">
          <w:rPr>
            <w:noProof/>
            <w:webHidden/>
          </w:rPr>
          <w:instrText xml:space="preserve"> PAGEREF _Toc44615421 \h </w:instrText>
        </w:r>
        <w:r w:rsidR="00BB1DC7">
          <w:rPr>
            <w:noProof/>
            <w:webHidden/>
          </w:rPr>
        </w:r>
        <w:r w:rsidR="00BB1DC7">
          <w:rPr>
            <w:noProof/>
            <w:webHidden/>
          </w:rPr>
          <w:fldChar w:fldCharType="separate"/>
        </w:r>
        <w:r w:rsidR="00BB1DC7">
          <w:rPr>
            <w:noProof/>
            <w:webHidden/>
          </w:rPr>
          <w:t>72</w:t>
        </w:r>
        <w:r w:rsidR="00BB1DC7">
          <w:rPr>
            <w:noProof/>
            <w:webHidden/>
          </w:rPr>
          <w:fldChar w:fldCharType="end"/>
        </w:r>
      </w:hyperlink>
    </w:p>
    <w:p w14:paraId="067EC75F" w14:textId="43BBD938" w:rsidR="00802482" w:rsidRPr="004D54AB" w:rsidRDefault="007D278A" w:rsidP="00591D31">
      <w:pPr>
        <w:pStyle w:val="TOC1"/>
        <w:spacing w:before="0" w:line="360" w:lineRule="auto"/>
        <w:rPr>
          <w:sz w:val="28"/>
        </w:rPr>
      </w:pPr>
      <w:r w:rsidRPr="004D54AB">
        <w:rPr>
          <w:noProof w:val="0"/>
        </w:rPr>
        <w:fldChar w:fldCharType="end"/>
      </w:r>
    </w:p>
    <w:p w14:paraId="48B34434" w14:textId="77777777" w:rsidR="00B43BD0" w:rsidRPr="004D54AB" w:rsidRDefault="00B43BD0" w:rsidP="00591D31">
      <w:pPr>
        <w:pStyle w:val="Heading1"/>
        <w:numPr>
          <w:ilvl w:val="0"/>
          <w:numId w:val="0"/>
        </w:numPr>
        <w:spacing w:before="0" w:line="360" w:lineRule="auto"/>
        <w:rPr>
          <w:rFonts w:cs="Times New Roman"/>
          <w:noProof/>
          <w:kern w:val="0"/>
          <w:sz w:val="28"/>
          <w:szCs w:val="24"/>
        </w:rPr>
        <w:sectPr w:rsidR="00B43BD0" w:rsidRPr="004D54AB" w:rsidSect="003A1DD5">
          <w:headerReference w:type="default" r:id="rId9"/>
          <w:footerReference w:type="even" r:id="rId10"/>
          <w:footerReference w:type="default" r:id="rId11"/>
          <w:pgSz w:w="11907" w:h="16840" w:code="9"/>
          <w:pgMar w:top="1701" w:right="1134" w:bottom="1701" w:left="1170" w:header="709" w:footer="709" w:gutter="0"/>
          <w:cols w:space="708"/>
          <w:docGrid w:linePitch="360"/>
        </w:sectPr>
      </w:pPr>
    </w:p>
    <w:p w14:paraId="204C5DAD" w14:textId="77777777" w:rsidR="00980CBB" w:rsidRPr="004D54AB" w:rsidRDefault="00980CBB" w:rsidP="00591D31">
      <w:pPr>
        <w:pStyle w:val="Heading1"/>
        <w:numPr>
          <w:ilvl w:val="0"/>
          <w:numId w:val="0"/>
        </w:numPr>
        <w:spacing w:before="0" w:line="360" w:lineRule="auto"/>
        <w:rPr>
          <w:rFonts w:cs="Times New Roman"/>
        </w:rPr>
      </w:pPr>
      <w:bookmarkStart w:id="9" w:name="_Ref262310752"/>
      <w:bookmarkStart w:id="10" w:name="_Toc35857401"/>
      <w:bookmarkStart w:id="11" w:name="_Toc40971774"/>
      <w:bookmarkStart w:id="12" w:name="_Ref262310598"/>
      <w:bookmarkStart w:id="13" w:name="_Ref262310605"/>
      <w:r w:rsidRPr="004D54AB">
        <w:rPr>
          <w:rFonts w:cs="Times New Roman"/>
        </w:rPr>
        <w:lastRenderedPageBreak/>
        <w:t>LỜI MỞ ĐẦU</w:t>
      </w:r>
      <w:bookmarkEnd w:id="9"/>
      <w:bookmarkEnd w:id="10"/>
      <w:bookmarkEnd w:id="11"/>
    </w:p>
    <w:p w14:paraId="2CB28712" w14:textId="77777777" w:rsidR="00036EA6" w:rsidRPr="004D54AB" w:rsidRDefault="00980CBB" w:rsidP="00591D31">
      <w:pPr>
        <w:pStyle w:val="Like-Numbering"/>
        <w:spacing w:before="0" w:line="360" w:lineRule="auto"/>
      </w:pPr>
      <w:r w:rsidRPr="004D54AB">
        <w:t>1. Tổng quan tình hình nghiên cứu thuộc lĩnh vực của đề tài</w:t>
      </w:r>
    </w:p>
    <w:p w14:paraId="352E4913" w14:textId="57AB763B" w:rsidR="00FC11BD" w:rsidRPr="004D54AB" w:rsidRDefault="008A2F99" w:rsidP="00591D31">
      <w:pPr>
        <w:spacing w:before="0" w:line="360" w:lineRule="auto"/>
      </w:pPr>
      <w:r w:rsidRPr="004D54AB">
        <w:t xml:space="preserve">Trong những năm gần đây với sự phát triển vượt trội của </w:t>
      </w:r>
      <w:r w:rsidR="00993120" w:rsidRPr="004D54AB">
        <w:t>công nghệ thông tin</w:t>
      </w:r>
      <w:r w:rsidRPr="004D54AB">
        <w:t xml:space="preserve">, những ứng dụng của Công Nghệ Thông Tin vào khắp các lĩnh vực đời sống đã đóng góp to lớn cho sự phát triển của nhân loại về nhiều mặt. </w:t>
      </w:r>
      <w:r w:rsidR="00032912" w:rsidRPr="004D54AB">
        <w:t xml:space="preserve">Đi kèm với nó là yêu cầu của người dùng cũng </w:t>
      </w:r>
      <w:r w:rsidR="00D1496B" w:rsidRPr="004D54AB">
        <w:t>ngày càng khắt khe</w:t>
      </w:r>
      <w:r w:rsidR="00032912" w:rsidRPr="004D54AB">
        <w:t xml:space="preserve"> về mọi mặt, họ không chỉ muốn một ứng dụng hỗ trợ đầy đủ chức năng nghiệp vụ đơn giản mà còn yêu cầu giao diện ứng dụng trực quan, sinh động…</w:t>
      </w:r>
    </w:p>
    <w:p w14:paraId="68B382B8" w14:textId="77777777" w:rsidR="006777C1" w:rsidRPr="004D54AB" w:rsidRDefault="00AF5BDE" w:rsidP="00591D31">
      <w:pPr>
        <w:spacing w:before="0" w:line="360" w:lineRule="auto"/>
        <w:rPr>
          <w:rStyle w:val="Strong"/>
          <w:b w:val="0"/>
          <w:szCs w:val="26"/>
          <w:shd w:val="clear" w:color="auto" w:fill="FFFFFF"/>
        </w:rPr>
      </w:pPr>
      <w:r w:rsidRPr="004D54AB">
        <w:rPr>
          <w:rStyle w:val="Strong"/>
          <w:b w:val="0"/>
          <w:szCs w:val="26"/>
          <w:shd w:val="clear" w:color="auto" w:fill="FFFFFF"/>
        </w:rPr>
        <w:t xml:space="preserve">Ví dụ như trong trường hợp một ứng dụng học tiếng anh cho trẻ em, một giao diện trực quan, sinh động với nhiều hiệu ứng bắt mắt đi kèm những âm thanh, hình ảnh, video thú vị sẽ góp phần rất lớn vào việc thu hút trẻ em sử dụng ứng dụng để tiếp thu kiến thức mà không bị nhàm chán. </w:t>
      </w:r>
    </w:p>
    <w:p w14:paraId="49AAADF3" w14:textId="77777777" w:rsidR="00AF5BDE" w:rsidRPr="004D54AB" w:rsidRDefault="00AF5BDE" w:rsidP="00591D31">
      <w:pPr>
        <w:spacing w:before="0" w:line="360" w:lineRule="auto"/>
        <w:ind w:firstLine="360"/>
        <w:rPr>
          <w:rStyle w:val="Emphasis"/>
          <w:i w:val="0"/>
          <w:szCs w:val="26"/>
          <w:shd w:val="clear" w:color="auto" w:fill="FFFFFF"/>
        </w:rPr>
      </w:pPr>
      <w:r w:rsidRPr="004D54AB">
        <w:rPr>
          <w:szCs w:val="26"/>
          <w:shd w:val="clear" w:color="auto" w:fill="FFFFFF"/>
        </w:rPr>
        <w:t>Với công nghệ trước đây, một ứng dụng với các yêu cầu như vậy thật sự là thách thức đòi hỏi rất nhiều tài nguyên và công sức</w:t>
      </w:r>
      <w:r w:rsidR="006777C1" w:rsidRPr="004D54AB">
        <w:rPr>
          <w:szCs w:val="26"/>
          <w:shd w:val="clear" w:color="auto" w:fill="FFFFFF"/>
        </w:rPr>
        <w:t xml:space="preserve">, và </w:t>
      </w:r>
      <w:r w:rsidR="006777C1" w:rsidRPr="004D54AB">
        <w:rPr>
          <w:rStyle w:val="Emphasis"/>
          <w:i w:val="0"/>
          <w:szCs w:val="26"/>
          <w:shd w:val="clear" w:color="auto" w:fill="FFFFFF"/>
        </w:rPr>
        <w:t>WPF ra đời chính là để xây dựng một nền tảng chung giúp cho việc xây dựng các ứng dụng trở nên trực quan và thuận tiện hơn bao giờ hết.</w:t>
      </w:r>
    </w:p>
    <w:p w14:paraId="33E02CB4" w14:textId="77777777" w:rsidR="006777C1" w:rsidRPr="004D54AB" w:rsidRDefault="006777C1" w:rsidP="00591D31">
      <w:pPr>
        <w:spacing w:before="0" w:line="360" w:lineRule="auto"/>
        <w:ind w:firstLine="360"/>
        <w:rPr>
          <w:i/>
          <w:szCs w:val="26"/>
        </w:rPr>
      </w:pPr>
      <w:r w:rsidRPr="004D54AB">
        <w:rPr>
          <w:szCs w:val="26"/>
        </w:rPr>
        <w:t>Cũng ví lí do đó mà chúng em đã chọn đề tài “Tìm hiểu về công nghệ WPF và xây dựng ứng dụng học tiếng anh cho trẻ em”.</w:t>
      </w:r>
    </w:p>
    <w:p w14:paraId="3A1FBEAC" w14:textId="77777777" w:rsidR="00B10F1A" w:rsidRPr="004D54AB" w:rsidRDefault="00980CBB" w:rsidP="00591D31">
      <w:pPr>
        <w:pStyle w:val="Like-Numbering"/>
        <w:spacing w:before="0" w:line="360" w:lineRule="auto"/>
        <w:rPr>
          <w:b w:val="0"/>
          <w:bCs/>
          <w:kern w:val="32"/>
          <w:sz w:val="32"/>
          <w:szCs w:val="32"/>
        </w:rPr>
      </w:pPr>
      <w:r w:rsidRPr="004D54AB">
        <w:t xml:space="preserve">2. </w:t>
      </w:r>
      <w:r w:rsidR="008D201A" w:rsidRPr="004D54AB">
        <w:t xml:space="preserve">Ý </w:t>
      </w:r>
      <w:r w:rsidRPr="004D54AB">
        <w:t>nghĩa khoa học và thực tiễn của đề tài</w:t>
      </w:r>
    </w:p>
    <w:p w14:paraId="6EE298AF" w14:textId="77777777" w:rsidR="002C239F" w:rsidRPr="004D54AB" w:rsidRDefault="002C239F" w:rsidP="00591D31">
      <w:pPr>
        <w:spacing w:before="0" w:line="360" w:lineRule="auto"/>
      </w:pPr>
      <w:r w:rsidRPr="004D54AB">
        <w:t>Có cơ hội tiếp cận, tìm hiểu một công nghệ mới để xây dựng một ứng dụng</w:t>
      </w:r>
      <w:r w:rsidR="00776D71" w:rsidRPr="004D54AB">
        <w:t>, hiểu rõ những điểm mạnh, điểm yếu của WPF và so sánh với Winform.</w:t>
      </w:r>
    </w:p>
    <w:p w14:paraId="0608675E" w14:textId="77777777" w:rsidR="002C239F" w:rsidRPr="004D54AB" w:rsidRDefault="002C239F" w:rsidP="00591D31">
      <w:pPr>
        <w:spacing w:before="0" w:line="360" w:lineRule="auto"/>
      </w:pPr>
      <w:r w:rsidRPr="004D54AB">
        <w:t>Củng cố kiến thức của bản thân về lập trình, về thiết kế ứng dụng và kiểm thử.</w:t>
      </w:r>
    </w:p>
    <w:p w14:paraId="0B7222F2" w14:textId="58482800" w:rsidR="004E0519" w:rsidRPr="004D54AB" w:rsidRDefault="002C239F" w:rsidP="00591D31">
      <w:pPr>
        <w:spacing w:before="0" w:line="360" w:lineRule="auto"/>
      </w:pPr>
      <w:r w:rsidRPr="004D54AB">
        <w:t>Thiêt kế và xây dựng một ứng dụng học tiếng anh cho trẻ em với tiêu chuẩn công nghiệp và có khả năng đưa vào áp dụng trong thực t</w:t>
      </w:r>
      <w:r w:rsidR="00670DA5" w:rsidRPr="004D54AB">
        <w:t>ế</w:t>
      </w:r>
      <w:r w:rsidR="00177E38" w:rsidRPr="004D54AB">
        <w:t>.</w:t>
      </w:r>
      <w:r w:rsidR="004E0519" w:rsidRPr="004D54AB">
        <w:br w:type="page"/>
      </w:r>
    </w:p>
    <w:p w14:paraId="34B34E52" w14:textId="77777777" w:rsidR="00980CBB" w:rsidRPr="004D54AB" w:rsidRDefault="00980CBB" w:rsidP="00591D31">
      <w:pPr>
        <w:spacing w:before="0" w:line="360" w:lineRule="auto"/>
        <w:ind w:firstLine="0"/>
        <w:jc w:val="left"/>
        <w:rPr>
          <w:b/>
          <w:bCs/>
          <w:kern w:val="32"/>
          <w:sz w:val="32"/>
          <w:szCs w:val="32"/>
        </w:rPr>
      </w:pPr>
    </w:p>
    <w:p w14:paraId="5DD0604D" w14:textId="44A5EBB5" w:rsidR="002E6C36" w:rsidRPr="004D54AB" w:rsidRDefault="00BB0637" w:rsidP="00591D31">
      <w:pPr>
        <w:pStyle w:val="Heading1"/>
        <w:spacing w:before="0" w:line="360" w:lineRule="auto"/>
        <w:jc w:val="both"/>
        <w:rPr>
          <w:rFonts w:cs="Times New Roman"/>
        </w:rPr>
      </w:pPr>
      <w:bookmarkStart w:id="14" w:name="_Toc35857402"/>
      <w:bookmarkStart w:id="15" w:name="_Toc40971775"/>
      <w:r w:rsidRPr="004D54AB">
        <w:rPr>
          <w:rFonts w:cs="Times New Roman"/>
        </w:rPr>
        <w:t xml:space="preserve">: </w:t>
      </w:r>
      <w:bookmarkEnd w:id="12"/>
      <w:bookmarkEnd w:id="13"/>
      <w:r w:rsidRPr="004D54AB">
        <w:rPr>
          <w:rFonts w:cs="Times New Roman"/>
        </w:rPr>
        <w:t>GIỚI THIỆU</w:t>
      </w:r>
      <w:bookmarkEnd w:id="14"/>
      <w:bookmarkEnd w:id="15"/>
      <w:r w:rsidRPr="004D54AB">
        <w:rPr>
          <w:rFonts w:cs="Times New Roman"/>
        </w:rPr>
        <w:t xml:space="preserve"> </w:t>
      </w:r>
    </w:p>
    <w:p w14:paraId="1E0B52E0" w14:textId="61521CD2" w:rsidR="00A65EB7" w:rsidRPr="004D54AB" w:rsidRDefault="008D201A" w:rsidP="00591D31">
      <w:pPr>
        <w:pStyle w:val="Heading2"/>
        <w:spacing w:before="0" w:line="360" w:lineRule="auto"/>
        <w:rPr>
          <w:rFonts w:cs="Times New Roman"/>
        </w:rPr>
      </w:pPr>
      <w:bookmarkStart w:id="16" w:name="_Toc35857403"/>
      <w:bookmarkStart w:id="17" w:name="_Toc40971776"/>
      <w:r w:rsidRPr="004D54AB">
        <w:rPr>
          <w:rFonts w:cs="Times New Roman"/>
        </w:rPr>
        <w:t>Tổng quan</w:t>
      </w:r>
      <w:bookmarkEnd w:id="16"/>
      <w:bookmarkEnd w:id="17"/>
      <w:r w:rsidR="006F7F72" w:rsidRPr="004D54AB">
        <w:rPr>
          <w:rFonts w:cs="Times New Roman"/>
        </w:rPr>
        <w:t xml:space="preserve"> </w:t>
      </w:r>
    </w:p>
    <w:p w14:paraId="0FE74CB1" w14:textId="7867F980" w:rsidR="00AE47D3" w:rsidRPr="004D54AB" w:rsidRDefault="00AE47D3" w:rsidP="00591D31">
      <w:pPr>
        <w:spacing w:before="0" w:line="360" w:lineRule="auto"/>
      </w:pPr>
      <w:r w:rsidRPr="004D54AB">
        <w:t>Hiện nay tiếng anh được coi là ngôn ngữ quốc tế và ở Việt Nam, tiếng anh đã chiếm được vị trí quan trọng từ khi đất nước</w:t>
      </w:r>
      <w:r w:rsidR="00267978" w:rsidRPr="004D54AB">
        <w:t xml:space="preserve"> thực hiện chính sách mở cửa hội nhập;</w:t>
      </w:r>
      <w:r w:rsidRPr="004D54AB">
        <w:t xml:space="preserve"> </w:t>
      </w:r>
      <w:r w:rsidR="00267978" w:rsidRPr="004D54AB">
        <w:t>N</w:t>
      </w:r>
      <w:r w:rsidRPr="004D54AB">
        <w:t>ói riêng ở Việt Nam thì có tới hàng triệu người đều đang nỗ lực học tiếng anh mỗi ngày</w:t>
      </w:r>
      <w:r w:rsidR="00267978" w:rsidRPr="004D54AB">
        <w:t>, trong số đó, ngoài lứa tuổi học sinh, sinh viên, hay những người đã trưởng thành, đã đi làm thì vẫn có một bộ phận là lứa tuổi</w:t>
      </w:r>
      <w:r w:rsidR="00FF218B" w:rsidRPr="004D54AB">
        <w:t xml:space="preserve"> trẻ em</w:t>
      </w:r>
      <w:r w:rsidR="00267978" w:rsidRPr="004D54AB">
        <w:t xml:space="preserve"> được bố mẹ định hướng việc học tiếng anh từ rất sớm và</w:t>
      </w:r>
      <w:r w:rsidR="00FF218B" w:rsidRPr="004D54AB">
        <w:t xml:space="preserve"> đặc biệt là</w:t>
      </w:r>
      <w:r w:rsidR="00267978" w:rsidRPr="004D54AB">
        <w:t xml:space="preserve"> việc chọn một phương pháp phù hợp cho trẻ học tiếng anh </w:t>
      </w:r>
      <w:r w:rsidR="00FF218B" w:rsidRPr="004D54AB">
        <w:t xml:space="preserve">là một vấn đề rất được các bậc phụ huynh quan tâm, ngoài việc tự dạy cho bé tại nhà, đưa bé đến những trung tâm tiếng anh uy tín… thì ngày nay </w:t>
      </w:r>
      <w:r w:rsidR="008A531C" w:rsidRPr="004D54AB">
        <w:t>bố mẹ còn có thể cho con học thông qua một ứng dụng dạy tiếng anh trên máy tình hoặc điện thoại thông minh.</w:t>
      </w:r>
    </w:p>
    <w:p w14:paraId="2D0720A2" w14:textId="4AD41ED7" w:rsidR="00123B4F" w:rsidRPr="004D54AB" w:rsidRDefault="00123B4F" w:rsidP="00591D31">
      <w:pPr>
        <w:pStyle w:val="Heading3"/>
        <w:spacing w:before="0" w:line="360" w:lineRule="auto"/>
        <w:rPr>
          <w:rFonts w:cs="Times New Roman"/>
          <w:i w:val="0"/>
        </w:rPr>
      </w:pPr>
      <w:bookmarkStart w:id="18" w:name="_Toc40971777"/>
      <w:bookmarkStart w:id="19" w:name="_Toc35857404"/>
      <w:r w:rsidRPr="004D54AB">
        <w:rPr>
          <w:rFonts w:cs="Times New Roman"/>
          <w:i w:val="0"/>
        </w:rPr>
        <w:t>Một số ứng dụng học tiếng anh hiện nay:</w:t>
      </w:r>
      <w:bookmarkEnd w:id="18"/>
    </w:p>
    <w:p w14:paraId="2CD187E7" w14:textId="7F0180B1" w:rsidR="002F38EE" w:rsidRPr="004D54AB" w:rsidRDefault="002F38EE" w:rsidP="00591D31">
      <w:pPr>
        <w:pStyle w:val="ListParagraph"/>
        <w:numPr>
          <w:ilvl w:val="0"/>
          <w:numId w:val="20"/>
        </w:numPr>
        <w:spacing w:before="0" w:line="360" w:lineRule="auto"/>
        <w:rPr>
          <w:b/>
        </w:rPr>
      </w:pPr>
      <w:r w:rsidRPr="004D54AB">
        <w:rPr>
          <w:b/>
        </w:rPr>
        <w:t>MonkeyJunior:</w:t>
      </w:r>
    </w:p>
    <w:p w14:paraId="56FE06EE" w14:textId="77777777" w:rsidR="00584F54" w:rsidRPr="004D54AB" w:rsidRDefault="00584F54" w:rsidP="00591D31">
      <w:pPr>
        <w:spacing w:before="0" w:line="360" w:lineRule="auto"/>
        <w:rPr>
          <w:szCs w:val="26"/>
        </w:rPr>
      </w:pPr>
      <w:r w:rsidRPr="004D54AB">
        <w:rPr>
          <w:bCs/>
          <w:szCs w:val="26"/>
          <w:bdr w:val="none" w:sz="0" w:space="0" w:color="auto" w:frame="1"/>
        </w:rPr>
        <w:t>Monkey Junior</w:t>
      </w:r>
      <w:r w:rsidRPr="004D54AB">
        <w:rPr>
          <w:szCs w:val="26"/>
        </w:rPr>
        <w:t> có nội dung chương trình phân chia thành </w:t>
      </w:r>
      <w:r w:rsidRPr="004D54AB">
        <w:rPr>
          <w:bCs/>
          <w:szCs w:val="26"/>
          <w:bdr w:val="none" w:sz="0" w:space="0" w:color="auto" w:frame="1"/>
        </w:rPr>
        <w:t>3 cấp độ</w:t>
      </w:r>
      <w:r w:rsidRPr="004D54AB">
        <w:rPr>
          <w:szCs w:val="26"/>
        </w:rPr>
        <w:t> từ dễ đến khó nên thích hợp với trẻ em ở nhiều lứa tuổi </w:t>
      </w:r>
      <w:proofErr w:type="gramStart"/>
      <w:r w:rsidRPr="004D54AB">
        <w:rPr>
          <w:bCs/>
          <w:szCs w:val="26"/>
          <w:bdr w:val="none" w:sz="0" w:space="0" w:color="auto" w:frame="1"/>
        </w:rPr>
        <w:t>( từ</w:t>
      </w:r>
      <w:proofErr w:type="gramEnd"/>
      <w:r w:rsidRPr="004D54AB">
        <w:rPr>
          <w:bCs/>
          <w:szCs w:val="26"/>
          <w:bdr w:val="none" w:sz="0" w:space="0" w:color="auto" w:frame="1"/>
        </w:rPr>
        <w:t xml:space="preserve"> 0-10 tuổi). </w:t>
      </w:r>
      <w:r w:rsidRPr="004D54AB">
        <w:rPr>
          <w:szCs w:val="26"/>
        </w:rPr>
        <w:t>Trải dài với hàng trăm chủ đề khác nhau từ những đồ vật ở nhà, hình dạng, bộ phận cơ thể, đồ chơi, các hành động, trái cây....</w:t>
      </w:r>
    </w:p>
    <w:p w14:paraId="77B2F57E" w14:textId="5BEA7BB8" w:rsidR="00584F54" w:rsidRPr="004D54AB" w:rsidRDefault="00584F54" w:rsidP="00591D31">
      <w:pPr>
        <w:spacing w:before="0" w:line="360" w:lineRule="auto"/>
        <w:rPr>
          <w:szCs w:val="26"/>
          <w:shd w:val="clear" w:color="auto" w:fill="FFFFFF"/>
        </w:rPr>
      </w:pPr>
      <w:r w:rsidRPr="004D54AB">
        <w:rPr>
          <w:szCs w:val="26"/>
          <w:shd w:val="clear" w:color="auto" w:fill="FFFFFF"/>
        </w:rPr>
        <w:t>Mỗi bài học gồm 5 phần và chỉ kéo dài 5-7 phút phù hợp với mức độ tiếp thu và tập trung của trẻ nhỏ. Kết thúc mỗi phần bé được tặng sao, hết bài học được nhận sticker giúp trẻ luôn hào hứng, học mà chơi, chơi mà học.</w:t>
      </w:r>
    </w:p>
    <w:tbl>
      <w:tblPr>
        <w:tblStyle w:val="TableGrid"/>
        <w:tblW w:w="0" w:type="auto"/>
        <w:tblLook w:val="04A0" w:firstRow="1" w:lastRow="0" w:firstColumn="1" w:lastColumn="0" w:noHBand="0" w:noVBand="1"/>
      </w:tblPr>
      <w:tblGrid>
        <w:gridCol w:w="1779"/>
        <w:gridCol w:w="1698"/>
        <w:gridCol w:w="1863"/>
        <w:gridCol w:w="1781"/>
        <w:gridCol w:w="1781"/>
      </w:tblGrid>
      <w:tr w:rsidR="00584F54" w:rsidRPr="004D54AB" w14:paraId="7344C088" w14:textId="77777777" w:rsidTr="00584F54">
        <w:tc>
          <w:tcPr>
            <w:tcW w:w="1779" w:type="dxa"/>
            <w:vAlign w:val="top"/>
          </w:tcPr>
          <w:p w14:paraId="0B7C4223" w14:textId="332FF03E" w:rsidR="00584F54" w:rsidRPr="004D54AB" w:rsidRDefault="00584F54" w:rsidP="00591D31">
            <w:pPr>
              <w:spacing w:before="0" w:beforeAutospacing="0" w:line="360" w:lineRule="auto"/>
              <w:rPr>
                <w:szCs w:val="26"/>
              </w:rPr>
            </w:pPr>
            <w:r w:rsidRPr="004D54AB">
              <w:rPr>
                <w:rStyle w:val="Strong"/>
                <w:szCs w:val="26"/>
              </w:rPr>
              <w:t>Phần 1</w:t>
            </w:r>
          </w:p>
        </w:tc>
        <w:tc>
          <w:tcPr>
            <w:tcW w:w="1698" w:type="dxa"/>
            <w:vAlign w:val="top"/>
          </w:tcPr>
          <w:p w14:paraId="3901DD21" w14:textId="512041B4" w:rsidR="00584F54" w:rsidRPr="004D54AB" w:rsidRDefault="00584F54" w:rsidP="00591D31">
            <w:pPr>
              <w:spacing w:before="0" w:beforeAutospacing="0" w:line="360" w:lineRule="auto"/>
              <w:rPr>
                <w:szCs w:val="26"/>
              </w:rPr>
            </w:pPr>
            <w:r w:rsidRPr="004D54AB">
              <w:rPr>
                <w:rStyle w:val="Strong"/>
                <w:szCs w:val="26"/>
              </w:rPr>
              <w:t>Phần 2</w:t>
            </w:r>
          </w:p>
        </w:tc>
        <w:tc>
          <w:tcPr>
            <w:tcW w:w="1863" w:type="dxa"/>
            <w:vAlign w:val="top"/>
          </w:tcPr>
          <w:p w14:paraId="178D1F78" w14:textId="5D8585A8" w:rsidR="00584F54" w:rsidRPr="004D54AB" w:rsidRDefault="00584F54" w:rsidP="00591D31">
            <w:pPr>
              <w:spacing w:before="0" w:beforeAutospacing="0" w:line="360" w:lineRule="auto"/>
              <w:rPr>
                <w:szCs w:val="26"/>
              </w:rPr>
            </w:pPr>
            <w:r w:rsidRPr="004D54AB">
              <w:rPr>
                <w:rStyle w:val="Strong"/>
                <w:szCs w:val="26"/>
              </w:rPr>
              <w:t>Phần 3</w:t>
            </w:r>
          </w:p>
        </w:tc>
        <w:tc>
          <w:tcPr>
            <w:tcW w:w="1781" w:type="dxa"/>
            <w:vAlign w:val="top"/>
          </w:tcPr>
          <w:p w14:paraId="1BFD0853" w14:textId="6665741E" w:rsidR="00584F54" w:rsidRPr="004D54AB" w:rsidRDefault="00584F54" w:rsidP="00591D31">
            <w:pPr>
              <w:spacing w:before="0" w:beforeAutospacing="0" w:line="360" w:lineRule="auto"/>
              <w:rPr>
                <w:szCs w:val="26"/>
              </w:rPr>
            </w:pPr>
            <w:r w:rsidRPr="004D54AB">
              <w:rPr>
                <w:rStyle w:val="Strong"/>
                <w:szCs w:val="26"/>
              </w:rPr>
              <w:t>Phần 4</w:t>
            </w:r>
          </w:p>
        </w:tc>
        <w:tc>
          <w:tcPr>
            <w:tcW w:w="1781" w:type="dxa"/>
            <w:vAlign w:val="top"/>
          </w:tcPr>
          <w:p w14:paraId="553527CD" w14:textId="5D2486ED" w:rsidR="00584F54" w:rsidRPr="004D54AB" w:rsidRDefault="00584F54" w:rsidP="00591D31">
            <w:pPr>
              <w:spacing w:before="0" w:beforeAutospacing="0" w:line="360" w:lineRule="auto"/>
              <w:rPr>
                <w:szCs w:val="26"/>
              </w:rPr>
            </w:pPr>
            <w:r w:rsidRPr="004D54AB">
              <w:rPr>
                <w:rStyle w:val="Strong"/>
                <w:szCs w:val="26"/>
              </w:rPr>
              <w:t>Phần 5</w:t>
            </w:r>
          </w:p>
        </w:tc>
      </w:tr>
      <w:tr w:rsidR="00584F54" w:rsidRPr="004D54AB" w14:paraId="1507A312" w14:textId="77777777" w:rsidTr="00584F54">
        <w:tc>
          <w:tcPr>
            <w:tcW w:w="1779" w:type="dxa"/>
            <w:vAlign w:val="top"/>
          </w:tcPr>
          <w:p w14:paraId="2F9B122D" w14:textId="5D591EBE" w:rsidR="00584F54" w:rsidRPr="004D54AB" w:rsidRDefault="00584F54" w:rsidP="00591D31">
            <w:pPr>
              <w:spacing w:before="0" w:beforeAutospacing="0" w:line="360" w:lineRule="auto"/>
              <w:ind w:firstLine="0"/>
              <w:rPr>
                <w:szCs w:val="26"/>
              </w:rPr>
            </w:pPr>
            <w:r w:rsidRPr="004D54AB">
              <w:rPr>
                <w:szCs w:val="26"/>
              </w:rPr>
              <w:t>Học từ và câu theo chủ đề 1</w:t>
            </w:r>
          </w:p>
        </w:tc>
        <w:tc>
          <w:tcPr>
            <w:tcW w:w="1698" w:type="dxa"/>
            <w:vAlign w:val="top"/>
          </w:tcPr>
          <w:p w14:paraId="6B150A0F" w14:textId="3EFD4766" w:rsidR="00584F54" w:rsidRPr="004D54AB" w:rsidRDefault="00584F54" w:rsidP="00591D31">
            <w:pPr>
              <w:spacing w:before="0" w:beforeAutospacing="0" w:line="360" w:lineRule="auto"/>
              <w:ind w:firstLine="0"/>
              <w:rPr>
                <w:szCs w:val="26"/>
              </w:rPr>
            </w:pPr>
            <w:r w:rsidRPr="004D54AB">
              <w:rPr>
                <w:szCs w:val="26"/>
              </w:rPr>
              <w:t>Học từ phổ biến (Sight words)</w:t>
            </w:r>
          </w:p>
        </w:tc>
        <w:tc>
          <w:tcPr>
            <w:tcW w:w="1863" w:type="dxa"/>
            <w:vAlign w:val="top"/>
          </w:tcPr>
          <w:p w14:paraId="212FC6C1" w14:textId="15A8EEDF" w:rsidR="00584F54" w:rsidRPr="004D54AB" w:rsidRDefault="00584F54" w:rsidP="00591D31">
            <w:pPr>
              <w:spacing w:before="0" w:beforeAutospacing="0" w:line="360" w:lineRule="auto"/>
              <w:ind w:firstLine="0"/>
              <w:rPr>
                <w:szCs w:val="26"/>
              </w:rPr>
            </w:pPr>
            <w:r w:rsidRPr="004D54AB">
              <w:rPr>
                <w:szCs w:val="26"/>
              </w:rPr>
              <w:t>Học từ và câu theo chủ đề 2</w:t>
            </w:r>
          </w:p>
        </w:tc>
        <w:tc>
          <w:tcPr>
            <w:tcW w:w="1781" w:type="dxa"/>
            <w:vAlign w:val="top"/>
          </w:tcPr>
          <w:p w14:paraId="40E8A3C5" w14:textId="0CE09A2F" w:rsidR="00584F54" w:rsidRPr="004D54AB" w:rsidRDefault="00584F54" w:rsidP="00591D31">
            <w:pPr>
              <w:spacing w:before="0" w:beforeAutospacing="0" w:line="360" w:lineRule="auto"/>
              <w:ind w:firstLine="0"/>
              <w:rPr>
                <w:szCs w:val="26"/>
              </w:rPr>
            </w:pPr>
            <w:r w:rsidRPr="004D54AB">
              <w:rPr>
                <w:szCs w:val="26"/>
              </w:rPr>
              <w:t>Phát âm (phonics)</w:t>
            </w:r>
          </w:p>
        </w:tc>
        <w:tc>
          <w:tcPr>
            <w:tcW w:w="1781" w:type="dxa"/>
            <w:vAlign w:val="top"/>
          </w:tcPr>
          <w:p w14:paraId="37DF853F" w14:textId="1F87C741" w:rsidR="00584F54" w:rsidRPr="004D54AB" w:rsidRDefault="00584F54" w:rsidP="00591D31">
            <w:pPr>
              <w:spacing w:before="0" w:beforeAutospacing="0" w:line="360" w:lineRule="auto"/>
              <w:ind w:firstLine="0"/>
              <w:rPr>
                <w:szCs w:val="26"/>
              </w:rPr>
            </w:pPr>
            <w:r w:rsidRPr="004D54AB">
              <w:rPr>
                <w:szCs w:val="26"/>
              </w:rPr>
              <w:t>Trò chơi ôn tập</w:t>
            </w:r>
          </w:p>
        </w:tc>
      </w:tr>
    </w:tbl>
    <w:p w14:paraId="028D67CF" w14:textId="539B12D5" w:rsidR="002F38EE" w:rsidRPr="004D54AB" w:rsidRDefault="002F38EE" w:rsidP="00591D31">
      <w:pPr>
        <w:pStyle w:val="ListParagraph"/>
        <w:numPr>
          <w:ilvl w:val="0"/>
          <w:numId w:val="20"/>
        </w:numPr>
        <w:spacing w:before="0" w:line="360" w:lineRule="auto"/>
        <w:rPr>
          <w:b/>
        </w:rPr>
      </w:pPr>
      <w:r w:rsidRPr="004D54AB">
        <w:rPr>
          <w:b/>
        </w:rPr>
        <w:t>English for kid:</w:t>
      </w:r>
    </w:p>
    <w:p w14:paraId="6E0D5573" w14:textId="1FC78B0E" w:rsidR="002F38EE" w:rsidRPr="004D54AB" w:rsidRDefault="002F38EE" w:rsidP="00591D31">
      <w:pPr>
        <w:spacing w:before="0" w:line="360" w:lineRule="auto"/>
        <w:rPr>
          <w:szCs w:val="26"/>
        </w:rPr>
      </w:pPr>
      <w:r w:rsidRPr="004D54AB">
        <w:rPr>
          <w:szCs w:val="26"/>
          <w:shd w:val="clear" w:color="auto" w:fill="FFFFFF"/>
        </w:rPr>
        <w:t>English for kids</w:t>
      </w:r>
      <w:r w:rsidR="0058321F" w:rsidRPr="004D54AB">
        <w:rPr>
          <w:szCs w:val="26"/>
          <w:shd w:val="clear" w:color="auto" w:fill="FFFFFF"/>
        </w:rPr>
        <w:t xml:space="preserve"> là ứng dụng</w:t>
      </w:r>
      <w:r w:rsidRPr="004D54AB">
        <w:rPr>
          <w:szCs w:val="26"/>
          <w:shd w:val="clear" w:color="auto" w:fill="FFFFFF"/>
        </w:rPr>
        <w:t xml:space="preserve"> hỗ trợ bé học tiếng Anh thông qua các trò chơi: Flashcard, Sentences Games, Word </w:t>
      </w:r>
      <w:proofErr w:type="gramStart"/>
      <w:r w:rsidRPr="004D54AB">
        <w:rPr>
          <w:szCs w:val="26"/>
          <w:shd w:val="clear" w:color="auto" w:fill="FFFFFF"/>
        </w:rPr>
        <w:t>games,…</w:t>
      </w:r>
      <w:proofErr w:type="gramEnd"/>
      <w:r w:rsidRPr="004D54AB">
        <w:rPr>
          <w:szCs w:val="26"/>
          <w:shd w:val="clear" w:color="auto" w:fill="FFFFFF"/>
        </w:rPr>
        <w:t xml:space="preserve">Với Flashcard, các bé được học thêm từ vựng của rất nhiều chủ đề khác nhau: động vật (animal), quần áo (clothes), số đếm ( numbers),các loài hoa </w:t>
      </w:r>
      <w:r w:rsidRPr="004D54AB">
        <w:rPr>
          <w:szCs w:val="26"/>
          <w:shd w:val="clear" w:color="auto" w:fill="FFFFFF"/>
        </w:rPr>
        <w:lastRenderedPageBreak/>
        <w:t>(flower),…Còn với Sentences games, các bé sẽ tập sắp xếp các từ thành câu hoàn chỉnh, sửa lỗi sai của câu để dần hình thành trong hình dung của trẻ thế nào là một câu hoàn chỉnh. Trong khi đó Word games là trò chơi đoán từ vựng ngẫu nhiên. Mỗi từ vựng đưa ra bất kỳ thì nhiệm vụ của bé là đưa ra đáp án đúng. Đây cũng là một các</w:t>
      </w:r>
      <w:r w:rsidR="007D0BDA" w:rsidRPr="004D54AB">
        <w:rPr>
          <w:szCs w:val="26"/>
          <w:shd w:val="clear" w:color="auto" w:fill="FFFFFF"/>
        </w:rPr>
        <w:t>h vừa kiểm tra vốn từ vựng vừa gi</w:t>
      </w:r>
      <w:r w:rsidRPr="004D54AB">
        <w:rPr>
          <w:szCs w:val="26"/>
          <w:shd w:val="clear" w:color="auto" w:fill="FFFFFF"/>
        </w:rPr>
        <w:t>a tăng vốn từ vựng cho</w:t>
      </w:r>
      <w:r w:rsidR="007D0BDA" w:rsidRPr="004D54AB">
        <w:rPr>
          <w:szCs w:val="26"/>
          <w:shd w:val="clear" w:color="auto" w:fill="FFFFFF"/>
        </w:rPr>
        <w:t xml:space="preserve"> bé</w:t>
      </w:r>
      <w:r w:rsidRPr="004D54AB">
        <w:rPr>
          <w:szCs w:val="26"/>
          <w:shd w:val="clear" w:color="auto" w:fill="FFFFFF"/>
        </w:rPr>
        <w:t>.</w:t>
      </w:r>
    </w:p>
    <w:p w14:paraId="2E8C6FC0" w14:textId="42FCC9D1" w:rsidR="00123B4F" w:rsidRPr="004D54AB" w:rsidRDefault="009F69B4" w:rsidP="00591D31">
      <w:pPr>
        <w:pStyle w:val="Heading3"/>
        <w:spacing w:before="0" w:line="360" w:lineRule="auto"/>
        <w:rPr>
          <w:rFonts w:cs="Times New Roman"/>
          <w:i w:val="0"/>
        </w:rPr>
      </w:pPr>
      <w:bookmarkStart w:id="20" w:name="_Toc40971778"/>
      <w:r w:rsidRPr="004D54AB">
        <w:rPr>
          <w:rFonts w:cs="Times New Roman"/>
          <w:i w:val="0"/>
        </w:rPr>
        <w:t xml:space="preserve">Giới thiệu về </w:t>
      </w:r>
      <w:r w:rsidR="00123B4F" w:rsidRPr="004D54AB">
        <w:rPr>
          <w:rFonts w:cs="Times New Roman"/>
          <w:i w:val="0"/>
        </w:rPr>
        <w:t>Ứng dụng học tiếng anh cho trẻ em Big</w:t>
      </w:r>
      <w:r w:rsidR="0058321F" w:rsidRPr="004D54AB">
        <w:rPr>
          <w:rFonts w:cs="Times New Roman"/>
          <w:i w:val="0"/>
        </w:rPr>
        <w:t xml:space="preserve"> </w:t>
      </w:r>
      <w:r w:rsidR="00123B4F" w:rsidRPr="004D54AB">
        <w:rPr>
          <w:rFonts w:cs="Times New Roman"/>
          <w:i w:val="0"/>
        </w:rPr>
        <w:t>Fun:</w:t>
      </w:r>
      <w:bookmarkEnd w:id="20"/>
    </w:p>
    <w:p w14:paraId="59423082" w14:textId="653443BB" w:rsidR="002F38EE" w:rsidRPr="004D54AB" w:rsidRDefault="002F38EE" w:rsidP="00591D31">
      <w:pPr>
        <w:spacing w:before="0" w:line="360" w:lineRule="auto"/>
      </w:pPr>
      <w:r w:rsidRPr="004D54AB">
        <w:t xml:space="preserve">Ứng dụng học tiếng anh cho trẻ em Big Fun được xây dựng trên nền tảng ngôn ngữ C#, áp dụng công nghệ WPF. Các bài học được đưa ra dựa trên chương trình </w:t>
      </w:r>
      <w:r w:rsidR="003668A9" w:rsidRPr="004D54AB">
        <w:t xml:space="preserve">dạy tiếng anh cho trẻ em </w:t>
      </w:r>
      <w:r w:rsidRPr="004D54AB">
        <w:t>Big fun, một chương trình giảng dạy tiếng anh cho trẻ em từ 3-6 tuổi với những chủ đề gần gũi</w:t>
      </w:r>
      <w:r w:rsidR="0043032A" w:rsidRPr="004D54AB">
        <w:t xml:space="preserve"> như Lớp học của em ( My class), Cơ thể của em ( My body),… Ở mỗi bài học sẽ được lồng ghép một số câu giao tiếp, mẫu câu thông dụng</w:t>
      </w:r>
      <w:r w:rsidRPr="004D54AB">
        <w:t>; bên cạnh đó, giao diện của ứng dụng được thiết kế kết hợp với những hình ảnh hoạt hình thú vị, những âm thanh sống động cùng với các hiệu đặc sắc giúp tạo sự hứng thú, lôi cuốn, giúp cho trẻ em tiếp thu nhanh và hiệu quả các bài học mà không cảm thấy nhàm chán.</w:t>
      </w:r>
    </w:p>
    <w:p w14:paraId="3F891083" w14:textId="77777777" w:rsidR="002F38EE" w:rsidRPr="004D54AB" w:rsidRDefault="002F38EE" w:rsidP="00591D31">
      <w:pPr>
        <w:spacing w:before="0" w:line="360" w:lineRule="auto"/>
      </w:pPr>
    </w:p>
    <w:p w14:paraId="7B367F35" w14:textId="14DFF413" w:rsidR="00A65EB7" w:rsidRPr="004D54AB" w:rsidRDefault="00A65EB7" w:rsidP="00591D31">
      <w:pPr>
        <w:pStyle w:val="Heading2"/>
        <w:spacing w:before="0" w:line="360" w:lineRule="auto"/>
        <w:rPr>
          <w:rFonts w:cs="Times New Roman"/>
        </w:rPr>
      </w:pPr>
      <w:bookmarkStart w:id="21" w:name="_Toc40971779"/>
      <w:r w:rsidRPr="004D54AB">
        <w:rPr>
          <w:rFonts w:cs="Times New Roman"/>
        </w:rPr>
        <w:t>Mục tiêu</w:t>
      </w:r>
      <w:r w:rsidR="00BB0637" w:rsidRPr="004D54AB">
        <w:rPr>
          <w:rFonts w:cs="Times New Roman"/>
        </w:rPr>
        <w:t xml:space="preserve"> đề tài</w:t>
      </w:r>
      <w:bookmarkEnd w:id="19"/>
      <w:bookmarkEnd w:id="21"/>
    </w:p>
    <w:p w14:paraId="131FEEA3" w14:textId="1C4485EE" w:rsidR="00E65F2B" w:rsidRPr="004D54AB" w:rsidRDefault="00E65F2B" w:rsidP="00591D31">
      <w:pPr>
        <w:spacing w:before="0" w:line="360" w:lineRule="auto"/>
      </w:pPr>
      <w:r w:rsidRPr="004D54AB">
        <w:t>Trọng tâm tìm hiểu công nghệ lập trình WPF</w:t>
      </w:r>
      <w:r w:rsidR="00AB4777" w:rsidRPr="004D54AB">
        <w:t xml:space="preserve"> để thiết kế giao diện, kết hợp với các thư viện hỗ </w:t>
      </w:r>
      <w:r w:rsidR="00A4115E" w:rsidRPr="004D54AB">
        <w:t>trợ đồ họa, âm thanh, hình ảnh, các</w:t>
      </w:r>
      <w:r w:rsidRPr="004D54AB">
        <w:t xml:space="preserve"> </w:t>
      </w:r>
      <w:r w:rsidR="00993120" w:rsidRPr="004D54AB">
        <w:t>giáo</w:t>
      </w:r>
      <w:r w:rsidRPr="004D54AB">
        <w:t xml:space="preserve"> trình giảng dạy tiếng anh để áp dụng vào đề tài.</w:t>
      </w:r>
    </w:p>
    <w:p w14:paraId="08660A7C" w14:textId="4BFF1FA0" w:rsidR="00E65F2B" w:rsidRPr="004D54AB" w:rsidRDefault="00E65F2B" w:rsidP="00591D31">
      <w:pPr>
        <w:spacing w:before="0" w:line="360" w:lineRule="auto"/>
      </w:pPr>
      <w:r w:rsidRPr="004D54AB">
        <w:t>Tìm hiểu những thói quen, sở thích của người dùng để tạo ra ứng dụng thân thiện</w:t>
      </w:r>
      <w:r w:rsidR="00DA10C8" w:rsidRPr="004D54AB">
        <w:t>, dễ sử</w:t>
      </w:r>
      <w:r w:rsidR="00AB4777" w:rsidRPr="004D54AB">
        <w:t xml:space="preserve"> dụng, truyền tải được nội dung học tập.</w:t>
      </w:r>
    </w:p>
    <w:p w14:paraId="3343E4B5" w14:textId="3F616412" w:rsidR="004C6C86" w:rsidRPr="004D54AB" w:rsidRDefault="00BB0637" w:rsidP="00591D31">
      <w:pPr>
        <w:pStyle w:val="Heading2"/>
        <w:spacing w:before="0" w:line="360" w:lineRule="auto"/>
        <w:rPr>
          <w:rFonts w:cs="Times New Roman"/>
        </w:rPr>
      </w:pPr>
      <w:bookmarkStart w:id="22" w:name="_Toc35857405"/>
      <w:bookmarkStart w:id="23" w:name="_Toc40971780"/>
      <w:r w:rsidRPr="004D54AB">
        <w:rPr>
          <w:rFonts w:cs="Times New Roman"/>
        </w:rPr>
        <w:t>Phạm vi đề tài</w:t>
      </w:r>
      <w:bookmarkEnd w:id="22"/>
      <w:bookmarkEnd w:id="23"/>
    </w:p>
    <w:p w14:paraId="6A6D4E8F" w14:textId="1A2CED5F" w:rsidR="00F310E4" w:rsidRPr="004D54AB" w:rsidRDefault="00D307E7" w:rsidP="00591D31">
      <w:pPr>
        <w:spacing w:before="0" w:line="360" w:lineRule="auto"/>
        <w:rPr>
          <w:strike/>
        </w:rPr>
      </w:pPr>
      <w:r w:rsidRPr="004D54AB">
        <w:t>Để hoàn thành ứn</w:t>
      </w:r>
      <w:r w:rsidR="00A4115E" w:rsidRPr="004D54AB">
        <w:t>g dụng học tiếng anh cần nghiên cứu</w:t>
      </w:r>
      <w:r w:rsidR="007252A7" w:rsidRPr="004D54AB">
        <w:t xml:space="preserve"> và tìm hiểu rõ công nghệ WPF, tham khảo một số ứng dụng, chương trình giảng dạy tiếng anh cho trẻ em như: ứng dụng MonkeyJunior, chương trình dạy tiếng anh Big Fun, bộ sách Family and friend…</w:t>
      </w:r>
      <w:r w:rsidRPr="004D54AB">
        <w:t xml:space="preserve"> </w:t>
      </w:r>
    </w:p>
    <w:p w14:paraId="4749E058" w14:textId="4F4FC149" w:rsidR="00A65EB7" w:rsidRPr="004D54AB" w:rsidRDefault="008D201A" w:rsidP="00591D31">
      <w:pPr>
        <w:pStyle w:val="Heading2"/>
        <w:spacing w:before="0" w:line="360" w:lineRule="auto"/>
        <w:rPr>
          <w:rFonts w:cs="Times New Roman"/>
        </w:rPr>
      </w:pPr>
      <w:bookmarkStart w:id="24" w:name="_Toc35857406"/>
      <w:bookmarkStart w:id="25" w:name="_Toc40971781"/>
      <w:r w:rsidRPr="004D54AB">
        <w:rPr>
          <w:rFonts w:cs="Times New Roman"/>
        </w:rPr>
        <w:t>Mô tả y</w:t>
      </w:r>
      <w:r w:rsidR="00BB0637" w:rsidRPr="004D54AB">
        <w:rPr>
          <w:rFonts w:cs="Times New Roman"/>
        </w:rPr>
        <w:t>êu cầu chức năng</w:t>
      </w:r>
      <w:bookmarkEnd w:id="24"/>
      <w:bookmarkEnd w:id="25"/>
    </w:p>
    <w:p w14:paraId="5C39B045" w14:textId="2513C907" w:rsidR="004A20C1" w:rsidRPr="004D54AB" w:rsidRDefault="004A20C1" w:rsidP="00591D31">
      <w:pPr>
        <w:spacing w:before="0" w:line="360" w:lineRule="auto"/>
      </w:pPr>
      <w:r w:rsidRPr="004D54AB">
        <w:t>Ứng dụng học tiếng anh cho trẻ em</w:t>
      </w:r>
      <w:r w:rsidR="007252A7" w:rsidRPr="004D54AB">
        <w:t xml:space="preserve"> từ 3-6 tuổi</w:t>
      </w:r>
      <w:r w:rsidRPr="004D54AB">
        <w:t xml:space="preserve"> cung cấp phương pháp học tiếng anh </w:t>
      </w:r>
      <w:r w:rsidR="005467FD" w:rsidRPr="004D54AB">
        <w:t xml:space="preserve">theo </w:t>
      </w:r>
      <w:r w:rsidR="007252A7" w:rsidRPr="004D54AB">
        <w:t xml:space="preserve">từng </w:t>
      </w:r>
      <w:r w:rsidR="005467FD" w:rsidRPr="004D54AB">
        <w:t>chủ đề</w:t>
      </w:r>
      <w:r w:rsidR="007252A7" w:rsidRPr="004D54AB">
        <w:t xml:space="preserve"> gần gũi với những điều bé quan tâm ở lứa tuổi của mình.</w:t>
      </w:r>
      <w:r w:rsidR="005467FD" w:rsidRPr="004D54AB">
        <w:t xml:space="preserve"> </w:t>
      </w:r>
      <w:r w:rsidR="00206B0E" w:rsidRPr="004D54AB">
        <w:t xml:space="preserve">Mỗi bài học sẽ </w:t>
      </w:r>
      <w:r w:rsidR="00123B4F" w:rsidRPr="004D54AB">
        <w:t xml:space="preserve">là một chủ đề gần gũi với bé, được lồng ghép một số mẫu câu cơ bản và </w:t>
      </w:r>
      <w:r w:rsidR="00206B0E" w:rsidRPr="004D54AB">
        <w:t xml:space="preserve">được chia thành rất </w:t>
      </w:r>
      <w:r w:rsidR="00206B0E" w:rsidRPr="004D54AB">
        <w:lastRenderedPageBreak/>
        <w:t>nhiều hoạt động nhỏ, trong đó sẽ bao gồm những hình ảnh, âm thanh sôi động, những trò chơi đơn giản yêu cầu bé phải lắng nghe, tưởng tượng và tương tác với ứng dụng</w:t>
      </w:r>
      <w:r w:rsidR="00123B4F" w:rsidRPr="004D54AB">
        <w:t>,</w:t>
      </w:r>
      <w:r w:rsidR="00206B0E" w:rsidRPr="004D54AB">
        <w:t xml:space="preserve"> từ đó tiếng anh sẽ tự nhiên đi vào tr</w:t>
      </w:r>
      <w:r w:rsidR="00E669BC" w:rsidRPr="004D54AB">
        <w:t>í não của bé:</w:t>
      </w:r>
    </w:p>
    <w:p w14:paraId="7A6DDBAD" w14:textId="3F2E429F" w:rsidR="00E669BC" w:rsidRPr="004D54AB" w:rsidRDefault="00E669BC" w:rsidP="00591D31">
      <w:pPr>
        <w:pStyle w:val="ListParagraph"/>
        <w:numPr>
          <w:ilvl w:val="0"/>
          <w:numId w:val="15"/>
        </w:numPr>
        <w:spacing w:before="0" w:line="360" w:lineRule="auto"/>
      </w:pPr>
      <w:r w:rsidRPr="004D54AB">
        <w:t xml:space="preserve">Hoạt động 1- </w:t>
      </w:r>
      <w:r w:rsidR="00584F54" w:rsidRPr="004D54AB">
        <w:t>C</w:t>
      </w:r>
      <w:r w:rsidRPr="004D54AB">
        <w:t>oncentration:</w:t>
      </w:r>
      <w:r w:rsidR="00482FFA" w:rsidRPr="004D54AB">
        <w:t xml:space="preserve"> Bé sẽ tham gia trò chơi</w:t>
      </w:r>
      <w:r w:rsidR="00F200D3" w:rsidRPr="004D54AB">
        <w:t xml:space="preserve"> Lật hình để tìm các cặp hình giống nhau</w:t>
      </w:r>
      <w:r w:rsidR="00AD1654" w:rsidRPr="004D54AB">
        <w:t>.</w:t>
      </w:r>
      <w:r w:rsidR="00482FFA" w:rsidRPr="004D54AB">
        <w:t xml:space="preserve"> </w:t>
      </w:r>
      <w:r w:rsidR="00AD1654" w:rsidRPr="004D54AB">
        <w:t>Ở</w:t>
      </w:r>
      <w:r w:rsidR="00482FFA" w:rsidRPr="004D54AB">
        <w:t xml:space="preserve"> mỗi lần lật</w:t>
      </w:r>
      <w:r w:rsidR="00AD1654" w:rsidRPr="004D54AB">
        <w:t xml:space="preserve"> hình</w:t>
      </w:r>
      <w:r w:rsidR="00482FFA" w:rsidRPr="004D54AB">
        <w:t>,</w:t>
      </w:r>
      <w:r w:rsidR="008B5B40" w:rsidRPr="004D54AB">
        <w:t xml:space="preserve"> phát âm</w:t>
      </w:r>
      <w:r w:rsidR="00482FFA" w:rsidRPr="004D54AB">
        <w:t xml:space="preserve"> từ vựng của hình sẽ được phát để bé có thể lắng nghe và ghi nhớ</w:t>
      </w:r>
      <w:r w:rsidR="00F200D3" w:rsidRPr="004D54AB">
        <w:t>.</w:t>
      </w:r>
    </w:p>
    <w:p w14:paraId="019CC25F" w14:textId="3468F2EF" w:rsidR="00E669BC" w:rsidRPr="004D54AB" w:rsidRDefault="00E669BC" w:rsidP="00591D31">
      <w:pPr>
        <w:pStyle w:val="ListParagraph"/>
        <w:numPr>
          <w:ilvl w:val="0"/>
          <w:numId w:val="15"/>
        </w:numPr>
        <w:spacing w:before="0" w:line="360" w:lineRule="auto"/>
      </w:pPr>
      <w:r w:rsidRPr="004D54AB">
        <w:t>Hoạt động 2- Matching:</w:t>
      </w:r>
      <w:r w:rsidR="00AD1654" w:rsidRPr="004D54AB">
        <w:t xml:space="preserve"> trò chơi n</w:t>
      </w:r>
      <w:r w:rsidR="00F200D3" w:rsidRPr="004D54AB">
        <w:t>ối</w:t>
      </w:r>
      <w:r w:rsidR="00AD1654" w:rsidRPr="004D54AB">
        <w:t xml:space="preserve"> ô</w:t>
      </w:r>
      <w:r w:rsidR="00F200D3" w:rsidRPr="004D54AB">
        <w:t xml:space="preserve"> âm thanh với</w:t>
      </w:r>
      <w:r w:rsidR="00AD1654" w:rsidRPr="004D54AB">
        <w:t xml:space="preserve"> ô hình ảnh tương ứng. Bé sẽ chọn một ô âm thanh, âm thanh</w:t>
      </w:r>
      <w:r w:rsidR="00A972A6" w:rsidRPr="004D54AB">
        <w:t xml:space="preserve"> phát âm</w:t>
      </w:r>
      <w:r w:rsidR="00AD1654" w:rsidRPr="004D54AB">
        <w:t xml:space="preserve"> của từ vựng sẽ được phát ngay sau đó và bé phải lắng nghe và chọn một ô hình ảnh tương ứng để nối 2 ô đó lại với nhau.</w:t>
      </w:r>
    </w:p>
    <w:p w14:paraId="09F647E3" w14:textId="12743CA6" w:rsidR="00E669BC" w:rsidRPr="004D54AB" w:rsidRDefault="00E669BC" w:rsidP="00591D31">
      <w:pPr>
        <w:pStyle w:val="ListParagraph"/>
        <w:numPr>
          <w:ilvl w:val="0"/>
          <w:numId w:val="15"/>
        </w:numPr>
        <w:spacing w:before="0" w:line="360" w:lineRule="auto"/>
      </w:pPr>
      <w:r w:rsidRPr="004D54AB">
        <w:t>Hoạt động 3- Sorting:</w:t>
      </w:r>
      <w:r w:rsidR="00F200D3" w:rsidRPr="004D54AB">
        <w:t xml:space="preserve"> Nghe và xếp hình ảnh vào ô đún</w:t>
      </w:r>
      <w:r w:rsidR="00A972A6" w:rsidRPr="004D54AB">
        <w:t>g. Ứng dụng sẽ phát âm thanh yêu cầu đặt một hình ảnh vào ô có số thứ tự nào đó, bé phải chọn hình ảnh đó và kéo nó vào ô có số thứ tự đúng theo yêu cầu.</w:t>
      </w:r>
    </w:p>
    <w:p w14:paraId="6D5F74D6" w14:textId="20C1DE1A" w:rsidR="00E669BC" w:rsidRPr="004D54AB" w:rsidRDefault="00E669BC" w:rsidP="00591D31">
      <w:pPr>
        <w:pStyle w:val="ListParagraph"/>
        <w:numPr>
          <w:ilvl w:val="0"/>
          <w:numId w:val="15"/>
        </w:numPr>
        <w:spacing w:before="0" w:line="360" w:lineRule="auto"/>
      </w:pPr>
      <w:r w:rsidRPr="004D54AB">
        <w:t xml:space="preserve">Hoạt động 4- </w:t>
      </w:r>
      <w:r w:rsidR="001306D5" w:rsidRPr="004D54AB">
        <w:t>Multiple Choice</w:t>
      </w:r>
      <w:r w:rsidRPr="004D54AB">
        <w:t>:</w:t>
      </w:r>
      <w:r w:rsidR="00F200D3" w:rsidRPr="004D54AB">
        <w:t xml:space="preserve"> Chọn hình ảnh của từ vựng nghe được.</w:t>
      </w:r>
      <w:r w:rsidR="00A972A6" w:rsidRPr="004D54AB">
        <w:t xml:space="preserve"> Ứng dụng sẽ phát âm thanh phát âm của từ vựng và bé phải chọn hình ảnh đúng với từ vựng đó.</w:t>
      </w:r>
    </w:p>
    <w:p w14:paraId="0899749D" w14:textId="3EEA2C27" w:rsidR="00A50712" w:rsidRPr="004D54AB" w:rsidRDefault="00A50712" w:rsidP="00591D31">
      <w:pPr>
        <w:pStyle w:val="ListParagraph"/>
        <w:numPr>
          <w:ilvl w:val="0"/>
          <w:numId w:val="15"/>
        </w:numPr>
        <w:spacing w:before="0" w:line="360" w:lineRule="auto"/>
      </w:pPr>
      <w:r w:rsidRPr="004D54AB">
        <w:t xml:space="preserve">Hoạt động 6- Story Time: Ứng dụng sẽ hiển thị một số câu giao tiếp, mẫu câu thông dụng kèm hình ảnh và âm thanh để người dùng lắng nghe và ghi nhớ. </w:t>
      </w:r>
    </w:p>
    <w:p w14:paraId="6A52F922" w14:textId="6743942A" w:rsidR="00206B0E" w:rsidRPr="004D54AB" w:rsidRDefault="00E669BC" w:rsidP="00591D31">
      <w:pPr>
        <w:pStyle w:val="ListParagraph"/>
        <w:numPr>
          <w:ilvl w:val="0"/>
          <w:numId w:val="15"/>
        </w:numPr>
        <w:spacing w:before="0" w:line="360" w:lineRule="auto"/>
      </w:pPr>
      <w:r w:rsidRPr="004D54AB">
        <w:t>Hoạt động 5- Look and Find:</w:t>
      </w:r>
      <w:r w:rsidR="00F200D3" w:rsidRPr="004D54AB">
        <w:t xml:space="preserve"> Nghe và tìm kiếm </w:t>
      </w:r>
      <w:r w:rsidR="008B5B40" w:rsidRPr="004D54AB">
        <w:t>những gì</w:t>
      </w:r>
      <w:r w:rsidR="00F200D3" w:rsidRPr="004D54AB">
        <w:t xml:space="preserve"> nghe được từ trong hình.</w:t>
      </w:r>
    </w:p>
    <w:p w14:paraId="783076C4" w14:textId="4F6DF38E" w:rsidR="00FD3B0C" w:rsidRPr="004D54AB" w:rsidRDefault="00FD3B0C" w:rsidP="00591D31">
      <w:pPr>
        <w:pStyle w:val="ListParagraph"/>
        <w:numPr>
          <w:ilvl w:val="0"/>
          <w:numId w:val="7"/>
        </w:numPr>
        <w:spacing w:before="0" w:line="360" w:lineRule="auto"/>
      </w:pPr>
      <w:r w:rsidRPr="004D54AB">
        <w:t>Yêu cầu chức năng:</w:t>
      </w:r>
    </w:p>
    <w:p w14:paraId="48256A26" w14:textId="748C75FB" w:rsidR="00F200D3" w:rsidRPr="004D54AB" w:rsidRDefault="00F200D3" w:rsidP="00591D31">
      <w:pPr>
        <w:pStyle w:val="ListParagraph"/>
        <w:numPr>
          <w:ilvl w:val="0"/>
          <w:numId w:val="16"/>
        </w:numPr>
        <w:spacing w:before="0" w:line="360" w:lineRule="auto"/>
      </w:pPr>
      <w:r w:rsidRPr="004D54AB">
        <w:t>Concentration:</w:t>
      </w:r>
      <w:r w:rsidR="00A972A6" w:rsidRPr="004D54AB">
        <w:t xml:space="preserve"> Ứng dụng sẽ hiển thị </w:t>
      </w:r>
      <w:r w:rsidR="001F0AA0" w:rsidRPr="004D54AB">
        <w:t>sáu</w:t>
      </w:r>
      <w:r w:rsidR="00A972A6" w:rsidRPr="004D54AB">
        <w:t xml:space="preserve"> hình ảnh bị lật úp, trong đó bao gồm </w:t>
      </w:r>
      <w:r w:rsidR="001F0AA0" w:rsidRPr="004D54AB">
        <w:t>ba</w:t>
      </w:r>
      <w:r w:rsidR="00FB7293" w:rsidRPr="004D54AB">
        <w:t xml:space="preserve"> cặp hình ảnh, khi người dù</w:t>
      </w:r>
      <w:r w:rsidR="00A972A6" w:rsidRPr="004D54AB">
        <w:t xml:space="preserve">ng </w:t>
      </w:r>
      <w:r w:rsidR="00710D17" w:rsidRPr="004D54AB">
        <w:t xml:space="preserve">chọn </w:t>
      </w:r>
      <w:r w:rsidR="001F0AA0" w:rsidRPr="004D54AB">
        <w:t>hai</w:t>
      </w:r>
      <w:r w:rsidR="00710D17" w:rsidRPr="004D54AB">
        <w:t xml:space="preserve"> hình bị úp để mở hình ảnh, âm thanh phát âm từ vựng của hình ảnh đó sẽ được phát. Lật lần lượt </w:t>
      </w:r>
      <w:r w:rsidR="001F0AA0" w:rsidRPr="004D54AB">
        <w:t>hai</w:t>
      </w:r>
      <w:r w:rsidR="00710D17" w:rsidRPr="004D54AB">
        <w:t xml:space="preserve"> hình để tìm các hình giống nhau, nếu lật </w:t>
      </w:r>
      <w:r w:rsidR="001F0AA0" w:rsidRPr="004D54AB">
        <w:t>hai</w:t>
      </w:r>
      <w:r w:rsidR="00710D17" w:rsidRPr="004D54AB">
        <w:t xml:space="preserve"> hình khác nhau thì sẽ phát âm thanh báo sai và </w:t>
      </w:r>
      <w:r w:rsidR="001F0AA0" w:rsidRPr="004D54AB">
        <w:t>hai</w:t>
      </w:r>
      <w:r w:rsidR="00710D17" w:rsidRPr="004D54AB">
        <w:t xml:space="preserve"> hình đó sẽ bị úp trở lại. </w:t>
      </w:r>
      <w:r w:rsidR="00EF75E0" w:rsidRPr="004D54AB">
        <w:t>Dùng</w:t>
      </w:r>
      <w:r w:rsidR="00710D17" w:rsidRPr="004D54AB">
        <w:t xml:space="preserve"> phải lật đúng cả </w:t>
      </w:r>
      <w:r w:rsidR="001F0AA0" w:rsidRPr="004D54AB">
        <w:t>ba</w:t>
      </w:r>
      <w:r w:rsidR="00710D17" w:rsidRPr="004D54AB">
        <w:t xml:space="preserve"> cặp hình để hoàn thành trò chơi</w:t>
      </w:r>
      <w:r w:rsidR="00A972A6" w:rsidRPr="004D54AB">
        <w:t xml:space="preserve"> </w:t>
      </w:r>
    </w:p>
    <w:p w14:paraId="73327D40" w14:textId="65985925" w:rsidR="00F200D3" w:rsidRPr="004D54AB" w:rsidRDefault="00F200D3" w:rsidP="00591D31">
      <w:pPr>
        <w:pStyle w:val="ListParagraph"/>
        <w:numPr>
          <w:ilvl w:val="0"/>
          <w:numId w:val="16"/>
        </w:numPr>
        <w:spacing w:before="0" w:line="360" w:lineRule="auto"/>
      </w:pPr>
      <w:r w:rsidRPr="004D54AB">
        <w:t>Matching:</w:t>
      </w:r>
      <w:r w:rsidR="00A972A6" w:rsidRPr="004D54AB">
        <w:t xml:space="preserve"> Ứng dụng sẽ hiển thị </w:t>
      </w:r>
      <w:r w:rsidR="001F0AA0" w:rsidRPr="004D54AB">
        <w:t>ba</w:t>
      </w:r>
      <w:r w:rsidR="00A972A6" w:rsidRPr="004D54AB">
        <w:t xml:space="preserve"> ô âm thanh và </w:t>
      </w:r>
      <w:r w:rsidR="001F0AA0" w:rsidRPr="004D54AB">
        <w:t>ba</w:t>
      </w:r>
      <w:r w:rsidR="00A972A6" w:rsidRPr="004D54AB">
        <w:t xml:space="preserve"> ô hình ảnh tương ứng, khi người dụng chọn ô âm thanh, phát âm của </w:t>
      </w:r>
      <w:r w:rsidR="001F0AA0" w:rsidRPr="004D54AB">
        <w:t>một</w:t>
      </w:r>
      <w:r w:rsidR="00A972A6" w:rsidRPr="004D54AB">
        <w:t xml:space="preserve"> từ vựng sẽ được phát, </w:t>
      </w:r>
      <w:r w:rsidR="00EF75E0" w:rsidRPr="004D54AB">
        <w:t>dùng</w:t>
      </w:r>
      <w:r w:rsidR="00A972A6" w:rsidRPr="004D54AB">
        <w:t xml:space="preserve"> phải lắng nghe để chọn ô hình ảnh đúng với từ vựng đó để nối </w:t>
      </w:r>
      <w:r w:rsidR="001F0AA0" w:rsidRPr="004D54AB">
        <w:t>hai</w:t>
      </w:r>
      <w:r w:rsidR="00A972A6" w:rsidRPr="004D54AB">
        <w:t xml:space="preserve"> ô lại với nhau. Ghép thành công </w:t>
      </w:r>
      <w:r w:rsidR="001F0AA0" w:rsidRPr="004D54AB">
        <w:t>ba</w:t>
      </w:r>
      <w:r w:rsidR="00A972A6" w:rsidRPr="004D54AB">
        <w:t xml:space="preserve"> cặp để hoàn thành</w:t>
      </w:r>
      <w:r w:rsidR="00710D17" w:rsidRPr="004D54AB">
        <w:t xml:space="preserve"> trò chơi</w:t>
      </w:r>
      <w:r w:rsidR="00A972A6" w:rsidRPr="004D54AB">
        <w:t>.</w:t>
      </w:r>
    </w:p>
    <w:p w14:paraId="6010F4F5" w14:textId="689A82AE" w:rsidR="00F200D3" w:rsidRPr="004D54AB" w:rsidRDefault="00F200D3" w:rsidP="00591D31">
      <w:pPr>
        <w:pStyle w:val="ListParagraph"/>
        <w:numPr>
          <w:ilvl w:val="0"/>
          <w:numId w:val="16"/>
        </w:numPr>
        <w:spacing w:before="0" w:line="360" w:lineRule="auto"/>
      </w:pPr>
      <w:r w:rsidRPr="004D54AB">
        <w:lastRenderedPageBreak/>
        <w:t>Sorting:</w:t>
      </w:r>
      <w:r w:rsidR="00D97BC1" w:rsidRPr="004D54AB">
        <w:t xml:space="preserve"> Ứng dụng sẽ hiển thị </w:t>
      </w:r>
      <w:r w:rsidR="001F0AA0" w:rsidRPr="004D54AB">
        <w:t>ba</w:t>
      </w:r>
      <w:r w:rsidR="00D97BC1" w:rsidRPr="004D54AB">
        <w:t xml:space="preserve"> hình ảnh và </w:t>
      </w:r>
      <w:r w:rsidR="001F0AA0" w:rsidRPr="004D54AB">
        <w:t>ba</w:t>
      </w:r>
      <w:r w:rsidR="00D97BC1" w:rsidRPr="004D54AB">
        <w:t xml:space="preserve"> ô trống được đánh số theo thứ tự, lần lượt phát âm thanh yêu cầu đặt hình một hình vào một ô có số thứ tự nhất định, </w:t>
      </w:r>
      <w:r w:rsidR="00EF75E0" w:rsidRPr="004D54AB">
        <w:t>dùng</w:t>
      </w:r>
      <w:r w:rsidR="00D97BC1" w:rsidRPr="004D54AB">
        <w:t xml:space="preserve"> phải đặt đúng theo yêu cầu cả </w:t>
      </w:r>
      <w:r w:rsidR="001F0AA0" w:rsidRPr="004D54AB">
        <w:t>ba</w:t>
      </w:r>
      <w:r w:rsidR="00D97BC1" w:rsidRPr="004D54AB">
        <w:t xml:space="preserve"> hình ảnh vào </w:t>
      </w:r>
      <w:r w:rsidR="001F0AA0" w:rsidRPr="004D54AB">
        <w:t>ba</w:t>
      </w:r>
      <w:r w:rsidR="00D97BC1" w:rsidRPr="004D54AB">
        <w:t xml:space="preserve"> ô để hoàn thành trò chơi.</w:t>
      </w:r>
    </w:p>
    <w:p w14:paraId="331E6B65" w14:textId="62CAAB0F" w:rsidR="00394FED" w:rsidRPr="004D54AB" w:rsidRDefault="001306D5" w:rsidP="00591D31">
      <w:pPr>
        <w:pStyle w:val="ListParagraph"/>
        <w:numPr>
          <w:ilvl w:val="0"/>
          <w:numId w:val="16"/>
        </w:numPr>
        <w:spacing w:before="0" w:line="360" w:lineRule="auto"/>
      </w:pPr>
      <w:r w:rsidRPr="004D54AB">
        <w:t>Multiple Choice</w:t>
      </w:r>
      <w:r w:rsidR="00F200D3" w:rsidRPr="004D54AB">
        <w:t>:</w:t>
      </w:r>
      <w:r w:rsidR="008B5B40" w:rsidRPr="004D54AB">
        <w:t xml:space="preserve"> </w:t>
      </w:r>
      <w:r w:rsidR="002359D9" w:rsidRPr="004D54AB">
        <w:t>Ứng dụng sẽ hiển thị ba hình ảnh và</w:t>
      </w:r>
      <w:r w:rsidR="0002177B" w:rsidRPr="004D54AB">
        <w:t xml:space="preserve"> lần lượt phát âm từ vựng của một trong ba hình ảnh đó, người dùng phải</w:t>
      </w:r>
      <w:r w:rsidR="002359D9" w:rsidRPr="004D54AB">
        <w:t xml:space="preserve"> </w:t>
      </w:r>
      <w:r w:rsidR="0002177B" w:rsidRPr="004D54AB">
        <w:t xml:space="preserve">chọn hình ảnh theo từ vựng nghe được. </w:t>
      </w:r>
      <w:proofErr w:type="gramStart"/>
      <w:r w:rsidR="00253784" w:rsidRPr="004D54AB">
        <w:t>Thực  hiện</w:t>
      </w:r>
      <w:proofErr w:type="gramEnd"/>
      <w:r w:rsidR="00253784" w:rsidRPr="004D54AB">
        <w:t xml:space="preserve"> </w:t>
      </w:r>
      <w:r w:rsidR="0002177B" w:rsidRPr="004D54AB">
        <w:t xml:space="preserve">ba lượt chọn để hoàn thành trò chơi. </w:t>
      </w:r>
    </w:p>
    <w:p w14:paraId="1EFB0FD7" w14:textId="0E824E0D" w:rsidR="00394FED" w:rsidRPr="004D54AB" w:rsidRDefault="00394FED" w:rsidP="00591D31">
      <w:pPr>
        <w:pStyle w:val="ListParagraph"/>
        <w:numPr>
          <w:ilvl w:val="0"/>
          <w:numId w:val="16"/>
        </w:numPr>
        <w:spacing w:before="0" w:line="360" w:lineRule="auto"/>
      </w:pPr>
      <w:r w:rsidRPr="004D54AB">
        <w:t>Story Time: Ứng dụng sẽ hiển thị một số câu giao tiếp, mẫu câu thông dụng kèm hình ảnh và âm thanh minh họa, người dùng sẽ lắng nghe và ghi nhớ.</w:t>
      </w:r>
    </w:p>
    <w:p w14:paraId="756BAD2B" w14:textId="264F0EE0" w:rsidR="00F200D3" w:rsidRPr="004D54AB" w:rsidRDefault="00F200D3" w:rsidP="00591D31">
      <w:pPr>
        <w:pStyle w:val="ListParagraph"/>
        <w:numPr>
          <w:ilvl w:val="0"/>
          <w:numId w:val="16"/>
        </w:numPr>
        <w:spacing w:before="0" w:line="360" w:lineRule="auto"/>
      </w:pPr>
      <w:r w:rsidRPr="004D54AB">
        <w:t>Look and find:</w:t>
      </w:r>
      <w:r w:rsidR="008B5B40" w:rsidRPr="004D54AB">
        <w:t xml:space="preserve"> </w:t>
      </w:r>
      <w:r w:rsidR="0002177B" w:rsidRPr="004D54AB">
        <w:t>Ứng dụng sẽ hiển thị một hình ảnh nền và yêu cầu người dùng tìm và chọn hình ảnh của một từ vựng nào đó trong hình nền</w:t>
      </w:r>
      <w:r w:rsidR="0042130A" w:rsidRPr="004D54AB">
        <w:t>.</w:t>
      </w:r>
    </w:p>
    <w:p w14:paraId="64CDC4FA" w14:textId="453E09B8" w:rsidR="00FD3B0C" w:rsidRPr="004D54AB" w:rsidRDefault="00FD3B0C" w:rsidP="00591D31">
      <w:pPr>
        <w:pStyle w:val="ListParagraph"/>
        <w:numPr>
          <w:ilvl w:val="0"/>
          <w:numId w:val="7"/>
        </w:numPr>
        <w:spacing w:before="0" w:line="360" w:lineRule="auto"/>
      </w:pPr>
      <w:r w:rsidRPr="004D54AB">
        <w:t>Yêu cầu phi chức năng:</w:t>
      </w:r>
    </w:p>
    <w:p w14:paraId="450AA6D4" w14:textId="1B0758AA" w:rsidR="00FD3B0C" w:rsidRPr="004D54AB" w:rsidRDefault="00FD3B0C" w:rsidP="00591D31">
      <w:pPr>
        <w:pStyle w:val="ListParagraph"/>
        <w:numPr>
          <w:ilvl w:val="1"/>
          <w:numId w:val="17"/>
        </w:numPr>
        <w:spacing w:before="0" w:line="360" w:lineRule="auto"/>
      </w:pPr>
      <w:r w:rsidRPr="004D54AB">
        <w:t xml:space="preserve">Âm thanh, hình </w:t>
      </w:r>
      <w:r w:rsidR="00F200D3" w:rsidRPr="004D54AB">
        <w:t>ảnh phù hợp cho lứa tuổi từ 3-6</w:t>
      </w:r>
      <w:r w:rsidRPr="004D54AB">
        <w:t>.</w:t>
      </w:r>
    </w:p>
    <w:p w14:paraId="44AEDE18" w14:textId="77777777" w:rsidR="00FD3B0C" w:rsidRPr="004D54AB" w:rsidRDefault="00FD3B0C" w:rsidP="00591D31">
      <w:pPr>
        <w:pStyle w:val="ListParagraph"/>
        <w:numPr>
          <w:ilvl w:val="1"/>
          <w:numId w:val="17"/>
        </w:numPr>
        <w:spacing w:before="0" w:line="360" w:lineRule="auto"/>
      </w:pPr>
      <w:r w:rsidRPr="004D54AB">
        <w:t>Giao diện đẹp, nhiều hiệu ứng thú vị để thu hút trẻ em.</w:t>
      </w:r>
    </w:p>
    <w:p w14:paraId="038B18B6" w14:textId="493FB564" w:rsidR="00FD3B0C" w:rsidRPr="004D54AB" w:rsidRDefault="00FD3B0C" w:rsidP="00591D31">
      <w:pPr>
        <w:pStyle w:val="ListParagraph"/>
        <w:numPr>
          <w:ilvl w:val="1"/>
          <w:numId w:val="17"/>
        </w:numPr>
        <w:spacing w:before="0" w:line="360" w:lineRule="auto"/>
      </w:pPr>
      <w:r w:rsidRPr="004D54AB">
        <w:t xml:space="preserve">Dễ sử dụng: các thao tác học tập, chọn </w:t>
      </w:r>
      <w:r w:rsidR="00F200D3" w:rsidRPr="004D54AB">
        <w:t>bài học</w:t>
      </w:r>
      <w:r w:rsidRPr="004D54AB">
        <w:t xml:space="preserve">… Phải đơn giản để bé có thể dễ dàng tự sử dụng </w:t>
      </w:r>
      <w:r w:rsidR="00442737" w:rsidRPr="004D54AB">
        <w:t xml:space="preserve">ngay lần đầu tiên sử dụng sau khi </w:t>
      </w:r>
      <w:r w:rsidR="00E82CEA" w:rsidRPr="004D54AB">
        <w:t>được hướng dẫn</w:t>
      </w:r>
      <w:r w:rsidR="00442737" w:rsidRPr="004D54AB">
        <w:t>.</w:t>
      </w:r>
    </w:p>
    <w:p w14:paraId="0A3FB75E" w14:textId="77777777" w:rsidR="00DE1E5C" w:rsidRPr="004D54AB" w:rsidRDefault="00DE1E5C" w:rsidP="00591D31">
      <w:pPr>
        <w:pStyle w:val="ListParagraph"/>
        <w:numPr>
          <w:ilvl w:val="1"/>
          <w:numId w:val="17"/>
        </w:numPr>
        <w:spacing w:before="0" w:line="360" w:lineRule="auto"/>
      </w:pPr>
      <w:r w:rsidRPr="004D54AB">
        <w:t>Ứng dụng có thể cài đặt và chạy ổn định trên hệ điều hành win 8,10</w:t>
      </w:r>
    </w:p>
    <w:p w14:paraId="496A3BEF" w14:textId="77777777" w:rsidR="001D0D77" w:rsidRPr="004D54AB" w:rsidRDefault="001D0D77" w:rsidP="00591D31">
      <w:pPr>
        <w:spacing w:before="0" w:line="360" w:lineRule="auto"/>
        <w:ind w:firstLine="0"/>
        <w:jc w:val="left"/>
        <w:rPr>
          <w:szCs w:val="28"/>
        </w:rPr>
      </w:pPr>
    </w:p>
    <w:p w14:paraId="0B8A0ECD" w14:textId="77777777" w:rsidR="00FD3B0C" w:rsidRPr="004D54AB" w:rsidRDefault="00FD3B0C" w:rsidP="00591D31">
      <w:pPr>
        <w:spacing w:before="0" w:line="360" w:lineRule="auto"/>
        <w:jc w:val="left"/>
        <w:rPr>
          <w:szCs w:val="28"/>
        </w:rPr>
        <w:sectPr w:rsidR="00FD3B0C" w:rsidRPr="004D54AB" w:rsidSect="003A1DD5">
          <w:pgSz w:w="11907" w:h="16840" w:code="9"/>
          <w:pgMar w:top="1560" w:right="1134" w:bottom="1701" w:left="1170" w:header="709" w:footer="709" w:gutter="0"/>
          <w:cols w:space="708"/>
          <w:docGrid w:linePitch="360"/>
        </w:sectPr>
      </w:pPr>
      <w:r w:rsidRPr="004D54AB">
        <w:rPr>
          <w:szCs w:val="28"/>
        </w:rPr>
        <w:tab/>
      </w:r>
      <w:r w:rsidRPr="004D54AB">
        <w:rPr>
          <w:szCs w:val="28"/>
        </w:rPr>
        <w:tab/>
      </w:r>
    </w:p>
    <w:p w14:paraId="4A66932E" w14:textId="464743F5" w:rsidR="003510E3" w:rsidRPr="004D54AB" w:rsidRDefault="008D201A" w:rsidP="00591D31">
      <w:pPr>
        <w:pStyle w:val="Heading1"/>
        <w:spacing w:before="0" w:line="360" w:lineRule="auto"/>
        <w:jc w:val="both"/>
        <w:rPr>
          <w:rFonts w:cs="Times New Roman"/>
        </w:rPr>
      </w:pPr>
      <w:bookmarkStart w:id="26" w:name="_Toc35857407"/>
      <w:bookmarkStart w:id="27" w:name="_Toc40971782"/>
      <w:bookmarkEnd w:id="1"/>
      <w:r w:rsidRPr="004D54AB">
        <w:rPr>
          <w:rFonts w:cs="Times New Roman"/>
        </w:rPr>
        <w:lastRenderedPageBreak/>
        <w:t>: CƠ SỞ LÝ THUYẾT</w:t>
      </w:r>
      <w:bookmarkEnd w:id="26"/>
      <w:bookmarkEnd w:id="27"/>
    </w:p>
    <w:p w14:paraId="5C293B34" w14:textId="2DA9CDD2" w:rsidR="00662250" w:rsidRPr="004D54AB" w:rsidRDefault="00853B48" w:rsidP="00591D31">
      <w:pPr>
        <w:pStyle w:val="Heading2"/>
        <w:spacing w:before="0" w:line="360" w:lineRule="auto"/>
        <w:rPr>
          <w:rFonts w:cs="Times New Roman"/>
        </w:rPr>
      </w:pPr>
      <w:bookmarkStart w:id="28" w:name="_Toc35857408"/>
      <w:bookmarkStart w:id="29" w:name="_Toc40971783"/>
      <w:r w:rsidRPr="004D54AB">
        <w:rPr>
          <w:rFonts w:cs="Times New Roman"/>
        </w:rPr>
        <w:t>Công nghệ WPF</w:t>
      </w:r>
      <w:bookmarkEnd w:id="28"/>
      <w:bookmarkEnd w:id="29"/>
    </w:p>
    <w:p w14:paraId="34D11E85" w14:textId="02CC19DA" w:rsidR="00662250" w:rsidRPr="004D54AB" w:rsidRDefault="00662250" w:rsidP="00591D31">
      <w:pPr>
        <w:pStyle w:val="Heading3"/>
        <w:spacing w:before="0" w:line="360" w:lineRule="auto"/>
        <w:rPr>
          <w:rFonts w:cs="Times New Roman"/>
          <w:i w:val="0"/>
        </w:rPr>
      </w:pPr>
      <w:bookmarkStart w:id="30" w:name="_Toc35857409"/>
      <w:bookmarkStart w:id="31" w:name="_Toc40971784"/>
      <w:r w:rsidRPr="004D54AB">
        <w:rPr>
          <w:rFonts w:cs="Times New Roman"/>
          <w:i w:val="0"/>
        </w:rPr>
        <w:t>Giới thiệu về WPF</w:t>
      </w:r>
      <w:bookmarkEnd w:id="30"/>
      <w:bookmarkEnd w:id="31"/>
    </w:p>
    <w:p w14:paraId="558CABFB" w14:textId="0DFC6124" w:rsidR="00AA1640" w:rsidRPr="004D54AB" w:rsidRDefault="00662250" w:rsidP="00591D31">
      <w:pPr>
        <w:spacing w:before="0" w:line="360" w:lineRule="auto"/>
      </w:pPr>
      <w:r w:rsidRPr="004D54AB">
        <w:rPr>
          <w:lang w:val="de-DE"/>
        </w:rPr>
        <w:t xml:space="preserve">WPF, viết tắt của Windows  Presentation Foundation, là hệ thống API mới hỗ trợ việc xây dựng giao diện đồ họa trên nên Windows. Được xem như thế hệ kế tiếp của WinForms, WPF tăng cường khả năng lập trình giao diện của lập trình viên bằng cách cung cấp các API cho phép tận dụng những lợi thế về đa phương tiện hiện đại. </w:t>
      </w:r>
      <w:r w:rsidRPr="004D54AB">
        <w:t>Là một bộ phận của .NET Framework 3.5, WPF sẵn có trong Windows Vista và Windows Server 2008. Đồng thời, WPF cũng có thể hoạt động trên nền Windows XP Pack 2 hoặc mới hơn, và cả trên Windows Server 2003</w:t>
      </w:r>
      <w:r w:rsidR="00BA5A95" w:rsidRPr="004D54AB">
        <w:t>.</w:t>
      </w:r>
    </w:p>
    <w:p w14:paraId="26275DF3" w14:textId="761E377A" w:rsidR="00BA5A95" w:rsidRPr="004D54AB" w:rsidRDefault="00BA5A95" w:rsidP="00591D31">
      <w:pPr>
        <w:spacing w:before="0" w:line="360" w:lineRule="auto"/>
        <w:rPr>
          <w:szCs w:val="26"/>
        </w:rPr>
      </w:pPr>
      <w:r w:rsidRPr="004D54AB">
        <w:rPr>
          <w:szCs w:val="26"/>
          <w:shd w:val="clear" w:color="auto" w:fill="FFFFFF"/>
        </w:rPr>
        <w:t>WPF là nền tảng lập trình mới, hiện đại của Microsoft, phần lớn các ứng dụng Desktop của Microsoft đều viết trên nền WPF.</w:t>
      </w:r>
    </w:p>
    <w:p w14:paraId="10AEA9F5" w14:textId="2B4C119C" w:rsidR="00662250" w:rsidRPr="004D54AB" w:rsidRDefault="00662250" w:rsidP="00591D31">
      <w:pPr>
        <w:pStyle w:val="Heading3"/>
        <w:spacing w:before="0" w:line="360" w:lineRule="auto"/>
        <w:rPr>
          <w:rFonts w:cs="Times New Roman"/>
          <w:i w:val="0"/>
        </w:rPr>
      </w:pPr>
      <w:bookmarkStart w:id="32" w:name="_Toc35857410"/>
      <w:bookmarkStart w:id="33" w:name="_Toc40971785"/>
      <w:r w:rsidRPr="004D54AB">
        <w:rPr>
          <w:rFonts w:cs="Times New Roman"/>
          <w:i w:val="0"/>
        </w:rPr>
        <w:t>Mục tiêu của WPF</w:t>
      </w:r>
      <w:bookmarkEnd w:id="32"/>
      <w:bookmarkEnd w:id="33"/>
    </w:p>
    <w:p w14:paraId="17BAD374" w14:textId="77777777" w:rsidR="00AA1640" w:rsidRPr="004D54AB" w:rsidRDefault="00AA1640" w:rsidP="00591D31">
      <w:pPr>
        <w:spacing w:before="0" w:line="360" w:lineRule="auto"/>
      </w:pPr>
      <w:r w:rsidRPr="004D54AB">
        <w:t>WPF được xây dựng nhằm vào 3 mục tiêu cơ bản:</w:t>
      </w:r>
    </w:p>
    <w:p w14:paraId="754ECC80" w14:textId="77777777" w:rsidR="00AA1640" w:rsidRPr="004D54AB" w:rsidRDefault="00AA1640" w:rsidP="00591D31">
      <w:pPr>
        <w:pStyle w:val="ListParagraph"/>
        <w:numPr>
          <w:ilvl w:val="0"/>
          <w:numId w:val="5"/>
        </w:numPr>
        <w:spacing w:before="0" w:line="360" w:lineRule="auto"/>
      </w:pPr>
      <w:r w:rsidRPr="004D54AB">
        <w:t>Cung cấp một nền tảng thống nhất để xây dựng giao diện người dùng.</w:t>
      </w:r>
    </w:p>
    <w:p w14:paraId="6B082FA7" w14:textId="77777777" w:rsidR="00AA1640" w:rsidRPr="004D54AB" w:rsidRDefault="00AA1640" w:rsidP="00591D31">
      <w:pPr>
        <w:pStyle w:val="ListParagraph"/>
        <w:numPr>
          <w:ilvl w:val="0"/>
          <w:numId w:val="5"/>
        </w:numPr>
        <w:spacing w:before="0" w:line="360" w:lineRule="auto"/>
      </w:pPr>
      <w:r w:rsidRPr="004D54AB">
        <w:t>Cho phép người lập trình và người thiết kế giao diện làm việc cùng nhau một cách dễ dàng.</w:t>
      </w:r>
    </w:p>
    <w:p w14:paraId="3418FBE6" w14:textId="77777777" w:rsidR="00AA1640" w:rsidRPr="004D54AB" w:rsidRDefault="00AA1640" w:rsidP="00591D31">
      <w:pPr>
        <w:pStyle w:val="ListParagraph"/>
        <w:numPr>
          <w:ilvl w:val="0"/>
          <w:numId w:val="5"/>
        </w:numPr>
        <w:spacing w:before="0" w:line="360" w:lineRule="auto"/>
      </w:pPr>
      <w:r w:rsidRPr="004D54AB">
        <w:t>Cung cấp một công nghệ chung để xây dựng giao diện người dùng trên cả Windows và trình duyệt Web.</w:t>
      </w:r>
    </w:p>
    <w:p w14:paraId="60B29C71" w14:textId="53D8FF43" w:rsidR="00BA5A95" w:rsidRPr="004D54AB" w:rsidRDefault="00BA5A95" w:rsidP="00591D31">
      <w:pPr>
        <w:pStyle w:val="Heading3"/>
        <w:spacing w:before="0" w:line="360" w:lineRule="auto"/>
        <w:rPr>
          <w:rFonts w:cs="Times New Roman"/>
        </w:rPr>
      </w:pPr>
      <w:bookmarkStart w:id="34" w:name="_Toc40971786"/>
      <w:bookmarkStart w:id="35" w:name="_Toc35857411"/>
      <w:r w:rsidRPr="004D54AB">
        <w:rPr>
          <w:rFonts w:cs="Times New Roman"/>
        </w:rPr>
        <w:t>Các tính năng nổi bật của WPF</w:t>
      </w:r>
      <w:bookmarkEnd w:id="34"/>
    </w:p>
    <w:p w14:paraId="391D8ACE" w14:textId="77777777" w:rsidR="00BA5A95" w:rsidRPr="004D54AB" w:rsidRDefault="00BA5A95" w:rsidP="00591D31">
      <w:pPr>
        <w:pStyle w:val="NormalWeb"/>
        <w:shd w:val="clear" w:color="auto" w:fill="FFFFFF"/>
        <w:spacing w:before="0" w:beforeAutospacing="0" w:after="150" w:afterAutospacing="0" w:line="360" w:lineRule="auto"/>
        <w:ind w:firstLine="720"/>
        <w:rPr>
          <w:sz w:val="26"/>
          <w:szCs w:val="26"/>
        </w:rPr>
      </w:pPr>
      <w:r w:rsidRPr="004D54AB">
        <w:rPr>
          <w:sz w:val="26"/>
          <w:szCs w:val="26"/>
        </w:rPr>
        <w:t>WPF mang đến cho việc lập trình trở nên đơn giản hơn từ thiết kế giao diện, xử lý dữ liệu (sử dụng Linq kết hợp với cơ chế Binding) giúp việc lập trình dễ dàng và mạnh mẽ hơn hẳn WinForm.</w:t>
      </w:r>
    </w:p>
    <w:p w14:paraId="3D62E55A" w14:textId="77777777" w:rsidR="00BA5A95" w:rsidRPr="004D54AB" w:rsidRDefault="00BA5A95" w:rsidP="00591D31">
      <w:pPr>
        <w:pStyle w:val="NormalWeb"/>
        <w:shd w:val="clear" w:color="auto" w:fill="FFFFFF"/>
        <w:spacing w:before="0" w:beforeAutospacing="0" w:after="150" w:afterAutospacing="0" w:line="360" w:lineRule="auto"/>
        <w:ind w:firstLine="720"/>
        <w:rPr>
          <w:sz w:val="26"/>
          <w:szCs w:val="26"/>
        </w:rPr>
      </w:pPr>
      <w:r w:rsidRPr="004D54AB">
        <w:rPr>
          <w:sz w:val="26"/>
          <w:szCs w:val="26"/>
        </w:rPr>
        <w:t>Cùng với nền tảng .NET 4.5 hỗ trợ Web API (trước đó, .NET 3.5 dùng WCF, hay Web Service cho .NET trước đó nữa), giúp chúng ta dễ dàng xây dựng các ứng dụng điện toán đám mây.</w:t>
      </w:r>
    </w:p>
    <w:p w14:paraId="16058E0E" w14:textId="77777777" w:rsidR="00BA5A95" w:rsidRPr="004D54AB" w:rsidRDefault="00BA5A95" w:rsidP="00591D31">
      <w:pPr>
        <w:pStyle w:val="NormalWeb"/>
        <w:shd w:val="clear" w:color="auto" w:fill="FFFFFF"/>
        <w:spacing w:before="0" w:beforeAutospacing="0" w:after="150" w:afterAutospacing="0" w:line="360" w:lineRule="auto"/>
        <w:ind w:firstLine="720"/>
        <w:rPr>
          <w:sz w:val="26"/>
          <w:szCs w:val="26"/>
        </w:rPr>
      </w:pPr>
      <w:r w:rsidRPr="004D54AB">
        <w:rPr>
          <w:sz w:val="26"/>
          <w:szCs w:val="26"/>
        </w:rPr>
        <w:lastRenderedPageBreak/>
        <w:t>Bảng dưới đây liệt kê ra những đặc điểm ưu việt của công nghệ lập trình WPF so với một số ngôn ngữ lập trình khác:</w:t>
      </w:r>
    </w:p>
    <w:p w14:paraId="6EA48C77" w14:textId="77777777" w:rsidR="00F13BD0" w:rsidRPr="004D54AB" w:rsidRDefault="00BA5A95" w:rsidP="00591D31">
      <w:pPr>
        <w:keepNext/>
        <w:spacing w:before="0" w:line="360" w:lineRule="auto"/>
      </w:pPr>
      <w:r w:rsidRPr="004D54AB">
        <w:rPr>
          <w:noProof/>
        </w:rPr>
        <w:drawing>
          <wp:inline distT="0" distB="0" distL="0" distR="0" wp14:anchorId="3A96EC8B" wp14:editId="365E6923">
            <wp:extent cx="5695950" cy="3557742"/>
            <wp:effectExtent l="0" t="0" r="0" b="5080"/>
            <wp:docPr id="5" name="Picture 5" descr="https://csharpcanban.com/wp-content/uploads/2019/05/wpf-la-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canban.com/wp-content/uploads/2019/05/wpf-la-g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275" cy="3560443"/>
                    </a:xfrm>
                    <a:prstGeom prst="rect">
                      <a:avLst/>
                    </a:prstGeom>
                    <a:noFill/>
                    <a:ln>
                      <a:noFill/>
                    </a:ln>
                  </pic:spPr>
                </pic:pic>
              </a:graphicData>
            </a:graphic>
          </wp:inline>
        </w:drawing>
      </w:r>
    </w:p>
    <w:p w14:paraId="46C5A0F4" w14:textId="393A9E2C" w:rsidR="00BA5A95" w:rsidRPr="004D54AB" w:rsidRDefault="00F13BD0" w:rsidP="00591D31">
      <w:pPr>
        <w:pStyle w:val="Caption"/>
        <w:spacing w:line="360" w:lineRule="auto"/>
      </w:pPr>
      <w:bookmarkStart w:id="36" w:name="_Toc44615370"/>
      <w:r w:rsidRPr="004D54AB">
        <w:t xml:space="preserve">Hình </w:t>
      </w:r>
      <w:r w:rsidR="007A24B7">
        <w:fldChar w:fldCharType="begin"/>
      </w:r>
      <w:r w:rsidR="007A24B7">
        <w:instrText xml:space="preserve"> STYLEREF 1 \s </w:instrText>
      </w:r>
      <w:r w:rsidR="007A24B7">
        <w:fldChar w:fldCharType="separate"/>
      </w:r>
      <w:r w:rsidR="00664A5A">
        <w:rPr>
          <w:noProof/>
        </w:rPr>
        <w:t>2</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1</w:t>
      </w:r>
      <w:r w:rsidR="007A24B7">
        <w:rPr>
          <w:noProof/>
        </w:rPr>
        <w:fldChar w:fldCharType="end"/>
      </w:r>
      <w:r w:rsidRPr="004D54AB">
        <w:t xml:space="preserve"> So sánh công nghệ wpf và một số công nghệ khác</w:t>
      </w:r>
      <w:bookmarkEnd w:id="36"/>
    </w:p>
    <w:p w14:paraId="41A3D5AC" w14:textId="7EC78C15" w:rsidR="00BA5A95" w:rsidRPr="004D54AB" w:rsidRDefault="00BA5A95" w:rsidP="00591D31">
      <w:pPr>
        <w:spacing w:before="0" w:line="360" w:lineRule="auto"/>
        <w:rPr>
          <w:szCs w:val="26"/>
        </w:rPr>
      </w:pPr>
    </w:p>
    <w:p w14:paraId="796B5535" w14:textId="77777777" w:rsidR="00BA5A95" w:rsidRPr="004D54AB" w:rsidRDefault="00BA5A95" w:rsidP="00591D31">
      <w:pPr>
        <w:pStyle w:val="NormalWeb"/>
        <w:shd w:val="clear" w:color="auto" w:fill="FFFFFF"/>
        <w:spacing w:before="0" w:beforeAutospacing="0" w:after="150" w:afterAutospacing="0" w:line="360" w:lineRule="auto"/>
        <w:ind w:firstLine="567"/>
        <w:rPr>
          <w:sz w:val="26"/>
          <w:szCs w:val="26"/>
        </w:rPr>
      </w:pPr>
      <w:r w:rsidRPr="004D54AB">
        <w:rPr>
          <w:sz w:val="26"/>
          <w:szCs w:val="26"/>
        </w:rPr>
        <w:t>Tuy nhiên, WPF ra đời không có nghĩa là tất cả những công nghệ nêu trên bị thay thế. Windows Forms vẫn có giá trị, thậm chí trong WPF, một số ứng dụng mới vẫn sẽ sử dụng Windows Forms. Windows Media Player vẫn đóng một vai trò công cụ độc lập để chơi nhạc và trình chiếu video. PDF cho văn bản vẫn tiếp tục được sử dụng. Direct3D vẫn là công nghệ quan trọng trong games và các dạng ứng dụng khác (Trong thực tế, bản thân WPF dựa trên Direct3D để thực hiện mọi biểu diễn đồ họa).</w:t>
      </w:r>
    </w:p>
    <w:p w14:paraId="25B0C977" w14:textId="77777777" w:rsidR="00BA5A95" w:rsidRPr="004D54AB" w:rsidRDefault="00BA5A95" w:rsidP="00591D31">
      <w:pPr>
        <w:pStyle w:val="NormalWeb"/>
        <w:shd w:val="clear" w:color="auto" w:fill="FFFFFF"/>
        <w:spacing w:before="0" w:beforeAutospacing="0" w:after="150" w:afterAutospacing="0" w:line="360" w:lineRule="auto"/>
        <w:ind w:firstLine="567"/>
        <w:rPr>
          <w:sz w:val="26"/>
          <w:szCs w:val="26"/>
        </w:rPr>
      </w:pPr>
      <w:r w:rsidRPr="004D54AB">
        <w:rPr>
          <w:sz w:val="26"/>
          <w:szCs w:val="26"/>
        </w:rPr>
        <w:t>Việc tạo ra một giao diện người dùng hiện đại không chỉ là việc hợp nhất các công nghệ sẵn có khác nhau. Nó còn thể hiện ở việc tận dụng lợi điểm của card đồ họa hiện đại. Để giải phóng những hạn chế của đồ họa bitmap, WPF dựa hoàn toàn trên đồ họa vector, cho phép hình ảnh tự động thay đổi kích thước để phù hợp với kích thước và độ phân giải của màn hình mà nó được hiển thị.</w:t>
      </w:r>
    </w:p>
    <w:p w14:paraId="0A2DB3C6" w14:textId="77777777" w:rsidR="00BA5A95" w:rsidRPr="004D54AB" w:rsidRDefault="00BA5A95" w:rsidP="00591D31">
      <w:pPr>
        <w:pStyle w:val="NormalWeb"/>
        <w:shd w:val="clear" w:color="auto" w:fill="FFFFFF"/>
        <w:spacing w:before="0" w:beforeAutospacing="0" w:after="150" w:afterAutospacing="0" w:line="360" w:lineRule="auto"/>
        <w:ind w:firstLine="567"/>
        <w:rPr>
          <w:sz w:val="26"/>
          <w:szCs w:val="26"/>
        </w:rPr>
      </w:pPr>
      <w:r w:rsidRPr="004D54AB">
        <w:rPr>
          <w:sz w:val="26"/>
          <w:szCs w:val="26"/>
        </w:rPr>
        <w:lastRenderedPageBreak/>
        <w:t>Bằng việc hợp nhất tất cả các công nghệ cần thiết để tạo ra một giao diện người dùng vào một nền tảng đơn nhất, WPF đơn giản hóa đáng kể công việc của lập trình viên giao diện. Với việc yêu cầu lập trình viên học một môi trường phát triển duy nhất, WPF góp phần làm giảm chi phí cho việc xây dựng và bảo trì ứng dụng. Và bằng việc cho phép tích hợp đa dạng nhiều cách biểu diễn thông tin trên giao diện người dùng, WPF góp phần nâng cao chất lượng, và theo đó là giá trị công việc, của cách thức người dùng tương tác với ứng dụng trên Windows.</w:t>
      </w:r>
    </w:p>
    <w:p w14:paraId="48560966" w14:textId="77777777" w:rsidR="00BA5A95" w:rsidRPr="004D54AB" w:rsidRDefault="00BA5A95" w:rsidP="00591D31">
      <w:pPr>
        <w:spacing w:before="0" w:line="360" w:lineRule="auto"/>
      </w:pPr>
    </w:p>
    <w:p w14:paraId="3D84857D" w14:textId="7ABA2C72" w:rsidR="00662250" w:rsidRPr="004D54AB" w:rsidRDefault="00662250" w:rsidP="00591D31">
      <w:pPr>
        <w:pStyle w:val="Heading3"/>
        <w:spacing w:before="0" w:line="360" w:lineRule="auto"/>
        <w:rPr>
          <w:rFonts w:cs="Times New Roman"/>
          <w:i w:val="0"/>
        </w:rPr>
      </w:pPr>
      <w:bookmarkStart w:id="37" w:name="_Toc40971787"/>
      <w:r w:rsidRPr="004D54AB">
        <w:rPr>
          <w:rFonts w:cs="Times New Roman"/>
          <w:i w:val="0"/>
        </w:rPr>
        <w:t>Ngôn ngữ XAML</w:t>
      </w:r>
      <w:bookmarkEnd w:id="35"/>
      <w:bookmarkEnd w:id="37"/>
    </w:p>
    <w:p w14:paraId="2001EB92" w14:textId="77777777" w:rsidR="001D531A" w:rsidRPr="004D54AB" w:rsidRDefault="001D531A" w:rsidP="00591D31">
      <w:pPr>
        <w:spacing w:before="0" w:line="360" w:lineRule="auto"/>
      </w:pPr>
      <w:r w:rsidRPr="004D54AB">
        <w:rPr>
          <w:bCs/>
        </w:rPr>
        <w:t xml:space="preserve">XAML, viết tắt của </w:t>
      </w:r>
      <w:r w:rsidRPr="004D54AB">
        <w:rPr>
          <w:iCs/>
        </w:rPr>
        <w:t>Extensible Application Markup Language</w:t>
      </w:r>
      <w:r w:rsidRPr="004D54AB">
        <w:t xml:space="preserve">, là ngôn ngữ đặc tả dựa trên XML được dùng để định nghĩa các đối tượng và thuộc tính của chúng, mối quan hệ cũng như sự tương tác. XAML đặc biệt được dùng trong các công nghệ của .NET Framework 3.0 (trong đó có WPF) như ngôn ngữ đặc tả giao diện người dùng (user interface - UI) nhằm mô tả cấu trúc và đặc tính của các phần tử UI, sự liên kết dữ liệu, các sự kiện và các đặc tính khác. XAML là mô hình có tính đột phá trong lĩnh vực tính toán trên Internet được chấp nhận rộng rãi trong nhiều hệ thống và bởi nhiều nhà cung cấp phần mềm. </w:t>
      </w:r>
    </w:p>
    <w:p w14:paraId="04B70DBE" w14:textId="77777777" w:rsidR="001D531A" w:rsidRPr="004D54AB" w:rsidRDefault="001D531A" w:rsidP="00591D31">
      <w:pPr>
        <w:spacing w:before="0" w:line="360" w:lineRule="auto"/>
      </w:pPr>
      <w:r w:rsidRPr="004D54AB">
        <w:t xml:space="preserve">XAML định ra một tập các phần tử XML như Button, TextBox, Label…, nhằm định nghĩa các đối tượng đồ họa tương ứng như nút bấm, hộp thoại, nhãn…, và nhờ đó cho phép mô tả chính xác diện mạo của giao diện người dùng. Các phần tử XAML cũng chứa các thuộc tính, cho phép thiết lập nhiều tính chất khác nhau của đối tượng đồ họa tương ứng. Ví dụ, đoạn mã sau sẽ tạo ra một nút bấm màu đỏ có nhan đề “No”. </w:t>
      </w:r>
    </w:p>
    <w:p w14:paraId="7D96F35C" w14:textId="77777777" w:rsidR="001D531A" w:rsidRPr="004D54AB" w:rsidRDefault="001D531A" w:rsidP="00591D31">
      <w:pPr>
        <w:spacing w:before="0" w:line="360" w:lineRule="auto"/>
        <w:rPr>
          <w:i/>
        </w:rPr>
      </w:pPr>
      <w:r w:rsidRPr="004D54AB">
        <w:t xml:space="preserve">    </w:t>
      </w:r>
      <w:r w:rsidRPr="004D54AB">
        <w:rPr>
          <w:i/>
        </w:rPr>
        <w:t xml:space="preserve">&lt;Button Background="Red"&gt;No&lt;/Button&gt; </w:t>
      </w:r>
    </w:p>
    <w:p w14:paraId="2302F940" w14:textId="77777777" w:rsidR="001D531A" w:rsidRPr="004D54AB" w:rsidRDefault="001D531A" w:rsidP="00591D31">
      <w:pPr>
        <w:spacing w:before="0" w:line="360" w:lineRule="auto"/>
      </w:pPr>
      <w:r w:rsidRPr="004D54AB">
        <w:t xml:space="preserve">Mỗi phần tử XAML lại tương ứng với một lớp WPF, và mỗi thuộc tính của phần tử đó lại tương ứng với thuộc tính hay sự kiện của lớp này. Chẳng hạn, nút bấm màu đỏ trong ví dụ trên có thể tạo bằng C# code như sau: </w:t>
      </w:r>
    </w:p>
    <w:p w14:paraId="4420C439" w14:textId="77777777" w:rsidR="001D531A" w:rsidRPr="004D54AB" w:rsidRDefault="001D531A" w:rsidP="00591D31">
      <w:pPr>
        <w:spacing w:before="0" w:line="360" w:lineRule="auto"/>
        <w:rPr>
          <w:i/>
        </w:rPr>
      </w:pPr>
      <w:r w:rsidRPr="004D54AB">
        <w:rPr>
          <w:i/>
        </w:rPr>
        <w:t xml:space="preserve">          Button btn = new </w:t>
      </w:r>
      <w:proofErr w:type="gramStart"/>
      <w:r w:rsidRPr="004D54AB">
        <w:rPr>
          <w:i/>
        </w:rPr>
        <w:t>Button(</w:t>
      </w:r>
      <w:proofErr w:type="gramEnd"/>
      <w:r w:rsidRPr="004D54AB">
        <w:rPr>
          <w:i/>
        </w:rPr>
        <w:t xml:space="preserve">); </w:t>
      </w:r>
    </w:p>
    <w:p w14:paraId="38148C7C" w14:textId="77777777" w:rsidR="001D531A" w:rsidRPr="004D54AB" w:rsidRDefault="001D531A" w:rsidP="00591D31">
      <w:pPr>
        <w:spacing w:before="0" w:line="360" w:lineRule="auto"/>
        <w:rPr>
          <w:i/>
        </w:rPr>
      </w:pPr>
      <w:r w:rsidRPr="004D54AB">
        <w:rPr>
          <w:i/>
        </w:rPr>
        <w:t xml:space="preserve">          </w:t>
      </w:r>
      <w:proofErr w:type="gramStart"/>
      <w:r w:rsidRPr="004D54AB">
        <w:rPr>
          <w:i/>
        </w:rPr>
        <w:t>btn.Background</w:t>
      </w:r>
      <w:proofErr w:type="gramEnd"/>
      <w:r w:rsidRPr="004D54AB">
        <w:rPr>
          <w:i/>
        </w:rPr>
        <w:t xml:space="preserve"> = Brushes.Red;</w:t>
      </w:r>
    </w:p>
    <w:p w14:paraId="075E395B" w14:textId="77777777" w:rsidR="001D531A" w:rsidRPr="004D54AB" w:rsidRDefault="001D531A" w:rsidP="00591D31">
      <w:pPr>
        <w:spacing w:before="0" w:line="360" w:lineRule="auto"/>
        <w:rPr>
          <w:i/>
        </w:rPr>
      </w:pPr>
      <w:r w:rsidRPr="004D54AB">
        <w:rPr>
          <w:i/>
        </w:rPr>
        <w:t xml:space="preserve">          </w:t>
      </w:r>
      <w:proofErr w:type="gramStart"/>
      <w:r w:rsidRPr="004D54AB">
        <w:rPr>
          <w:i/>
        </w:rPr>
        <w:t>btn.Content</w:t>
      </w:r>
      <w:proofErr w:type="gramEnd"/>
      <w:r w:rsidRPr="004D54AB">
        <w:rPr>
          <w:i/>
        </w:rPr>
        <w:t xml:space="preserve"> = "No"; </w:t>
      </w:r>
    </w:p>
    <w:p w14:paraId="44CB1666" w14:textId="09F56B05" w:rsidR="001D531A" w:rsidRPr="004D54AB" w:rsidRDefault="001D531A" w:rsidP="00591D31">
      <w:pPr>
        <w:spacing w:before="0" w:line="360" w:lineRule="auto"/>
      </w:pPr>
      <w:r w:rsidRPr="004D54AB">
        <w:lastRenderedPageBreak/>
        <w:t xml:space="preserve">Nếu như mọi thứ có thể biểu diễn bằng XAML thì cũng có thể biểu diễn bằng đoạn mã, thì câu hỏi đặt ra là XAML có ý nghĩa gì? Câu trả lời là việc xây dựng các công cụ sinh và sử dụng các đặc tả bằng XML dễ dàng hơn nhiều so với xây dựng một công cụ tương tự làm việc với đoạn mã. Bởi vậy, XAML mở ra một cách thức tốt hơn để lập trình viên và người thiết kế làm việc với nhau. </w:t>
      </w:r>
    </w:p>
    <w:p w14:paraId="3E2725B1" w14:textId="77777777" w:rsidR="001D531A" w:rsidRPr="004D54AB" w:rsidRDefault="001D531A" w:rsidP="00591D31">
      <w:pPr>
        <w:spacing w:before="0" w:line="360" w:lineRule="auto"/>
      </w:pPr>
    </w:p>
    <w:p w14:paraId="3B08E281" w14:textId="77777777" w:rsidR="00A25CEE" w:rsidRPr="004D54AB" w:rsidRDefault="001D531A" w:rsidP="00591D31">
      <w:pPr>
        <w:keepNext/>
        <w:spacing w:before="0" w:line="360" w:lineRule="auto"/>
      </w:pPr>
      <w:r w:rsidRPr="004D54AB">
        <w:object w:dxaOrig="12224" w:dyaOrig="7570" w14:anchorId="1A26A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3pt;height:3in" o:ole="">
            <v:imagedata r:id="rId13" o:title=""/>
          </v:shape>
          <o:OLEObject Type="Embed" ProgID="Visio.Drawing.11" ShapeID="_x0000_i1025" DrawAspect="Content" ObjectID="_1655730855" r:id="rId14"/>
        </w:object>
      </w:r>
    </w:p>
    <w:p w14:paraId="5EE64DF2" w14:textId="3376A4E5" w:rsidR="00A25CEE" w:rsidRPr="004D54AB" w:rsidRDefault="00A25CEE" w:rsidP="00591D31">
      <w:pPr>
        <w:pStyle w:val="Caption"/>
        <w:spacing w:line="360" w:lineRule="auto"/>
      </w:pPr>
      <w:bookmarkStart w:id="38" w:name="_Toc44615371"/>
      <w:r w:rsidRPr="004D54AB">
        <w:t xml:space="preserve">Hình </w:t>
      </w:r>
      <w:r w:rsidR="007A24B7">
        <w:fldChar w:fldCharType="begin"/>
      </w:r>
      <w:r w:rsidR="007A24B7">
        <w:instrText xml:space="preserve"> STYLEREF 1 \s </w:instrText>
      </w:r>
      <w:r w:rsidR="007A24B7">
        <w:fldChar w:fldCharType="separate"/>
      </w:r>
      <w:r w:rsidR="00664A5A">
        <w:rPr>
          <w:noProof/>
        </w:rPr>
        <w:t>2</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2</w:t>
      </w:r>
      <w:r w:rsidR="007A24B7">
        <w:rPr>
          <w:noProof/>
        </w:rPr>
        <w:fldChar w:fldCharType="end"/>
      </w:r>
      <w:r w:rsidRPr="004D54AB">
        <w:t xml:space="preserve"> Tương tác giữa nhà thiết kế và lập trình viên thông qua XAML</w:t>
      </w:r>
      <w:bookmarkEnd w:id="38"/>
    </w:p>
    <w:p w14:paraId="1B4BEAAE" w14:textId="016C83CC" w:rsidR="001D531A" w:rsidRPr="004D54AB" w:rsidRDefault="00CB0E4F" w:rsidP="00591D31">
      <w:pPr>
        <w:spacing w:before="0" w:line="360" w:lineRule="auto"/>
      </w:pPr>
      <w:r w:rsidRPr="004D54AB">
        <w:t xml:space="preserve"> </w:t>
      </w:r>
    </w:p>
    <w:p w14:paraId="4A76D520" w14:textId="77777777" w:rsidR="001D531A" w:rsidRPr="004D54AB" w:rsidRDefault="001D531A" w:rsidP="00591D31">
      <w:pPr>
        <w:spacing w:before="0" w:line="360" w:lineRule="auto"/>
      </w:pPr>
      <w:r w:rsidRPr="004D54AB">
        <w:rPr>
          <w:b/>
        </w:rPr>
        <w:t>XAML</w:t>
      </w:r>
      <w:r w:rsidRPr="004D54AB">
        <w:t xml:space="preserve"> đóng vai trò một ngôn ngữ chung giữa môi trường thiết kế giao diện và môi trường lập trình. Đối với người thiết kế, XAML không những cho phép người thiết kế dễ dàng mô tả, chỉnh sửa các đối tượng UI và các đặc tính của chúng, mà còn cho phép họ tương tác với các đối tượng này ở mức độ nhất định. Do vậy, tăng khả năng cảm quan của người thiết kế đối với giao diện. Ngoài ra, nó cũng giúp người thiết kế hạn chế những ý tưởng đồ họa không khả thi khi lập trình. Đối với người lập trình, nhờ một môi trường lập trình có khả năng tự động tái tạo giao diện đã thiết kế dựa trên file đặc tả bằng XAML do người thiết kế chuyển sang, người lập trình không cần tự mình tái tạo lại giao diện. Điều này giảm đi nhiều công sức và thời gian để phát triển giao diện, cũng như tránh những sai lệch giữa giao diện do người thiết kế và giao diện do người lập trình tái tạo. Vì cả môi trường thiết kế và lập trình đều có khả năng hiểu và sử dụng XAML, ứng dụng WPF có thể chuyển qua lại giữa hai môi </w:t>
      </w:r>
      <w:r w:rsidRPr="004D54AB">
        <w:lastRenderedPageBreak/>
        <w:t xml:space="preserve">trường phát triển để sửa đổi hay bổ sung giao diện một cách dễ dàng. Với tất cả những lợi điểm này, vị thế của người thiết kế trong việc xây dựng giao diện được nâng cao. </w:t>
      </w:r>
    </w:p>
    <w:p w14:paraId="4BDB0424" w14:textId="4168A1FB" w:rsidR="00662250" w:rsidRPr="004D54AB" w:rsidRDefault="00662250" w:rsidP="00591D31">
      <w:pPr>
        <w:pStyle w:val="Heading3"/>
        <w:spacing w:before="0" w:line="360" w:lineRule="auto"/>
        <w:rPr>
          <w:rFonts w:cs="Times New Roman"/>
          <w:i w:val="0"/>
        </w:rPr>
      </w:pPr>
      <w:bookmarkStart w:id="39" w:name="_Toc35857412"/>
      <w:bookmarkStart w:id="40" w:name="_Toc40971788"/>
      <w:r w:rsidRPr="004D54AB">
        <w:rPr>
          <w:rFonts w:cs="Times New Roman"/>
          <w:i w:val="0"/>
        </w:rPr>
        <w:t>WPF cho Window và trình duyệt Web</w:t>
      </w:r>
      <w:bookmarkEnd w:id="39"/>
      <w:bookmarkEnd w:id="40"/>
    </w:p>
    <w:p w14:paraId="2C3AB8EA" w14:textId="77777777" w:rsidR="00912B12" w:rsidRPr="004D54AB" w:rsidRDefault="00912B12" w:rsidP="00591D31">
      <w:pPr>
        <w:spacing w:before="0" w:line="360" w:lineRule="auto"/>
      </w:pPr>
      <w:r w:rsidRPr="004D54AB">
        <w:t xml:space="preserve">Trong thời đại bùng nổ của Internet, các ứng dụng Web ngày một phát triển. Việc trang bị giao diện người dùng với đầy đủ tính năng như một ứng dụng desktop sẽ thu hút nhiều người sử </w:t>
      </w:r>
      <w:proofErr w:type="gramStart"/>
      <w:r w:rsidRPr="004D54AB">
        <w:t>dụng;,</w:t>
      </w:r>
      <w:proofErr w:type="gramEnd"/>
      <w:r w:rsidRPr="004D54AB">
        <w:t xml:space="preserve"> và do đó góp phần làm tăng giá trị doanh nghiệp. Tuy nhiên, như đã nêu trong phần đầu, với những công nghệ truyền thống, để phát triển một giao diện đồ họa vừa hoạt động trên desktop vừa trên trình duyệt Web, đòi hỏi phải sử dụng những công nghệ hoàn toàn khác nhau, giống như việc xây dựng hai giao diện hoàn toàn độc lập. Điều này tạo ra chi phí không cần thiết để phát triển giao diện. </w:t>
      </w:r>
    </w:p>
    <w:p w14:paraId="63D4A8B2" w14:textId="77777777" w:rsidR="00912B12" w:rsidRPr="004D54AB" w:rsidRDefault="00912B12" w:rsidP="00591D31">
      <w:pPr>
        <w:spacing w:before="0" w:line="360" w:lineRule="auto"/>
      </w:pPr>
      <w:r w:rsidRPr="004D54AB">
        <w:t xml:space="preserve">WPF là một giải pháp cho vấn đề này. Lập trình viên có thể tạo ra một </w:t>
      </w:r>
      <w:r w:rsidRPr="004D54AB">
        <w:rPr>
          <w:iCs/>
        </w:rPr>
        <w:t>ứng dụng trình duyệt</w:t>
      </w:r>
      <w:r w:rsidRPr="004D54AB">
        <w:rPr>
          <w:i/>
          <w:iCs/>
        </w:rPr>
        <w:t xml:space="preserve"> XAML </w:t>
      </w:r>
      <w:r w:rsidRPr="004D54AB">
        <w:t xml:space="preserve">(XBAP) sử dụng WPF chạy trên Internet Explore. Trên thực tế, cùng đoạn code này có thể được dùng để sinh ứng dụng WPF chạy độc lập trên Windows. </w:t>
      </w:r>
    </w:p>
    <w:p w14:paraId="70589DA3" w14:textId="77777777" w:rsidR="00912B12" w:rsidRPr="004D54AB" w:rsidRDefault="00912B12" w:rsidP="00591D31">
      <w:pPr>
        <w:spacing w:before="0" w:line="360" w:lineRule="auto"/>
      </w:pPr>
      <w:r w:rsidRPr="004D54AB">
        <w:t>Phần giao diện của ứng dụng dạng XBAP được trình duyệt chia thành các frame thay vì chạy trên các cửa sổ riêng, ngoài ra, các chức năng đều được bảo toàn. Cùng một đoạn mã được sử dụng chung cho cả hai trường hợp sẽ làm giảm khối lượng công việc cần thiết để phát triển hai dạng giao diện. Thêm vào đó, sử dụng cùng một đoạn mã cũng có nghĩa là sử dụng cùng kỹ năng của lập trình viên. Do đó, lập trình viên chỉ cần có học một kiến thức chung là có thể sử dụng trong cả hai trường hợp. Một lợi điểm nữa của việc dùng chung công nghệ cho cả giao diện Windows và giao diện Web là người xây dựng ứng dụng không nhất thiết phải quyết định trước loại giao diện nào được sử dụng. Miễn là máy client đáp ứng được những yêu cầu hệ thống để chạy XBAP, một ứng dụng có thể cung cấp cả giao diện Windows và giao diện Web, mà chỉ sử dụng phần lớn những đoạn mã giống nhau.</w:t>
      </w:r>
    </w:p>
    <w:p w14:paraId="12A4626A" w14:textId="27174961" w:rsidR="00912B12" w:rsidRPr="004D54AB" w:rsidRDefault="00912B12" w:rsidP="00591D31">
      <w:pPr>
        <w:spacing w:before="0" w:line="360" w:lineRule="auto"/>
      </w:pPr>
      <w:r w:rsidRPr="004D54AB">
        <w:t>Mỗi ứng dụng XBAP được download khi cần từ một Web server, nên nó phải tuân theo những yêu cầu về an ninh khắt khe hơn đối với một ứng dụng Windows độc lập. Theo đó, XBAP chạy trong phạm vi sandbox an ninh do hệ</w:t>
      </w:r>
      <w:r w:rsidR="00212CAB" w:rsidRPr="004D54AB">
        <w:t xml:space="preserve"> thống an ninh truy nhập mã của</w:t>
      </w:r>
      <w:r w:rsidRPr="004D54AB">
        <w:t>.</w:t>
      </w:r>
      <w:r w:rsidR="00212CAB" w:rsidRPr="004D54AB">
        <w:t xml:space="preserve"> </w:t>
      </w:r>
      <w:r w:rsidRPr="004D54AB">
        <w:t>NET Framework cung cấp. XBAP chỉ chạy với các hệ thống Windows có cài đặt WPF và chỉ với Internet Explore phiên bản 6 và 7 trở lên.</w:t>
      </w:r>
    </w:p>
    <w:p w14:paraId="47603B13" w14:textId="3AF18C84" w:rsidR="00662250" w:rsidRPr="004D54AB" w:rsidRDefault="00662250" w:rsidP="00591D31">
      <w:pPr>
        <w:pStyle w:val="Heading3"/>
        <w:spacing w:before="0" w:line="360" w:lineRule="auto"/>
        <w:rPr>
          <w:rFonts w:cs="Times New Roman"/>
          <w:i w:val="0"/>
        </w:rPr>
      </w:pPr>
      <w:bookmarkStart w:id="41" w:name="_Toc35857413"/>
      <w:bookmarkStart w:id="42" w:name="_Toc40971789"/>
      <w:r w:rsidRPr="004D54AB">
        <w:rPr>
          <w:rFonts w:cs="Times New Roman"/>
          <w:i w:val="0"/>
        </w:rPr>
        <w:lastRenderedPageBreak/>
        <w:t>Các thành phần của WPF</w:t>
      </w:r>
      <w:bookmarkEnd w:id="41"/>
      <w:bookmarkEnd w:id="42"/>
    </w:p>
    <w:p w14:paraId="51C71514" w14:textId="77777777" w:rsidR="008C1E09" w:rsidRPr="004D54AB" w:rsidRDefault="008C1E09" w:rsidP="00591D31">
      <w:pPr>
        <w:spacing w:before="0" w:line="360" w:lineRule="auto"/>
        <w:ind w:firstLine="360"/>
        <w:rPr>
          <w:szCs w:val="26"/>
        </w:rPr>
      </w:pPr>
      <w:r w:rsidRPr="004D54AB">
        <w:rPr>
          <w:szCs w:val="26"/>
        </w:rPr>
        <w:t>Giống như các thành phần khác của .NET Framework, WPF tổ chức các chức năng theo một nhóm namespace cùng trực thuộc namespace System.Windows. Bất kể chức năng nào được sử dụng, cấu trúc cơ bản của mọi ứng dụng WPF đều gần như nhau. Là ứng dụng Windows độc lập hay là một XBAP, một ứng dụng WPF điển hình bao giờ cũng gồm một tập các trang XAML và phần code tương ứng được viết bằng C# hoặc Visual Basic, còn gọi là các file code-behind. Tất cả các ứng dụng đều kế thừa từ lớp chuẩn Application của WPF. Lớp này cung cấp những dịch vụ chung cho mọi ứng dụng, chẳng hạn như các biến lưu trữ trạng thái của ứng dụng, các phương thức chuẩn để kích hoạt hay kết thúc ứng dụng.</w:t>
      </w:r>
    </w:p>
    <w:p w14:paraId="5D807D8D" w14:textId="77777777" w:rsidR="008C1E09" w:rsidRPr="004D54AB" w:rsidRDefault="008C1E09" w:rsidP="00591D31">
      <w:pPr>
        <w:spacing w:before="0" w:line="360" w:lineRule="auto"/>
        <w:ind w:firstLine="360"/>
        <w:rPr>
          <w:szCs w:val="26"/>
        </w:rPr>
      </w:pPr>
      <w:r w:rsidRPr="004D54AB">
        <w:rPr>
          <w:szCs w:val="26"/>
        </w:rPr>
        <w:t>Mặc dù WPF cung cấp một nền tảng thống nhất để tạo giao diện người dùng, những công nghệ mà WPF chứa đựng có thể phân chia thành những thành phần độc lập. Nhân của WPF là cơ chế tạo sinh đồ họa dựa trên vector và độc lập với độ phân giải nhằm tận dụng những lợi thế của phần cứng đồ họa hiện đại. WPF được mở rộng với các tập tính năng phát triển ứng dụng bao gồm XAML, các control, cơ chế móc nối dữ liệu, layout, đồ họa 2 chiều, ba chiều, hoạt họa, style, khuôn dạng mẫu, văn bản, media, text và in ấn. WPF nằm trong .NET Framework, nên ngoài ra, ứng dụng WPF có thể kết hợp các thành phần khác có trong thư viện lớp của .NET Framework.</w:t>
      </w:r>
    </w:p>
    <w:p w14:paraId="5F0DA42F" w14:textId="77777777" w:rsidR="00A25CEE" w:rsidRPr="004D54AB" w:rsidRDefault="008C1E09" w:rsidP="00591D31">
      <w:pPr>
        <w:keepNext/>
        <w:spacing w:before="0" w:line="360" w:lineRule="auto"/>
        <w:ind w:firstLine="360"/>
      </w:pPr>
      <w:r w:rsidRPr="004D54AB">
        <w:rPr>
          <w:szCs w:val="26"/>
        </w:rPr>
        <w:object w:dxaOrig="11576" w:dyaOrig="7426" w14:anchorId="581791EB">
          <v:shape id="_x0000_i1026" type="#_x0000_t75" style="width:420.1pt;height:232.9pt" o:ole="">
            <v:imagedata r:id="rId15" o:title=""/>
          </v:shape>
          <o:OLEObject Type="Embed" ProgID="Visio.Drawing.11" ShapeID="_x0000_i1026" DrawAspect="Content" ObjectID="_1655730856" r:id="rId16"/>
        </w:object>
      </w:r>
    </w:p>
    <w:p w14:paraId="3420B049" w14:textId="478F52B4" w:rsidR="00A25CEE" w:rsidRPr="004D54AB" w:rsidRDefault="00A25CEE" w:rsidP="00591D31">
      <w:pPr>
        <w:spacing w:before="0" w:line="360" w:lineRule="auto"/>
        <w:jc w:val="center"/>
      </w:pPr>
      <w:bookmarkStart w:id="43" w:name="_Toc44615372"/>
      <w:r w:rsidRPr="004D54AB">
        <w:t xml:space="preserve">Hình </w:t>
      </w:r>
      <w:r w:rsidR="007A24B7">
        <w:fldChar w:fldCharType="begin"/>
      </w:r>
      <w:r w:rsidR="007A24B7">
        <w:instrText xml:space="preserve"> STYLEREF 1 \s </w:instrText>
      </w:r>
      <w:r w:rsidR="007A24B7">
        <w:fldChar w:fldCharType="separate"/>
      </w:r>
      <w:r w:rsidR="00664A5A">
        <w:rPr>
          <w:noProof/>
        </w:rPr>
        <w:t>2</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3</w:t>
      </w:r>
      <w:r w:rsidR="007A24B7">
        <w:rPr>
          <w:noProof/>
        </w:rPr>
        <w:fldChar w:fldCharType="end"/>
      </w:r>
      <w:r w:rsidRPr="004D54AB">
        <w:t xml:space="preserve"> </w:t>
      </w:r>
      <w:bookmarkStart w:id="44" w:name="_Toc294940054"/>
      <w:r w:rsidRPr="004D54AB">
        <w:rPr>
          <w:szCs w:val="26"/>
        </w:rPr>
        <w:t>Các thành phần cơ bản của WPF.</w:t>
      </w:r>
      <w:bookmarkEnd w:id="43"/>
      <w:bookmarkEnd w:id="44"/>
    </w:p>
    <w:p w14:paraId="255D6989" w14:textId="16932F5B" w:rsidR="008C1E09" w:rsidRPr="004D54AB" w:rsidRDefault="008C1E09" w:rsidP="00591D31">
      <w:pPr>
        <w:pStyle w:val="Caption"/>
        <w:spacing w:line="360" w:lineRule="auto"/>
        <w:jc w:val="both"/>
        <w:rPr>
          <w:szCs w:val="26"/>
        </w:rPr>
      </w:pPr>
    </w:p>
    <w:p w14:paraId="090C1F75" w14:textId="77777777" w:rsidR="008C1E09" w:rsidRPr="004D54AB" w:rsidRDefault="008C1E09" w:rsidP="00591D31">
      <w:pPr>
        <w:pStyle w:val="Heading4"/>
        <w:spacing w:before="0" w:line="360" w:lineRule="auto"/>
      </w:pPr>
      <w:r w:rsidRPr="004D54AB">
        <w:lastRenderedPageBreak/>
        <w:t>Layout và Control</w:t>
      </w:r>
    </w:p>
    <w:p w14:paraId="063D7D08" w14:textId="226D2EF1" w:rsidR="00673D39" w:rsidRPr="004D54AB" w:rsidRDefault="00673D39" w:rsidP="00591D31">
      <w:pPr>
        <w:pStyle w:val="Heading5"/>
        <w:spacing w:before="0"/>
        <w:ind w:hanging="558"/>
      </w:pPr>
      <w:r w:rsidRPr="004D54AB">
        <w:t>Layout</w:t>
      </w:r>
    </w:p>
    <w:p w14:paraId="5B973261" w14:textId="77777777" w:rsidR="00673D39" w:rsidRPr="004D54AB" w:rsidRDefault="00673D39" w:rsidP="00591D31">
      <w:pPr>
        <w:spacing w:before="0" w:line="360" w:lineRule="auto"/>
        <w:ind w:firstLine="720"/>
        <w:rPr>
          <w:szCs w:val="26"/>
        </w:rPr>
      </w:pPr>
      <w:r w:rsidRPr="004D54AB">
        <w:rPr>
          <w:szCs w:val="26"/>
        </w:rPr>
        <w:t>Để sắp đặt các thành phần khác nhau trên giao diện, ứng dụng WPF sử dụng panel. Mỗi panel có thể chứa các thành phần con, bao gồm các control như nút bấm hay hộp thoại, hay bản thân những panel khác. Những loại panel khác nhau cho phép sắp xếp thành phần con theo những cách khác nhau. Sau đây là một số layout panel thông dụng trong wpf:</w:t>
      </w:r>
    </w:p>
    <w:p w14:paraId="30F0508F" w14:textId="0CD56490" w:rsidR="004A2279" w:rsidRPr="004D54AB" w:rsidRDefault="004A2279" w:rsidP="00591D31">
      <w:pPr>
        <w:pStyle w:val="Heading6"/>
        <w:spacing w:before="0"/>
        <w:ind w:firstLine="18"/>
      </w:pPr>
      <w:r w:rsidRPr="004D54AB">
        <w:t>Canvas:</w:t>
      </w:r>
    </w:p>
    <w:p w14:paraId="0EFC9FB9" w14:textId="77777777" w:rsidR="004A2279" w:rsidRPr="004D54AB" w:rsidRDefault="004A2279" w:rsidP="00591D31">
      <w:pPr>
        <w:pStyle w:val="NormalWeb"/>
        <w:shd w:val="clear" w:color="auto" w:fill="FFFFFF"/>
        <w:spacing w:before="0" w:beforeAutospacing="0" w:after="360" w:afterAutospacing="0"/>
        <w:ind w:firstLine="720"/>
        <w:textAlignment w:val="baseline"/>
        <w:rPr>
          <w:sz w:val="26"/>
          <w:szCs w:val="26"/>
        </w:rPr>
      </w:pPr>
      <w:r w:rsidRPr="004D54AB">
        <w:rPr>
          <w:sz w:val="26"/>
          <w:szCs w:val="26"/>
        </w:rPr>
        <w:t xml:space="preserve">Canvas cho phép bố trí các control bằng cách xác định vị trí cố định của chúng. Sử dụng cách này khiến cho giao diện trở nên thiếu linh hoạt và gây ra nhiều hạn chế, như khi độ phân giải hoặc kích thước cửa sổ thay đổi. Vì thế bạn nên hạn chế dùng control này nếu có </w:t>
      </w:r>
      <w:proofErr w:type="gramStart"/>
      <w:r w:rsidRPr="004D54AB">
        <w:rPr>
          <w:sz w:val="26"/>
          <w:szCs w:val="26"/>
        </w:rPr>
        <w:t>thể.Trong</w:t>
      </w:r>
      <w:proofErr w:type="gramEnd"/>
      <w:r w:rsidRPr="004D54AB">
        <w:rPr>
          <w:sz w:val="26"/>
          <w:szCs w:val="26"/>
        </w:rPr>
        <w:t xml:space="preserve"> Canvas, bạn gán tọa độ cho các control con thông qua các thuộc tính (attached property) Canvas.Left, Canvas.Right, Canvas.Top, Canvas.Bottom.</w:t>
      </w:r>
    </w:p>
    <w:p w14:paraId="3351CDC3" w14:textId="09E4112C" w:rsidR="004A2279" w:rsidRPr="004D54AB" w:rsidRDefault="004A2279" w:rsidP="00591D31">
      <w:pPr>
        <w:pStyle w:val="NormalWeb"/>
        <w:shd w:val="clear" w:color="auto" w:fill="FFFFFF"/>
        <w:spacing w:before="0" w:beforeAutospacing="0" w:after="360" w:afterAutospacing="0"/>
        <w:ind w:firstLine="720"/>
        <w:textAlignment w:val="baseline"/>
        <w:rPr>
          <w:sz w:val="26"/>
          <w:szCs w:val="26"/>
        </w:rPr>
      </w:pPr>
      <w:r w:rsidRPr="004D54AB">
        <w:rPr>
          <w:sz w:val="26"/>
          <w:szCs w:val="26"/>
        </w:rPr>
        <w:t xml:space="preserve">Cần lưu ý là Left và Top có độ ưu tiên cao hơn Right và Bottom. Nghĩa là nếu bạn gán giá trị cho cả Canvas.Left và Canvas.Right, khi đó tọa độ theo chiều ngang của control sẽ lấy từ Canvas.Left, tương tự với Canvas.Top </w:t>
      </w:r>
      <w:proofErr w:type="gramStart"/>
      <w:r w:rsidRPr="004D54AB">
        <w:rPr>
          <w:sz w:val="26"/>
          <w:szCs w:val="26"/>
        </w:rPr>
        <w:t>và  Canvas.Bottom</w:t>
      </w:r>
      <w:proofErr w:type="gramEnd"/>
      <w:r w:rsidRPr="004D54AB">
        <w:rPr>
          <w:sz w:val="26"/>
          <w:szCs w:val="26"/>
        </w:rPr>
        <w:t>.</w:t>
      </w:r>
    </w:p>
    <w:p w14:paraId="01257FE7" w14:textId="77777777" w:rsidR="004A2279" w:rsidRPr="004D54AB" w:rsidRDefault="004A2279" w:rsidP="00591D31">
      <w:pPr>
        <w:pStyle w:val="NormalWeb"/>
        <w:shd w:val="clear" w:color="auto" w:fill="FFFFFF"/>
        <w:spacing w:before="0" w:beforeAutospacing="0" w:after="360" w:afterAutospacing="0"/>
        <w:ind w:firstLine="720"/>
        <w:textAlignment w:val="baseline"/>
        <w:rPr>
          <w:sz w:val="26"/>
          <w:szCs w:val="26"/>
        </w:rPr>
      </w:pPr>
      <w:r w:rsidRPr="004D54AB">
        <w:rPr>
          <w:sz w:val="26"/>
          <w:szCs w:val="26"/>
        </w:rPr>
        <w:t>Ví dụ:</w:t>
      </w:r>
    </w:p>
    <w:p w14:paraId="20C4FD21" w14:textId="331BA99A" w:rsidR="004A2279" w:rsidRPr="004D54AB" w:rsidRDefault="00006739" w:rsidP="00591D31">
      <w:pPr>
        <w:pStyle w:val="NormalWeb"/>
        <w:shd w:val="clear" w:color="auto" w:fill="FFFFFF"/>
        <w:spacing w:before="0" w:beforeAutospacing="0" w:after="360" w:afterAutospacing="0"/>
        <w:ind w:firstLine="720"/>
        <w:jc w:val="center"/>
        <w:textAlignment w:val="baseline"/>
        <w:rPr>
          <w:sz w:val="26"/>
          <w:szCs w:val="26"/>
        </w:rPr>
      </w:pPr>
      <w:r w:rsidRPr="004D54AB">
        <w:rPr>
          <w:noProof/>
        </w:rPr>
        <w:drawing>
          <wp:inline distT="0" distB="0" distL="0" distR="0" wp14:anchorId="47463D48" wp14:editId="6CA9BFCE">
            <wp:extent cx="4229100" cy="1924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9100" cy="1924050"/>
                    </a:xfrm>
                    <a:prstGeom prst="rect">
                      <a:avLst/>
                    </a:prstGeom>
                  </pic:spPr>
                </pic:pic>
              </a:graphicData>
            </a:graphic>
          </wp:inline>
        </w:drawing>
      </w:r>
    </w:p>
    <w:p w14:paraId="5657C2DB" w14:textId="19DD6F7A" w:rsidR="004A2279" w:rsidRPr="004D54AB" w:rsidRDefault="004A2279" w:rsidP="00591D31">
      <w:pPr>
        <w:pStyle w:val="NormalWeb"/>
        <w:shd w:val="clear" w:color="auto" w:fill="FFFFFF"/>
        <w:spacing w:before="0" w:beforeAutospacing="0" w:after="360" w:afterAutospacing="0"/>
        <w:ind w:firstLine="720"/>
        <w:textAlignment w:val="baseline"/>
        <w:rPr>
          <w:sz w:val="26"/>
          <w:szCs w:val="26"/>
        </w:rPr>
      </w:pPr>
      <w:r w:rsidRPr="004D54AB">
        <w:rPr>
          <w:sz w:val="26"/>
          <w:szCs w:val="26"/>
        </w:rPr>
        <w:t>Kết quả:</w:t>
      </w:r>
    </w:p>
    <w:p w14:paraId="717FA1C8" w14:textId="3871C342" w:rsidR="004A2279" w:rsidRPr="004D54AB" w:rsidRDefault="004A2279" w:rsidP="00591D31">
      <w:pPr>
        <w:pStyle w:val="NormalWeb"/>
        <w:shd w:val="clear" w:color="auto" w:fill="FFFFFF"/>
        <w:spacing w:before="0" w:beforeAutospacing="0" w:after="360" w:afterAutospacing="0"/>
        <w:ind w:firstLine="720"/>
        <w:jc w:val="center"/>
        <w:textAlignment w:val="baseline"/>
        <w:rPr>
          <w:sz w:val="26"/>
          <w:szCs w:val="26"/>
        </w:rPr>
      </w:pPr>
      <w:r w:rsidRPr="004D54AB">
        <w:rPr>
          <w:noProof/>
        </w:rPr>
        <w:lastRenderedPageBreak/>
        <w:drawing>
          <wp:inline distT="0" distB="0" distL="0" distR="0" wp14:anchorId="0AF93996" wp14:editId="59794EA7">
            <wp:extent cx="2933700" cy="268181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7110" cy="2684934"/>
                    </a:xfrm>
                    <a:prstGeom prst="rect">
                      <a:avLst/>
                    </a:prstGeom>
                  </pic:spPr>
                </pic:pic>
              </a:graphicData>
            </a:graphic>
          </wp:inline>
        </w:drawing>
      </w:r>
    </w:p>
    <w:p w14:paraId="48F73DC7" w14:textId="7FE869AD" w:rsidR="00210085" w:rsidRPr="004D54AB" w:rsidRDefault="00673D39" w:rsidP="00591D31">
      <w:pPr>
        <w:pStyle w:val="Heading6"/>
        <w:spacing w:before="0"/>
        <w:ind w:firstLine="18"/>
      </w:pPr>
      <w:r w:rsidRPr="004D54AB">
        <w:t xml:space="preserve"> </w:t>
      </w:r>
      <w:r w:rsidR="004A2279" w:rsidRPr="004D54AB">
        <w:t>StackPanel:</w:t>
      </w:r>
    </w:p>
    <w:p w14:paraId="59848BE8" w14:textId="77777777" w:rsidR="0019634C" w:rsidRPr="004D54AB" w:rsidRDefault="0019634C" w:rsidP="00591D31">
      <w:pPr>
        <w:pStyle w:val="NormalWeb"/>
        <w:shd w:val="clear" w:color="auto" w:fill="FFFFFF"/>
        <w:spacing w:before="0" w:beforeAutospacing="0" w:after="0" w:afterAutospacing="0"/>
        <w:ind w:firstLine="567"/>
        <w:textAlignment w:val="baseline"/>
        <w:rPr>
          <w:color w:val="404040"/>
          <w:sz w:val="23"/>
          <w:szCs w:val="23"/>
        </w:rPr>
      </w:pPr>
      <w:r w:rsidRPr="004D54AB">
        <w:rPr>
          <w:color w:val="404040"/>
          <w:sz w:val="23"/>
          <w:szCs w:val="23"/>
        </w:rPr>
        <w:t>Control này sẽ sắp xếp các control con của nó theo dòng hoặc cột tùy theo giá trị của thuộc tính </w:t>
      </w:r>
      <w:r w:rsidRPr="004D54AB">
        <w:rPr>
          <w:rStyle w:val="Strong"/>
          <w:color w:val="404040"/>
          <w:sz w:val="23"/>
          <w:szCs w:val="23"/>
          <w:bdr w:val="none" w:sz="0" w:space="0" w:color="auto" w:frame="1"/>
        </w:rPr>
        <w:t>Orientation</w:t>
      </w:r>
      <w:r w:rsidRPr="004D54AB">
        <w:rPr>
          <w:color w:val="404040"/>
          <w:sz w:val="23"/>
          <w:szCs w:val="23"/>
        </w:rPr>
        <w:t xml:space="preserve"> là Vertical </w:t>
      </w:r>
      <w:proofErr w:type="gramStart"/>
      <w:r w:rsidRPr="004D54AB">
        <w:rPr>
          <w:color w:val="404040"/>
          <w:sz w:val="23"/>
          <w:szCs w:val="23"/>
        </w:rPr>
        <w:t>hay</w:t>
      </w:r>
      <w:proofErr w:type="gramEnd"/>
      <w:r w:rsidRPr="004D54AB">
        <w:rPr>
          <w:color w:val="404040"/>
          <w:sz w:val="23"/>
          <w:szCs w:val="23"/>
        </w:rPr>
        <w:t xml:space="preserve"> Horizontal. Các control con sẽ được sắp xếp với vị trí liên tiếp và không chồng lên nhau.</w:t>
      </w:r>
    </w:p>
    <w:p w14:paraId="4CF81D6B" w14:textId="77777777" w:rsidR="0019634C" w:rsidRPr="004D54AB" w:rsidRDefault="0019634C" w:rsidP="00591D31">
      <w:pPr>
        <w:pStyle w:val="NormalWeb"/>
        <w:shd w:val="clear" w:color="auto" w:fill="FFFFFF"/>
        <w:spacing w:before="0" w:beforeAutospacing="0" w:after="360" w:afterAutospacing="0"/>
        <w:ind w:firstLine="567"/>
        <w:textAlignment w:val="baseline"/>
        <w:rPr>
          <w:color w:val="404040"/>
          <w:sz w:val="23"/>
          <w:szCs w:val="23"/>
        </w:rPr>
      </w:pPr>
      <w:r w:rsidRPr="004D54AB">
        <w:rPr>
          <w:color w:val="404040"/>
          <w:sz w:val="23"/>
          <w:szCs w:val="23"/>
        </w:rPr>
        <w:t>Giá trị mặc định của thuộc tính Orientation là Vertical, các control sẽ được sắp xếp theo chiều dọc từ trên xuống dưới. Ngược lại là Horizontal, chúng sẽ được sắp xếp từ trái sang phải.</w:t>
      </w:r>
    </w:p>
    <w:p w14:paraId="122B0B76" w14:textId="4E3458B1" w:rsidR="00210085" w:rsidRPr="004D54AB" w:rsidRDefault="0019634C" w:rsidP="00591D31">
      <w:pPr>
        <w:pStyle w:val="NormalWeb"/>
        <w:shd w:val="clear" w:color="auto" w:fill="FFFFFF"/>
        <w:spacing w:before="0" w:beforeAutospacing="0" w:after="360" w:afterAutospacing="0"/>
        <w:ind w:firstLine="567"/>
        <w:textAlignment w:val="baseline"/>
        <w:rPr>
          <w:color w:val="404040"/>
          <w:sz w:val="23"/>
          <w:szCs w:val="23"/>
        </w:rPr>
      </w:pPr>
      <w:r w:rsidRPr="004D54AB">
        <w:rPr>
          <w:color w:val="404040"/>
          <w:sz w:val="23"/>
          <w:szCs w:val="23"/>
        </w:rPr>
        <w:t>Ví dụ dưới đây cho thấy hai StackPanel lồng nhau. StackPanel bên ngoài sẽ co giãn khít với kích thước của Window và xếp các control theo chiều dọc và StackPanel bên trong xếp theo chiều ngang:</w:t>
      </w:r>
    </w:p>
    <w:p w14:paraId="28D35FB7" w14:textId="4F63B4D1" w:rsidR="004A2279" w:rsidRPr="004D54AB" w:rsidRDefault="00006739" w:rsidP="00591D31">
      <w:pPr>
        <w:pStyle w:val="ListParagraph"/>
        <w:spacing w:before="0"/>
        <w:ind w:left="1080" w:hanging="270"/>
        <w:jc w:val="center"/>
        <w:rPr>
          <w:szCs w:val="26"/>
        </w:rPr>
      </w:pPr>
      <w:r w:rsidRPr="004D54AB">
        <w:rPr>
          <w:noProof/>
        </w:rPr>
        <w:drawing>
          <wp:inline distT="0" distB="0" distL="0" distR="0" wp14:anchorId="3F1C9B9B" wp14:editId="478A4F71">
            <wp:extent cx="4953000" cy="3257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000" cy="3257550"/>
                    </a:xfrm>
                    <a:prstGeom prst="rect">
                      <a:avLst/>
                    </a:prstGeom>
                  </pic:spPr>
                </pic:pic>
              </a:graphicData>
            </a:graphic>
          </wp:inline>
        </w:drawing>
      </w:r>
    </w:p>
    <w:p w14:paraId="61A49DEC" w14:textId="4DFB3B2C" w:rsidR="00210085" w:rsidRPr="004D54AB" w:rsidRDefault="00210085" w:rsidP="00591D31">
      <w:pPr>
        <w:pStyle w:val="ListParagraph"/>
        <w:spacing w:before="0"/>
        <w:ind w:left="1080" w:hanging="270"/>
        <w:rPr>
          <w:szCs w:val="26"/>
        </w:rPr>
      </w:pPr>
      <w:r w:rsidRPr="004D54AB">
        <w:rPr>
          <w:szCs w:val="26"/>
        </w:rPr>
        <w:t>Kết Quả:</w:t>
      </w:r>
    </w:p>
    <w:p w14:paraId="3A19ECD0" w14:textId="6F02D331" w:rsidR="00210085" w:rsidRPr="004D54AB" w:rsidRDefault="00210085" w:rsidP="00591D31">
      <w:pPr>
        <w:pStyle w:val="ListParagraph"/>
        <w:spacing w:before="0"/>
        <w:ind w:left="1080" w:hanging="270"/>
        <w:jc w:val="center"/>
        <w:rPr>
          <w:szCs w:val="26"/>
        </w:rPr>
      </w:pPr>
      <w:r w:rsidRPr="004D54AB">
        <w:rPr>
          <w:noProof/>
        </w:rPr>
        <w:lastRenderedPageBreak/>
        <w:drawing>
          <wp:inline distT="0" distB="0" distL="0" distR="0" wp14:anchorId="5A6CE00E" wp14:editId="1DDC7099">
            <wp:extent cx="3581400" cy="3114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1400" cy="3114675"/>
                    </a:xfrm>
                    <a:prstGeom prst="rect">
                      <a:avLst/>
                    </a:prstGeom>
                  </pic:spPr>
                </pic:pic>
              </a:graphicData>
            </a:graphic>
          </wp:inline>
        </w:drawing>
      </w:r>
    </w:p>
    <w:p w14:paraId="6B77C834" w14:textId="77777777" w:rsidR="004A2279" w:rsidRPr="004D54AB" w:rsidRDefault="004A2279" w:rsidP="00591D31">
      <w:pPr>
        <w:spacing w:before="0" w:line="360" w:lineRule="auto"/>
        <w:ind w:left="1080" w:hanging="270"/>
        <w:rPr>
          <w:szCs w:val="26"/>
        </w:rPr>
      </w:pPr>
    </w:p>
    <w:p w14:paraId="7DB819D9" w14:textId="226E4694" w:rsidR="004A2279" w:rsidRPr="004D54AB" w:rsidRDefault="004A2279" w:rsidP="00591D31">
      <w:pPr>
        <w:pStyle w:val="Heading6"/>
        <w:spacing w:before="0"/>
        <w:ind w:firstLine="18"/>
      </w:pPr>
      <w:r w:rsidRPr="004D54AB">
        <w:t>WrapPanel:</w:t>
      </w:r>
    </w:p>
    <w:p w14:paraId="5B55A00C" w14:textId="0C9DBDD2" w:rsidR="00D03902" w:rsidRPr="004D54AB" w:rsidRDefault="00D03902" w:rsidP="00591D31">
      <w:pPr>
        <w:pStyle w:val="NormalWeb"/>
        <w:shd w:val="clear" w:color="auto" w:fill="FFFFFF"/>
        <w:spacing w:before="0" w:beforeAutospacing="0" w:after="360" w:afterAutospacing="0"/>
        <w:ind w:firstLine="567"/>
        <w:textAlignment w:val="baseline"/>
        <w:rPr>
          <w:color w:val="404040"/>
          <w:sz w:val="23"/>
          <w:szCs w:val="23"/>
        </w:rPr>
      </w:pPr>
      <w:r w:rsidRPr="004D54AB">
        <w:rPr>
          <w:color w:val="404040"/>
          <w:sz w:val="23"/>
          <w:szCs w:val="23"/>
        </w:rPr>
        <w:t>Cũng sắp xếp các control lần lượt theo hàng hoặc cột, nhưng đặc điểm chính của WrapPanel là sẽ tự động cho các control sang hàng/cột mới nếu như kích thước của hàng/cột còn lại không đủ chứa control.</w:t>
      </w:r>
    </w:p>
    <w:p w14:paraId="7EE9CA64" w14:textId="7D667ED2" w:rsidR="00D03902" w:rsidRPr="004D54AB" w:rsidRDefault="00D03902" w:rsidP="00591D31">
      <w:pPr>
        <w:pStyle w:val="NormalWeb"/>
        <w:shd w:val="clear" w:color="auto" w:fill="FFFFFF"/>
        <w:spacing w:before="0" w:beforeAutospacing="0" w:after="360" w:afterAutospacing="0"/>
        <w:ind w:firstLine="567"/>
        <w:textAlignment w:val="baseline"/>
        <w:rPr>
          <w:color w:val="404040"/>
          <w:sz w:val="23"/>
          <w:szCs w:val="23"/>
        </w:rPr>
      </w:pPr>
      <w:r w:rsidRPr="004D54AB">
        <w:rPr>
          <w:color w:val="404040"/>
          <w:sz w:val="23"/>
          <w:szCs w:val="23"/>
        </w:rPr>
        <w:t>Để thay đổi chiều sắp xếp các control con, bạn sử dụng thuộc tính Orientation với hai giá trị là Horizontal và Vertical; giá trị mặc định là Horizontal.</w:t>
      </w:r>
    </w:p>
    <w:p w14:paraId="601C2C35" w14:textId="458CE8AB" w:rsidR="00D03902" w:rsidRPr="004D54AB" w:rsidRDefault="00582E16" w:rsidP="00591D31">
      <w:pPr>
        <w:pStyle w:val="NormalWeb"/>
        <w:shd w:val="clear" w:color="auto" w:fill="FFFFFF"/>
        <w:spacing w:before="0" w:beforeAutospacing="0" w:after="360" w:afterAutospacing="0"/>
        <w:ind w:firstLine="567"/>
        <w:jc w:val="center"/>
        <w:textAlignment w:val="baseline"/>
        <w:rPr>
          <w:color w:val="404040"/>
          <w:sz w:val="23"/>
          <w:szCs w:val="23"/>
        </w:rPr>
      </w:pPr>
      <w:r w:rsidRPr="004D54AB">
        <w:rPr>
          <w:noProof/>
        </w:rPr>
        <w:drawing>
          <wp:inline distT="0" distB="0" distL="0" distR="0" wp14:anchorId="49C6BBD1" wp14:editId="682016A4">
            <wp:extent cx="4791075" cy="1095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1075" cy="1095375"/>
                    </a:xfrm>
                    <a:prstGeom prst="rect">
                      <a:avLst/>
                    </a:prstGeom>
                  </pic:spPr>
                </pic:pic>
              </a:graphicData>
            </a:graphic>
          </wp:inline>
        </w:drawing>
      </w:r>
    </w:p>
    <w:p w14:paraId="7B966D82" w14:textId="582099C1" w:rsidR="004A2279" w:rsidRPr="004D54AB" w:rsidRDefault="00D03902" w:rsidP="00591D31">
      <w:pPr>
        <w:spacing w:before="0" w:line="360" w:lineRule="auto"/>
        <w:ind w:left="1080" w:hanging="270"/>
        <w:rPr>
          <w:szCs w:val="26"/>
        </w:rPr>
      </w:pPr>
      <w:r w:rsidRPr="004D54AB">
        <w:rPr>
          <w:szCs w:val="26"/>
        </w:rPr>
        <w:t>Kết quả:</w:t>
      </w:r>
    </w:p>
    <w:p w14:paraId="75B774A6" w14:textId="19A14657" w:rsidR="00D03902" w:rsidRPr="004D54AB" w:rsidRDefault="00D03902" w:rsidP="00591D31">
      <w:pPr>
        <w:spacing w:before="0" w:line="360" w:lineRule="auto"/>
        <w:ind w:left="1080" w:hanging="270"/>
        <w:rPr>
          <w:szCs w:val="26"/>
        </w:rPr>
      </w:pPr>
      <w:r w:rsidRPr="004D54AB">
        <w:rPr>
          <w:noProof/>
        </w:rPr>
        <w:lastRenderedPageBreak/>
        <w:drawing>
          <wp:inline distT="0" distB="0" distL="0" distR="0" wp14:anchorId="5B144082" wp14:editId="60A369E0">
            <wp:extent cx="4886325" cy="23843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6619" cy="2389361"/>
                    </a:xfrm>
                    <a:prstGeom prst="rect">
                      <a:avLst/>
                    </a:prstGeom>
                  </pic:spPr>
                </pic:pic>
              </a:graphicData>
            </a:graphic>
          </wp:inline>
        </w:drawing>
      </w:r>
    </w:p>
    <w:p w14:paraId="24B28612" w14:textId="14614063" w:rsidR="004A2279" w:rsidRPr="004D54AB" w:rsidRDefault="004A2279" w:rsidP="00591D31">
      <w:pPr>
        <w:pStyle w:val="Heading6"/>
        <w:spacing w:before="0"/>
        <w:ind w:firstLine="18"/>
      </w:pPr>
      <w:r w:rsidRPr="004D54AB">
        <w:t>DockPanel:</w:t>
      </w:r>
    </w:p>
    <w:p w14:paraId="16BFF68F" w14:textId="77777777" w:rsidR="002D6490" w:rsidRPr="004D54AB" w:rsidRDefault="002D6490" w:rsidP="00591D31">
      <w:pPr>
        <w:shd w:val="clear" w:color="auto" w:fill="FFFFFF"/>
        <w:spacing w:before="0" w:after="360" w:line="240" w:lineRule="auto"/>
        <w:jc w:val="left"/>
        <w:textAlignment w:val="baseline"/>
        <w:rPr>
          <w:color w:val="404040"/>
          <w:sz w:val="23"/>
          <w:szCs w:val="23"/>
        </w:rPr>
      </w:pPr>
      <w:r w:rsidRPr="004D54AB">
        <w:rPr>
          <w:color w:val="404040"/>
          <w:sz w:val="23"/>
          <w:szCs w:val="23"/>
        </w:rPr>
        <w:t>Khái niệm Dock không lạ lẫm gì nếu bạn đã lập trình GUI trong .NET hoặc Java. Khi sử dụng container này, các control con sẽ được gắn thêm một attached property là DockPanel.Dock cho phép bạn gán các giá trị: Left, Right, Top, Bottom. Các giá trị tương ứng với mỗi phần không gian trong DockPanel, phần còn lại ở giữa sẽ được dùng để chứa các control khác.</w:t>
      </w:r>
    </w:p>
    <w:p w14:paraId="5D628E2F" w14:textId="77777777" w:rsidR="002D6490" w:rsidRPr="004D54AB" w:rsidRDefault="002D6490" w:rsidP="00591D31">
      <w:pPr>
        <w:shd w:val="clear" w:color="auto" w:fill="FFFFFF"/>
        <w:spacing w:before="0" w:after="360" w:line="240" w:lineRule="auto"/>
        <w:jc w:val="left"/>
        <w:textAlignment w:val="baseline"/>
        <w:rPr>
          <w:color w:val="404040"/>
          <w:sz w:val="23"/>
          <w:szCs w:val="23"/>
        </w:rPr>
      </w:pPr>
      <w:r w:rsidRPr="004D54AB">
        <w:rPr>
          <w:color w:val="404040"/>
          <w:sz w:val="23"/>
          <w:szCs w:val="23"/>
        </w:rPr>
        <w:t>Thuộc tính LastChilFill có giá trị mặc định true nhằm xác định các control thêm vào sau sẽ lấp đầy khoảng trống còn lại. Nếu bạn muốn giữ lại khoảng trống này, hãy gán giá trị của nó trở thành false.</w:t>
      </w:r>
    </w:p>
    <w:p w14:paraId="71D3E09F" w14:textId="4D53719B" w:rsidR="004A2279" w:rsidRPr="004D54AB" w:rsidRDefault="002D6490" w:rsidP="00591D31">
      <w:pPr>
        <w:pStyle w:val="ListParagraph"/>
        <w:spacing w:before="0"/>
        <w:ind w:left="990" w:hanging="630"/>
        <w:jc w:val="center"/>
        <w:rPr>
          <w:szCs w:val="26"/>
        </w:rPr>
      </w:pPr>
      <w:r w:rsidRPr="004D54AB">
        <w:rPr>
          <w:noProof/>
        </w:rPr>
        <w:drawing>
          <wp:inline distT="0" distB="0" distL="0" distR="0" wp14:anchorId="153A2FE9" wp14:editId="4BF8D914">
            <wp:extent cx="6085613" cy="1257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9902" cy="1266450"/>
                    </a:xfrm>
                    <a:prstGeom prst="rect">
                      <a:avLst/>
                    </a:prstGeom>
                  </pic:spPr>
                </pic:pic>
              </a:graphicData>
            </a:graphic>
          </wp:inline>
        </w:drawing>
      </w:r>
    </w:p>
    <w:p w14:paraId="71EFC491" w14:textId="727399B7" w:rsidR="004A2279" w:rsidRPr="004D54AB" w:rsidRDefault="00FC486E" w:rsidP="00591D31">
      <w:pPr>
        <w:spacing w:before="0" w:line="360" w:lineRule="auto"/>
        <w:ind w:left="1080" w:hanging="270"/>
        <w:rPr>
          <w:szCs w:val="26"/>
        </w:rPr>
      </w:pPr>
      <w:r w:rsidRPr="004D54AB">
        <w:rPr>
          <w:szCs w:val="26"/>
        </w:rPr>
        <w:t>Kết quả:</w:t>
      </w:r>
    </w:p>
    <w:p w14:paraId="57DCE9B4" w14:textId="3C17AB8A" w:rsidR="00FC486E" w:rsidRPr="004D54AB" w:rsidRDefault="00FC486E" w:rsidP="00591D31">
      <w:pPr>
        <w:spacing w:before="0" w:line="360" w:lineRule="auto"/>
        <w:ind w:left="1080" w:hanging="270"/>
        <w:jc w:val="center"/>
        <w:rPr>
          <w:szCs w:val="26"/>
        </w:rPr>
      </w:pPr>
      <w:r w:rsidRPr="004D54AB">
        <w:rPr>
          <w:noProof/>
        </w:rPr>
        <w:lastRenderedPageBreak/>
        <w:drawing>
          <wp:inline distT="0" distB="0" distL="0" distR="0" wp14:anchorId="3C4B71D6" wp14:editId="38E487B3">
            <wp:extent cx="3457575" cy="2679211"/>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9919" cy="2681027"/>
                    </a:xfrm>
                    <a:prstGeom prst="rect">
                      <a:avLst/>
                    </a:prstGeom>
                  </pic:spPr>
                </pic:pic>
              </a:graphicData>
            </a:graphic>
          </wp:inline>
        </w:drawing>
      </w:r>
    </w:p>
    <w:p w14:paraId="731C90F1" w14:textId="77777777" w:rsidR="00FC486E" w:rsidRPr="004D54AB" w:rsidRDefault="00FC486E" w:rsidP="00591D31">
      <w:pPr>
        <w:spacing w:before="0" w:line="360" w:lineRule="auto"/>
        <w:ind w:left="1080" w:hanging="270"/>
        <w:jc w:val="center"/>
        <w:rPr>
          <w:szCs w:val="26"/>
        </w:rPr>
      </w:pPr>
    </w:p>
    <w:p w14:paraId="71DF5954" w14:textId="5BE65F5B" w:rsidR="004A2279" w:rsidRPr="004D54AB" w:rsidRDefault="004A2279" w:rsidP="00591D31">
      <w:pPr>
        <w:pStyle w:val="Heading6"/>
        <w:spacing w:before="0"/>
        <w:ind w:firstLine="18"/>
      </w:pPr>
      <w:r w:rsidRPr="004D54AB">
        <w:t>Grid:</w:t>
      </w:r>
    </w:p>
    <w:p w14:paraId="665D2E68" w14:textId="77777777" w:rsidR="006D6F09" w:rsidRPr="00591D31" w:rsidRDefault="006D6F09" w:rsidP="00591D31">
      <w:pPr>
        <w:pStyle w:val="NormalWeb"/>
        <w:shd w:val="clear" w:color="auto" w:fill="FFFFFF"/>
        <w:spacing w:before="0" w:beforeAutospacing="0" w:after="360" w:afterAutospacing="0"/>
        <w:ind w:firstLine="567"/>
        <w:textAlignment w:val="baseline"/>
        <w:rPr>
          <w:color w:val="404040"/>
          <w:sz w:val="26"/>
          <w:szCs w:val="26"/>
        </w:rPr>
      </w:pPr>
      <w:r w:rsidRPr="00591D31">
        <w:rPr>
          <w:color w:val="404040"/>
          <w:sz w:val="26"/>
          <w:szCs w:val="26"/>
        </w:rPr>
        <w:t>Control này sắp xếp các control con trong một lưới giống như table trong html. Grid sẽ chia không gian thành các phần với kích thước tùy ý được ngăn cách bởi cách đường lưới. Mặc định các đường lưới này sẽ không hiển thị, để hiển thị chúng bạn chỉ cần thay đổi giá trị của thuộc tính Grid.ShowGridLines thành true.</w:t>
      </w:r>
    </w:p>
    <w:p w14:paraId="1FCA3C7A" w14:textId="77777777" w:rsidR="006D6F09" w:rsidRPr="00591D31" w:rsidRDefault="006D6F09" w:rsidP="00591D31">
      <w:pPr>
        <w:pStyle w:val="NormalWeb"/>
        <w:shd w:val="clear" w:color="auto" w:fill="FFFFFF"/>
        <w:spacing w:before="0" w:beforeAutospacing="0" w:after="360" w:afterAutospacing="0"/>
        <w:ind w:firstLine="567"/>
        <w:textAlignment w:val="baseline"/>
        <w:rPr>
          <w:color w:val="404040"/>
          <w:sz w:val="26"/>
          <w:szCs w:val="26"/>
        </w:rPr>
      </w:pPr>
      <w:r w:rsidRPr="00591D31">
        <w:rPr>
          <w:color w:val="404040"/>
          <w:sz w:val="26"/>
          <w:szCs w:val="26"/>
        </w:rPr>
        <w:t>Để sử dụng control này, trước tiên bạn cần định nghĩa cấu trúc của Grid thông qua hai collection là Grid.RowDefinitions và Grid.ColumnDefinitions. Với mỗi dòng, cột bạn cần thêm một đối tượng RowDefinition/ColumnDefinition vào collection tương ứng.</w:t>
      </w:r>
    </w:p>
    <w:p w14:paraId="2C7ECEFE" w14:textId="77777777" w:rsidR="006D6F09" w:rsidRPr="00591D31" w:rsidRDefault="006D6F09" w:rsidP="00591D31">
      <w:pPr>
        <w:pStyle w:val="NormalWeb"/>
        <w:shd w:val="clear" w:color="auto" w:fill="FFFFFF"/>
        <w:spacing w:before="0" w:beforeAutospacing="0" w:after="360" w:afterAutospacing="0"/>
        <w:ind w:firstLine="567"/>
        <w:textAlignment w:val="baseline"/>
        <w:rPr>
          <w:color w:val="404040"/>
          <w:sz w:val="26"/>
          <w:szCs w:val="26"/>
        </w:rPr>
      </w:pPr>
      <w:r w:rsidRPr="00591D31">
        <w:rPr>
          <w:color w:val="404040"/>
          <w:sz w:val="26"/>
          <w:szCs w:val="26"/>
        </w:rPr>
        <w:t>Với mỗi dòng/cột, bạn có thể thiết lập kích thước cho chúng bằng cách dùng giá trị cố định, tự động (Auto) hoặc tỷ lệ. Với kiểu Auto, kích thước của ô lưới chỉ dùng vừa đủ để chứa các control bên trong nó.</w:t>
      </w:r>
    </w:p>
    <w:p w14:paraId="17D7A25E" w14:textId="77777777" w:rsidR="006D6F09" w:rsidRPr="00591D31" w:rsidRDefault="006D6F09" w:rsidP="00591D31">
      <w:pPr>
        <w:pStyle w:val="NormalWeb"/>
        <w:shd w:val="clear" w:color="auto" w:fill="FFFFFF"/>
        <w:spacing w:before="0" w:beforeAutospacing="0" w:after="360" w:afterAutospacing="0"/>
        <w:ind w:firstLine="567"/>
        <w:textAlignment w:val="baseline"/>
        <w:rPr>
          <w:color w:val="404040"/>
          <w:sz w:val="26"/>
          <w:szCs w:val="26"/>
        </w:rPr>
      </w:pPr>
      <w:r w:rsidRPr="00591D31">
        <w:rPr>
          <w:color w:val="404040"/>
          <w:sz w:val="26"/>
          <w:szCs w:val="26"/>
        </w:rPr>
        <w:t>Mặc dịnh các ô lưới sẽ được chia theo tỷ lệ bằng nhau dựa theo số lượng dòng/cột. Cách chia này này sử dụng dấu sao “*” làm đơn vị tính.</w:t>
      </w:r>
    </w:p>
    <w:p w14:paraId="467CBD8D" w14:textId="1560CCFE" w:rsidR="006D6F09" w:rsidRPr="00591D31" w:rsidRDefault="006D6F09" w:rsidP="00591D31">
      <w:pPr>
        <w:pStyle w:val="NormalWeb"/>
        <w:shd w:val="clear" w:color="auto" w:fill="FFFFFF"/>
        <w:spacing w:before="0" w:beforeAutospacing="0" w:after="360" w:afterAutospacing="0"/>
        <w:ind w:firstLine="567"/>
        <w:textAlignment w:val="baseline"/>
        <w:rPr>
          <w:color w:val="404040"/>
          <w:sz w:val="26"/>
          <w:szCs w:val="26"/>
        </w:rPr>
      </w:pPr>
      <w:r w:rsidRPr="00591D31">
        <w:rPr>
          <w:color w:val="404040"/>
          <w:sz w:val="26"/>
          <w:szCs w:val="26"/>
        </w:rPr>
        <w:t>Ví dụ sau chia Grid làm 4 dòng, trong đó dòng 1 và dòng 2 bằng nhau, dòng 3 có kích thước gấp đôi dòng 1. Vì dòng đầu tiên có chiều cao là 100, nên chiều cao của dòng 1 sẽ bằng chiều cao của Grid chia cho 4.</w:t>
      </w:r>
    </w:p>
    <w:p w14:paraId="3DA4F687" w14:textId="50C07D06" w:rsidR="006D6F09" w:rsidRPr="004D54AB" w:rsidRDefault="006D6F09" w:rsidP="00591D31">
      <w:pPr>
        <w:pStyle w:val="NormalWeb"/>
        <w:shd w:val="clear" w:color="auto" w:fill="FFFFFF"/>
        <w:spacing w:before="0" w:beforeAutospacing="0" w:after="360" w:afterAutospacing="0"/>
        <w:ind w:firstLine="567"/>
        <w:jc w:val="center"/>
        <w:textAlignment w:val="baseline"/>
        <w:rPr>
          <w:color w:val="404040"/>
          <w:sz w:val="23"/>
          <w:szCs w:val="23"/>
        </w:rPr>
      </w:pPr>
      <w:r w:rsidRPr="004D54AB">
        <w:rPr>
          <w:noProof/>
        </w:rPr>
        <w:lastRenderedPageBreak/>
        <w:drawing>
          <wp:inline distT="0" distB="0" distL="0" distR="0" wp14:anchorId="1E3FE72D" wp14:editId="13767BE4">
            <wp:extent cx="2905125" cy="15835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5590" cy="1583785"/>
                    </a:xfrm>
                    <a:prstGeom prst="rect">
                      <a:avLst/>
                    </a:prstGeom>
                  </pic:spPr>
                </pic:pic>
              </a:graphicData>
            </a:graphic>
          </wp:inline>
        </w:drawing>
      </w:r>
    </w:p>
    <w:p w14:paraId="03892520" w14:textId="27B2677B" w:rsidR="00E7242B" w:rsidRPr="004D54AB" w:rsidRDefault="00E7242B" w:rsidP="00591D31">
      <w:pPr>
        <w:pStyle w:val="NormalWeb"/>
        <w:shd w:val="clear" w:color="auto" w:fill="FFFFFF"/>
        <w:spacing w:before="0" w:beforeAutospacing="0" w:after="360" w:afterAutospacing="0"/>
        <w:ind w:firstLine="567"/>
        <w:textAlignment w:val="baseline"/>
        <w:rPr>
          <w:color w:val="404040"/>
          <w:sz w:val="23"/>
          <w:szCs w:val="23"/>
          <w:shd w:val="clear" w:color="auto" w:fill="FFFFFF"/>
        </w:rPr>
      </w:pPr>
      <w:r w:rsidRPr="004D54AB">
        <w:rPr>
          <w:color w:val="404040"/>
          <w:sz w:val="23"/>
          <w:szCs w:val="23"/>
          <w:shd w:val="clear" w:color="auto" w:fill="FFFFFF"/>
        </w:rPr>
        <w:t>Sau khi đã định nghĩa cấu trúc của Grid, bạn thêm các control vào một ô xác đinh trong lưới thông qua hai attached property là Grid.Row và Grid.Colum, như ví dụ sau:</w:t>
      </w:r>
    </w:p>
    <w:p w14:paraId="0238AE95" w14:textId="14E1FA36" w:rsidR="00E7242B" w:rsidRPr="004D54AB" w:rsidRDefault="00E7242B" w:rsidP="00591D31">
      <w:pPr>
        <w:pStyle w:val="NormalWeb"/>
        <w:shd w:val="clear" w:color="auto" w:fill="FFFFFF"/>
        <w:spacing w:before="0" w:beforeAutospacing="0" w:after="360" w:afterAutospacing="0"/>
        <w:ind w:firstLine="567"/>
        <w:jc w:val="center"/>
        <w:textAlignment w:val="baseline"/>
        <w:rPr>
          <w:color w:val="404040"/>
          <w:sz w:val="23"/>
          <w:szCs w:val="23"/>
        </w:rPr>
      </w:pPr>
      <w:r w:rsidRPr="004D54AB">
        <w:rPr>
          <w:noProof/>
        </w:rPr>
        <w:drawing>
          <wp:inline distT="0" distB="0" distL="0" distR="0" wp14:anchorId="3C48B1EC" wp14:editId="4BDE8F70">
            <wp:extent cx="427672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725" cy="2247900"/>
                    </a:xfrm>
                    <a:prstGeom prst="rect">
                      <a:avLst/>
                    </a:prstGeom>
                  </pic:spPr>
                </pic:pic>
              </a:graphicData>
            </a:graphic>
          </wp:inline>
        </w:drawing>
      </w:r>
    </w:p>
    <w:p w14:paraId="2FE50AB0" w14:textId="1077D8A2" w:rsidR="004A2279" w:rsidRPr="004D54AB" w:rsidRDefault="00E7242B" w:rsidP="00591D31">
      <w:pPr>
        <w:spacing w:before="0" w:line="360" w:lineRule="auto"/>
        <w:rPr>
          <w:szCs w:val="26"/>
        </w:rPr>
      </w:pPr>
      <w:r w:rsidRPr="004D54AB">
        <w:rPr>
          <w:szCs w:val="26"/>
        </w:rPr>
        <w:t>Kết quả:</w:t>
      </w:r>
    </w:p>
    <w:p w14:paraId="60BE6C08" w14:textId="2FC193FB" w:rsidR="00E7242B" w:rsidRPr="004D54AB" w:rsidRDefault="00E7242B" w:rsidP="00591D31">
      <w:pPr>
        <w:spacing w:before="0" w:line="360" w:lineRule="auto"/>
        <w:jc w:val="center"/>
        <w:rPr>
          <w:szCs w:val="26"/>
        </w:rPr>
      </w:pPr>
      <w:r w:rsidRPr="004D54AB">
        <w:rPr>
          <w:noProof/>
        </w:rPr>
        <w:drawing>
          <wp:inline distT="0" distB="0" distL="0" distR="0" wp14:anchorId="3056DCAD" wp14:editId="0F5CA02F">
            <wp:extent cx="3990975" cy="2705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0975" cy="2705100"/>
                    </a:xfrm>
                    <a:prstGeom prst="rect">
                      <a:avLst/>
                    </a:prstGeom>
                  </pic:spPr>
                </pic:pic>
              </a:graphicData>
            </a:graphic>
          </wp:inline>
        </w:drawing>
      </w:r>
    </w:p>
    <w:p w14:paraId="51AE9902" w14:textId="77777777" w:rsidR="00673D39" w:rsidRPr="004D54AB" w:rsidRDefault="00673D39" w:rsidP="00591D31">
      <w:pPr>
        <w:spacing w:before="0"/>
      </w:pPr>
    </w:p>
    <w:p w14:paraId="58A71BD1" w14:textId="09C2B924" w:rsidR="00673D39" w:rsidRPr="004D54AB" w:rsidRDefault="00673D39" w:rsidP="00591D31">
      <w:pPr>
        <w:pStyle w:val="Heading5"/>
        <w:spacing w:before="0"/>
        <w:ind w:hanging="558"/>
      </w:pPr>
      <w:r w:rsidRPr="004D54AB">
        <w:t>Control</w:t>
      </w:r>
    </w:p>
    <w:p w14:paraId="2EAC7997" w14:textId="5A778760" w:rsidR="006B081E" w:rsidRPr="004D54AB" w:rsidRDefault="00A06367" w:rsidP="00591D31">
      <w:pPr>
        <w:spacing w:before="0" w:line="360" w:lineRule="auto"/>
        <w:rPr>
          <w:szCs w:val="26"/>
        </w:rPr>
      </w:pPr>
      <w:r w:rsidRPr="004D54AB">
        <w:rPr>
          <w:szCs w:val="26"/>
        </w:rPr>
        <w:lastRenderedPageBreak/>
        <w:t xml:space="preserve">Giống như bất kỳ một công nghệ giao diện người dùng nào, WPF cung cấp một số lượng lớn các control. Ngoài ra, người dùng có thể tùy ý định nghĩa các control theo ý mình. Các control chuẩn gồm </w:t>
      </w:r>
      <w:r w:rsidRPr="004D54AB">
        <w:rPr>
          <w:bCs/>
          <w:szCs w:val="26"/>
        </w:rPr>
        <w:t>Button</w:t>
      </w:r>
      <w:r w:rsidRPr="004D54AB">
        <w:rPr>
          <w:szCs w:val="26"/>
        </w:rPr>
        <w:t xml:space="preserve">, </w:t>
      </w:r>
      <w:r w:rsidRPr="004D54AB">
        <w:rPr>
          <w:bCs/>
          <w:szCs w:val="26"/>
        </w:rPr>
        <w:t>Label</w:t>
      </w:r>
      <w:r w:rsidRPr="004D54AB">
        <w:rPr>
          <w:szCs w:val="26"/>
        </w:rPr>
        <w:t xml:space="preserve">, </w:t>
      </w:r>
      <w:r w:rsidRPr="004D54AB">
        <w:rPr>
          <w:bCs/>
          <w:szCs w:val="26"/>
        </w:rPr>
        <w:t>TextBox</w:t>
      </w:r>
      <w:r w:rsidRPr="004D54AB">
        <w:rPr>
          <w:szCs w:val="26"/>
        </w:rPr>
        <w:t xml:space="preserve">, </w:t>
      </w:r>
      <w:r w:rsidRPr="004D54AB">
        <w:rPr>
          <w:bCs/>
          <w:szCs w:val="26"/>
        </w:rPr>
        <w:t>ListBox</w:t>
      </w:r>
      <w:r w:rsidRPr="004D54AB">
        <w:rPr>
          <w:szCs w:val="26"/>
        </w:rPr>
        <w:t xml:space="preserve">, </w:t>
      </w:r>
      <w:r w:rsidRPr="004D54AB">
        <w:rPr>
          <w:bCs/>
          <w:szCs w:val="26"/>
        </w:rPr>
        <w:t>Menu</w:t>
      </w:r>
      <w:r w:rsidRPr="004D54AB">
        <w:rPr>
          <w:szCs w:val="26"/>
        </w:rPr>
        <w:t xml:space="preserve">, </w:t>
      </w:r>
      <w:r w:rsidRPr="004D54AB">
        <w:rPr>
          <w:bCs/>
          <w:szCs w:val="26"/>
        </w:rPr>
        <w:t xml:space="preserve">Slider, </w:t>
      </w:r>
      <w:r w:rsidRPr="004D54AB">
        <w:rPr>
          <w:szCs w:val="26"/>
        </w:rPr>
        <w:t xml:space="preserve">hay phức tạp hơn có </w:t>
      </w:r>
      <w:r w:rsidRPr="004D54AB">
        <w:rPr>
          <w:bCs/>
          <w:szCs w:val="26"/>
        </w:rPr>
        <w:t xml:space="preserve">SpellCheck, PasswordBox… </w:t>
      </w:r>
      <w:r w:rsidRPr="004D54AB">
        <w:rPr>
          <w:szCs w:val="26"/>
        </w:rPr>
        <w:t>Các sự kiện do người dùng tạo ra, như di chuyển chuột hay ấn phím, có thể được các control nắm bắt và xử lý. Trong khi các control và các thành phần giao diện khác có thể được đặc tả đầy đủ bằng XAML, các sự kiện bắt buộc phải được xử lý bằng mã trình.</w:t>
      </w:r>
    </w:p>
    <w:p w14:paraId="05BDED8C" w14:textId="002B3E61" w:rsidR="005F7B3D" w:rsidRPr="004D54AB" w:rsidRDefault="005F7B3D" w:rsidP="00591D31">
      <w:pPr>
        <w:pStyle w:val="Heading6"/>
        <w:spacing w:before="0"/>
        <w:ind w:firstLine="18"/>
      </w:pPr>
      <w:r w:rsidRPr="004D54AB">
        <w:t>Label</w:t>
      </w:r>
    </w:p>
    <w:p w14:paraId="1604B681" w14:textId="570B0E45" w:rsidR="005F7B3D" w:rsidRPr="004D54AB" w:rsidRDefault="005F7B3D" w:rsidP="00591D31">
      <w:pPr>
        <w:spacing w:before="0"/>
        <w:rPr>
          <w:szCs w:val="26"/>
          <w:shd w:val="clear" w:color="auto" w:fill="FFFFFF"/>
        </w:rPr>
      </w:pPr>
      <w:r w:rsidRPr="004D54AB">
        <w:rPr>
          <w:szCs w:val="26"/>
          <w:shd w:val="clear" w:color="auto" w:fill="FFFFFF"/>
        </w:rPr>
        <w:t xml:space="preserve">Nhãn (Label) là các điều kiển để hiển thị các văn bãn tĩnh, thường được sử dụng để làm nhãn cho các control khác như Textbox, ListBox, </w:t>
      </w:r>
      <w:proofErr w:type="gramStart"/>
      <w:r w:rsidRPr="004D54AB">
        <w:rPr>
          <w:szCs w:val="26"/>
          <w:shd w:val="clear" w:color="auto" w:fill="FFFFFF"/>
        </w:rPr>
        <w:t>ComboBox,…</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9"/>
        <w:gridCol w:w="5694"/>
      </w:tblGrid>
      <w:tr w:rsidR="006D1177" w14:paraId="4C5786EC" w14:textId="77777777" w:rsidTr="006D1177">
        <w:tc>
          <w:tcPr>
            <w:tcW w:w="4796" w:type="dxa"/>
          </w:tcPr>
          <w:p w14:paraId="0C28256E" w14:textId="77777777" w:rsidR="006D1177" w:rsidRPr="006D1177" w:rsidRDefault="006D1177" w:rsidP="00591D31">
            <w:pPr>
              <w:pStyle w:val="NormalWeb"/>
              <w:shd w:val="clear" w:color="auto" w:fill="FFFFFF"/>
              <w:spacing w:before="0" w:beforeAutospacing="0" w:after="240" w:afterAutospacing="0"/>
              <w:ind w:left="120"/>
              <w:rPr>
                <w:sz w:val="22"/>
                <w:szCs w:val="22"/>
              </w:rPr>
            </w:pPr>
            <w:r w:rsidRPr="006D1177">
              <w:rPr>
                <w:sz w:val="22"/>
                <w:szCs w:val="22"/>
              </w:rPr>
              <w:t>&lt;Grid&gt;</w:t>
            </w:r>
          </w:p>
          <w:p w14:paraId="7B309DBC" w14:textId="77777777" w:rsidR="006D1177" w:rsidRPr="006D1177" w:rsidRDefault="006D1177" w:rsidP="00591D31">
            <w:pPr>
              <w:pStyle w:val="NormalWeb"/>
              <w:shd w:val="clear" w:color="auto" w:fill="FFFFFF"/>
              <w:spacing w:before="0" w:beforeAutospacing="0" w:after="240" w:afterAutospacing="0"/>
              <w:ind w:left="120" w:firstLine="720"/>
              <w:rPr>
                <w:sz w:val="22"/>
                <w:szCs w:val="22"/>
              </w:rPr>
            </w:pPr>
            <w:r w:rsidRPr="006D1177">
              <w:rPr>
                <w:sz w:val="22"/>
                <w:szCs w:val="22"/>
              </w:rPr>
              <w:t>&lt;Label Height=”30″ HorizontalAlignment</w:t>
            </w:r>
            <w:proofErr w:type="gramStart"/>
            <w:r w:rsidRPr="006D1177">
              <w:rPr>
                <w:sz w:val="22"/>
                <w:szCs w:val="22"/>
              </w:rPr>
              <w:t>=”Left</w:t>
            </w:r>
            <w:proofErr w:type="gramEnd"/>
            <w:r w:rsidRPr="006D1177">
              <w:rPr>
                <w:sz w:val="22"/>
                <w:szCs w:val="22"/>
              </w:rPr>
              <w:t>” Margin=”10,15,0,0″ Name=”label1″</w:t>
            </w:r>
          </w:p>
          <w:p w14:paraId="13203F05" w14:textId="77777777" w:rsidR="006D1177" w:rsidRPr="006D1177" w:rsidRDefault="006D1177" w:rsidP="00591D31">
            <w:pPr>
              <w:pStyle w:val="NormalWeb"/>
              <w:shd w:val="clear" w:color="auto" w:fill="FFFFFF"/>
              <w:spacing w:before="0" w:beforeAutospacing="0" w:after="240" w:afterAutospacing="0"/>
              <w:ind w:left="120" w:firstLine="720"/>
              <w:rPr>
                <w:sz w:val="22"/>
                <w:szCs w:val="22"/>
              </w:rPr>
            </w:pPr>
            <w:r w:rsidRPr="006D1177">
              <w:rPr>
                <w:sz w:val="22"/>
                <w:szCs w:val="22"/>
              </w:rPr>
              <w:t>VerticalAlignment</w:t>
            </w:r>
            <w:proofErr w:type="gramStart"/>
            <w:r w:rsidRPr="006D1177">
              <w:rPr>
                <w:sz w:val="22"/>
                <w:szCs w:val="22"/>
              </w:rPr>
              <w:t>=”Top</w:t>
            </w:r>
            <w:proofErr w:type="gramEnd"/>
            <w:r w:rsidRPr="006D1177">
              <w:rPr>
                <w:sz w:val="22"/>
                <w:szCs w:val="22"/>
              </w:rPr>
              <w:t>” Width=”60″&gt;Họ đệm:&lt;/Label&gt;</w:t>
            </w:r>
          </w:p>
          <w:p w14:paraId="571E50E5" w14:textId="77777777" w:rsidR="006D1177" w:rsidRPr="006D1177" w:rsidRDefault="006D1177" w:rsidP="00591D31">
            <w:pPr>
              <w:pStyle w:val="NormalWeb"/>
              <w:shd w:val="clear" w:color="auto" w:fill="FFFFFF"/>
              <w:spacing w:before="0" w:beforeAutospacing="0" w:after="240" w:afterAutospacing="0"/>
              <w:ind w:left="120"/>
              <w:rPr>
                <w:sz w:val="22"/>
                <w:szCs w:val="22"/>
              </w:rPr>
            </w:pPr>
            <w:r w:rsidRPr="006D1177">
              <w:rPr>
                <w:sz w:val="22"/>
                <w:szCs w:val="22"/>
              </w:rPr>
              <w:t>&lt;/Grid&gt;</w:t>
            </w:r>
          </w:p>
          <w:p w14:paraId="401480F5" w14:textId="77777777" w:rsidR="006D1177" w:rsidRDefault="006D1177" w:rsidP="00591D31">
            <w:pPr>
              <w:spacing w:before="0" w:beforeAutospacing="0"/>
              <w:ind w:firstLine="0"/>
              <w:rPr>
                <w:szCs w:val="26"/>
              </w:rPr>
            </w:pPr>
          </w:p>
        </w:tc>
        <w:tc>
          <w:tcPr>
            <w:tcW w:w="4797" w:type="dxa"/>
          </w:tcPr>
          <w:p w14:paraId="6DA41F74" w14:textId="0D31E68C" w:rsidR="006D1177" w:rsidRDefault="006D1177" w:rsidP="00591D31">
            <w:pPr>
              <w:spacing w:before="0" w:beforeAutospacing="0"/>
              <w:ind w:firstLine="0"/>
              <w:rPr>
                <w:szCs w:val="26"/>
              </w:rPr>
            </w:pPr>
            <w:r w:rsidRPr="004D54AB">
              <w:rPr>
                <w:noProof/>
              </w:rPr>
              <w:drawing>
                <wp:inline distT="0" distB="0" distL="0" distR="0" wp14:anchorId="4E663A3D" wp14:editId="2777532F">
                  <wp:extent cx="3543300" cy="1879538"/>
                  <wp:effectExtent l="0" t="0" r="0" b="6985"/>
                  <wp:docPr id="27"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untitl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8893" cy="1887810"/>
                          </a:xfrm>
                          <a:prstGeom prst="rect">
                            <a:avLst/>
                          </a:prstGeom>
                          <a:noFill/>
                          <a:ln>
                            <a:noFill/>
                          </a:ln>
                        </pic:spPr>
                      </pic:pic>
                    </a:graphicData>
                  </a:graphic>
                </wp:inline>
              </w:drawing>
            </w:r>
          </w:p>
        </w:tc>
      </w:tr>
    </w:tbl>
    <w:p w14:paraId="5E2F5AAF" w14:textId="0CB7573E" w:rsidR="005F7B3D" w:rsidRPr="004D54AB" w:rsidRDefault="005F7B3D" w:rsidP="00591D31">
      <w:pPr>
        <w:spacing w:before="0"/>
        <w:jc w:val="center"/>
        <w:rPr>
          <w:szCs w:val="26"/>
        </w:rPr>
      </w:pPr>
    </w:p>
    <w:p w14:paraId="1F08A9A6" w14:textId="77777777" w:rsidR="005F7B3D" w:rsidRPr="004D54AB" w:rsidRDefault="005F7B3D" w:rsidP="00591D31">
      <w:pPr>
        <w:pStyle w:val="NormalWeb"/>
        <w:shd w:val="clear" w:color="auto" w:fill="FFFFFF"/>
        <w:spacing w:before="0" w:beforeAutospacing="0" w:after="240" w:afterAutospacing="0"/>
        <w:ind w:firstLine="567"/>
        <w:rPr>
          <w:sz w:val="26"/>
          <w:szCs w:val="26"/>
        </w:rPr>
      </w:pPr>
      <w:r w:rsidRPr="004D54AB">
        <w:rPr>
          <w:sz w:val="26"/>
          <w:szCs w:val="26"/>
        </w:rPr>
        <w:t>Nhãn đuợc bắt đầu &lt;Label&gt; và kết thúc là &lt;/Label&gt;, nội dung cũa nhãn là đoạn văn bản đặt giữa cặp thẻ này. Trong ví dụ này “Họ đệm:” là nội dung của nhãn.</w:t>
      </w:r>
    </w:p>
    <w:p w14:paraId="2A60F7A8" w14:textId="77777777" w:rsidR="005F7B3D" w:rsidRPr="004D54AB" w:rsidRDefault="005F7B3D" w:rsidP="00591D31">
      <w:pPr>
        <w:pStyle w:val="NormalWeb"/>
        <w:shd w:val="clear" w:color="auto" w:fill="FFFFFF"/>
        <w:spacing w:before="0" w:beforeAutospacing="0" w:after="240" w:afterAutospacing="0"/>
        <w:ind w:firstLine="567"/>
        <w:rPr>
          <w:sz w:val="26"/>
          <w:szCs w:val="26"/>
        </w:rPr>
      </w:pPr>
      <w:r w:rsidRPr="004D54AB">
        <w:rPr>
          <w:sz w:val="26"/>
          <w:szCs w:val="26"/>
        </w:rPr>
        <w:t>Bên trong thẻ &lt;Label&gt; có rất nhiều đặc tính để mô tả về thẻ, trong đó:</w:t>
      </w:r>
    </w:p>
    <w:p w14:paraId="6509C444" w14:textId="6568EE0E" w:rsidR="005F7B3D" w:rsidRPr="004D54AB" w:rsidRDefault="005F7B3D" w:rsidP="00591D31">
      <w:pPr>
        <w:pStyle w:val="NormalWeb"/>
        <w:numPr>
          <w:ilvl w:val="0"/>
          <w:numId w:val="5"/>
        </w:numPr>
        <w:shd w:val="clear" w:color="auto" w:fill="FFFFFF"/>
        <w:spacing w:before="0" w:beforeAutospacing="0" w:after="240" w:afterAutospacing="0"/>
        <w:rPr>
          <w:sz w:val="26"/>
          <w:szCs w:val="26"/>
        </w:rPr>
      </w:pPr>
      <w:r w:rsidRPr="004D54AB">
        <w:rPr>
          <w:sz w:val="26"/>
          <w:szCs w:val="26"/>
        </w:rPr>
        <w:t>Height=”30</w:t>
      </w:r>
      <w:proofErr w:type="gramStart"/>
      <w:r w:rsidRPr="004D54AB">
        <w:rPr>
          <w:sz w:val="26"/>
          <w:szCs w:val="26"/>
        </w:rPr>
        <w:t>” :</w:t>
      </w:r>
      <w:proofErr w:type="gramEnd"/>
      <w:r w:rsidRPr="004D54AB">
        <w:rPr>
          <w:sz w:val="26"/>
          <w:szCs w:val="26"/>
        </w:rPr>
        <w:t xml:space="preserve"> Độ cao của khung nhãn là 30px</w:t>
      </w:r>
    </w:p>
    <w:p w14:paraId="42BB558C" w14:textId="00682E44" w:rsidR="005F7B3D" w:rsidRPr="004D54AB" w:rsidRDefault="005F7B3D" w:rsidP="00591D31">
      <w:pPr>
        <w:pStyle w:val="NormalWeb"/>
        <w:numPr>
          <w:ilvl w:val="0"/>
          <w:numId w:val="5"/>
        </w:numPr>
        <w:shd w:val="clear" w:color="auto" w:fill="FFFFFF"/>
        <w:spacing w:before="0" w:beforeAutospacing="0" w:after="240" w:afterAutospacing="0"/>
        <w:rPr>
          <w:sz w:val="26"/>
          <w:szCs w:val="26"/>
        </w:rPr>
      </w:pPr>
      <w:r w:rsidRPr="004D54AB">
        <w:rPr>
          <w:sz w:val="26"/>
          <w:szCs w:val="26"/>
        </w:rPr>
        <w:t>HorizontalAlignment</w:t>
      </w:r>
      <w:proofErr w:type="gramStart"/>
      <w:r w:rsidRPr="004D54AB">
        <w:rPr>
          <w:sz w:val="26"/>
          <w:szCs w:val="26"/>
        </w:rPr>
        <w:t>=”Left</w:t>
      </w:r>
      <w:proofErr w:type="gramEnd"/>
      <w:r w:rsidRPr="004D54AB">
        <w:rPr>
          <w:sz w:val="26"/>
          <w:szCs w:val="26"/>
        </w:rPr>
        <w:t>” : Nhãn được căn trái trong cửa sổ</w:t>
      </w:r>
    </w:p>
    <w:p w14:paraId="27CDA477" w14:textId="5C769294" w:rsidR="005F7B3D" w:rsidRPr="004D54AB" w:rsidRDefault="005F7B3D" w:rsidP="00591D31">
      <w:pPr>
        <w:pStyle w:val="NormalWeb"/>
        <w:numPr>
          <w:ilvl w:val="0"/>
          <w:numId w:val="5"/>
        </w:numPr>
        <w:shd w:val="clear" w:color="auto" w:fill="FFFFFF"/>
        <w:spacing w:before="0" w:beforeAutospacing="0" w:after="240" w:afterAutospacing="0"/>
        <w:rPr>
          <w:sz w:val="26"/>
          <w:szCs w:val="26"/>
        </w:rPr>
      </w:pPr>
      <w:r w:rsidRPr="004D54AB">
        <w:rPr>
          <w:sz w:val="26"/>
          <w:szCs w:val="26"/>
        </w:rPr>
        <w:t> Margin=”10,15,0,0</w:t>
      </w:r>
      <w:proofErr w:type="gramStart"/>
      <w:r w:rsidRPr="004D54AB">
        <w:rPr>
          <w:sz w:val="26"/>
          <w:szCs w:val="26"/>
        </w:rPr>
        <w:t>″ :</w:t>
      </w:r>
      <w:proofErr w:type="gramEnd"/>
      <w:r w:rsidRPr="004D54AB">
        <w:rPr>
          <w:sz w:val="26"/>
          <w:szCs w:val="26"/>
        </w:rPr>
        <w:t xml:space="preserve"> có 4 giá trị là Left,Top,Right,Bottom</w:t>
      </w:r>
    </w:p>
    <w:p w14:paraId="172B4372" w14:textId="273E87DB" w:rsidR="005F7B3D" w:rsidRPr="004D54AB" w:rsidRDefault="005F7B3D" w:rsidP="00591D31">
      <w:pPr>
        <w:pStyle w:val="NormalWeb"/>
        <w:numPr>
          <w:ilvl w:val="0"/>
          <w:numId w:val="5"/>
        </w:numPr>
        <w:shd w:val="clear" w:color="auto" w:fill="FFFFFF"/>
        <w:spacing w:before="0" w:beforeAutospacing="0" w:after="240" w:afterAutospacing="0"/>
        <w:rPr>
          <w:sz w:val="26"/>
          <w:szCs w:val="26"/>
        </w:rPr>
      </w:pPr>
      <w:r w:rsidRPr="004D54AB">
        <w:rPr>
          <w:sz w:val="26"/>
          <w:szCs w:val="26"/>
        </w:rPr>
        <w:t>  Name</w:t>
      </w:r>
      <w:proofErr w:type="gramStart"/>
      <w:r w:rsidRPr="004D54AB">
        <w:rPr>
          <w:sz w:val="26"/>
          <w:szCs w:val="26"/>
        </w:rPr>
        <w:t>=”label</w:t>
      </w:r>
      <w:proofErr w:type="gramEnd"/>
      <w:r w:rsidRPr="004D54AB">
        <w:rPr>
          <w:sz w:val="26"/>
          <w:szCs w:val="26"/>
        </w:rPr>
        <w:t>1″ : Tên của nhãn là lablel1</w:t>
      </w:r>
    </w:p>
    <w:p w14:paraId="71C73A90" w14:textId="570940E3" w:rsidR="005F7B3D" w:rsidRPr="004D54AB" w:rsidRDefault="005F7B3D" w:rsidP="00591D31">
      <w:pPr>
        <w:pStyle w:val="NormalWeb"/>
        <w:numPr>
          <w:ilvl w:val="0"/>
          <w:numId w:val="5"/>
        </w:numPr>
        <w:shd w:val="clear" w:color="auto" w:fill="FFFFFF"/>
        <w:spacing w:before="0" w:beforeAutospacing="0" w:after="240" w:afterAutospacing="0"/>
        <w:rPr>
          <w:sz w:val="26"/>
          <w:szCs w:val="26"/>
        </w:rPr>
      </w:pPr>
      <w:r w:rsidRPr="004D54AB">
        <w:rPr>
          <w:sz w:val="26"/>
          <w:szCs w:val="26"/>
        </w:rPr>
        <w:t> VerticalAlignment</w:t>
      </w:r>
      <w:proofErr w:type="gramStart"/>
      <w:r w:rsidRPr="004D54AB">
        <w:rPr>
          <w:sz w:val="26"/>
          <w:szCs w:val="26"/>
        </w:rPr>
        <w:t>=”Top</w:t>
      </w:r>
      <w:proofErr w:type="gramEnd"/>
      <w:r w:rsidRPr="004D54AB">
        <w:rPr>
          <w:sz w:val="26"/>
          <w:szCs w:val="26"/>
        </w:rPr>
        <w:t>” :Nhãn được căn theo đỉnh của cửa sổ.</w:t>
      </w:r>
    </w:p>
    <w:p w14:paraId="031E9177" w14:textId="51EE46D4" w:rsidR="005F7B3D" w:rsidRPr="004D54AB" w:rsidRDefault="005F7B3D" w:rsidP="00591D31">
      <w:pPr>
        <w:pStyle w:val="NormalWeb"/>
        <w:numPr>
          <w:ilvl w:val="0"/>
          <w:numId w:val="5"/>
        </w:numPr>
        <w:shd w:val="clear" w:color="auto" w:fill="FFFFFF"/>
        <w:spacing w:before="0" w:beforeAutospacing="0" w:after="240" w:afterAutospacing="0"/>
        <w:rPr>
          <w:sz w:val="26"/>
          <w:szCs w:val="26"/>
        </w:rPr>
      </w:pPr>
      <w:r w:rsidRPr="004D54AB">
        <w:rPr>
          <w:sz w:val="26"/>
          <w:szCs w:val="26"/>
        </w:rPr>
        <w:t>Width=”60″: Chiều rộng của nhãn là 60px</w:t>
      </w:r>
    </w:p>
    <w:p w14:paraId="72744254" w14:textId="77777777" w:rsidR="005F7B3D" w:rsidRPr="004D54AB" w:rsidRDefault="005F7B3D" w:rsidP="00591D31">
      <w:pPr>
        <w:spacing w:before="0"/>
        <w:jc w:val="center"/>
        <w:rPr>
          <w:szCs w:val="26"/>
        </w:rPr>
      </w:pPr>
    </w:p>
    <w:p w14:paraId="0F2CAEFA" w14:textId="2B9DC89A" w:rsidR="0020486A" w:rsidRPr="004D54AB" w:rsidRDefault="0020486A" w:rsidP="00591D31">
      <w:pPr>
        <w:pStyle w:val="Heading6"/>
        <w:spacing w:before="0"/>
        <w:ind w:firstLine="18"/>
      </w:pPr>
      <w:r w:rsidRPr="004D54AB">
        <w:t>TextBox</w:t>
      </w:r>
    </w:p>
    <w:p w14:paraId="5F25757D" w14:textId="176FB280" w:rsidR="0020486A" w:rsidRDefault="0020486A" w:rsidP="00591D31">
      <w:pPr>
        <w:spacing w:before="0"/>
        <w:rPr>
          <w:szCs w:val="26"/>
          <w:shd w:val="clear" w:color="auto" w:fill="FFFFFF"/>
        </w:rPr>
      </w:pPr>
      <w:r w:rsidRPr="004D54AB">
        <w:rPr>
          <w:szCs w:val="26"/>
          <w:shd w:val="clear" w:color="auto" w:fill="FFFFFF"/>
        </w:rPr>
        <w:lastRenderedPageBreak/>
        <w:t>Hộp soạn thảo (TextBox) là control cho phép người dùng nhập dữ liệu dạng văn bản:</w:t>
      </w:r>
    </w:p>
    <w:p w14:paraId="331F903F" w14:textId="77777777" w:rsidR="008062EF" w:rsidRDefault="008062EF" w:rsidP="00591D31">
      <w:pPr>
        <w:spacing w:before="0"/>
        <w:rPr>
          <w:szCs w:val="26"/>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5304"/>
      </w:tblGrid>
      <w:tr w:rsidR="006D1177" w14:paraId="02BB3A53" w14:textId="77777777" w:rsidTr="002E38CB">
        <w:tc>
          <w:tcPr>
            <w:tcW w:w="4796" w:type="dxa"/>
          </w:tcPr>
          <w:p w14:paraId="4C691742" w14:textId="77777777" w:rsidR="006D1177" w:rsidRPr="006D1177" w:rsidRDefault="006D1177" w:rsidP="00591D31">
            <w:pPr>
              <w:pStyle w:val="NormalWeb"/>
              <w:shd w:val="clear" w:color="auto" w:fill="FFFFFF"/>
              <w:spacing w:before="0" w:beforeAutospacing="0" w:after="240" w:afterAutospacing="0"/>
              <w:ind w:left="30"/>
              <w:rPr>
                <w:sz w:val="22"/>
                <w:szCs w:val="22"/>
              </w:rPr>
            </w:pPr>
            <w:r w:rsidRPr="006D1177">
              <w:rPr>
                <w:sz w:val="22"/>
                <w:szCs w:val="22"/>
              </w:rPr>
              <w:t>&lt;Grid&gt;</w:t>
            </w:r>
          </w:p>
          <w:p w14:paraId="76AE131E" w14:textId="77777777" w:rsidR="006D1177" w:rsidRPr="006D1177" w:rsidRDefault="006D1177" w:rsidP="00591D31">
            <w:pPr>
              <w:pStyle w:val="NormalWeb"/>
              <w:shd w:val="clear" w:color="auto" w:fill="FFFFFF"/>
              <w:spacing w:before="0" w:beforeAutospacing="0" w:after="240" w:afterAutospacing="0"/>
              <w:ind w:left="30" w:firstLine="720"/>
              <w:rPr>
                <w:sz w:val="22"/>
                <w:szCs w:val="22"/>
              </w:rPr>
            </w:pPr>
            <w:r w:rsidRPr="006D1177">
              <w:rPr>
                <w:sz w:val="22"/>
                <w:szCs w:val="22"/>
              </w:rPr>
              <w:t>&lt;TextBox Height=”30″ Margin=”80,17,30,0″ Name</w:t>
            </w:r>
            <w:proofErr w:type="gramStart"/>
            <w:r w:rsidRPr="006D1177">
              <w:rPr>
                <w:sz w:val="22"/>
                <w:szCs w:val="22"/>
              </w:rPr>
              <w:t>=”textBox</w:t>
            </w:r>
            <w:proofErr w:type="gramEnd"/>
            <w:r w:rsidRPr="006D1177">
              <w:rPr>
                <w:sz w:val="22"/>
                <w:szCs w:val="22"/>
              </w:rPr>
              <w:t>1″ VerticalAlignment=”Top” /&gt;Hộp soạn thảo&lt;/TextBox&gt;</w:t>
            </w:r>
          </w:p>
          <w:p w14:paraId="0F20656E" w14:textId="77777777" w:rsidR="006D1177" w:rsidRPr="006D1177" w:rsidRDefault="006D1177" w:rsidP="00591D31">
            <w:pPr>
              <w:pStyle w:val="NormalWeb"/>
              <w:shd w:val="clear" w:color="auto" w:fill="FFFFFF"/>
              <w:spacing w:before="0" w:beforeAutospacing="0" w:after="240" w:afterAutospacing="0"/>
              <w:ind w:left="30" w:firstLine="720"/>
              <w:rPr>
                <w:sz w:val="22"/>
                <w:szCs w:val="22"/>
              </w:rPr>
            </w:pPr>
            <w:r w:rsidRPr="006D1177">
              <w:rPr>
                <w:sz w:val="22"/>
                <w:szCs w:val="22"/>
              </w:rPr>
              <w:t>&lt;TextBox Height=”30″ Margin=”80,52,30,0″ Name</w:t>
            </w:r>
            <w:proofErr w:type="gramStart"/>
            <w:r w:rsidRPr="006D1177">
              <w:rPr>
                <w:sz w:val="22"/>
                <w:szCs w:val="22"/>
              </w:rPr>
              <w:t>=”textBox</w:t>
            </w:r>
            <w:proofErr w:type="gramEnd"/>
            <w:r w:rsidRPr="006D1177">
              <w:rPr>
                <w:sz w:val="22"/>
                <w:szCs w:val="22"/>
              </w:rPr>
              <w:t>2″ VerticalAlignment=”Top” /&gt;</w:t>
            </w:r>
          </w:p>
          <w:p w14:paraId="68DFE66E" w14:textId="77777777" w:rsidR="006D1177" w:rsidRPr="006D1177" w:rsidRDefault="006D1177" w:rsidP="00591D31">
            <w:pPr>
              <w:pStyle w:val="NormalWeb"/>
              <w:shd w:val="clear" w:color="auto" w:fill="FFFFFF"/>
              <w:spacing w:before="0" w:beforeAutospacing="0" w:after="240" w:afterAutospacing="0"/>
              <w:ind w:left="30"/>
              <w:rPr>
                <w:sz w:val="22"/>
                <w:szCs w:val="22"/>
              </w:rPr>
            </w:pPr>
            <w:r w:rsidRPr="006D1177">
              <w:rPr>
                <w:sz w:val="22"/>
                <w:szCs w:val="22"/>
              </w:rPr>
              <w:t>&lt;/Grid&gt;</w:t>
            </w:r>
          </w:p>
          <w:p w14:paraId="04F28AEB" w14:textId="77777777" w:rsidR="006D1177" w:rsidRDefault="006D1177" w:rsidP="00591D31">
            <w:pPr>
              <w:spacing w:before="0" w:beforeAutospacing="0"/>
              <w:ind w:firstLine="0"/>
              <w:rPr>
                <w:szCs w:val="26"/>
              </w:rPr>
            </w:pPr>
          </w:p>
        </w:tc>
        <w:tc>
          <w:tcPr>
            <w:tcW w:w="4797" w:type="dxa"/>
          </w:tcPr>
          <w:p w14:paraId="67C81ADB" w14:textId="1699E713" w:rsidR="006D1177" w:rsidRDefault="006D1177" w:rsidP="00591D31">
            <w:pPr>
              <w:spacing w:before="0" w:beforeAutospacing="0"/>
              <w:ind w:firstLine="0"/>
              <w:rPr>
                <w:szCs w:val="26"/>
              </w:rPr>
            </w:pPr>
            <w:r w:rsidRPr="004D54AB">
              <w:rPr>
                <w:noProof/>
              </w:rPr>
              <w:drawing>
                <wp:inline distT="0" distB="0" distL="0" distR="0" wp14:anchorId="29428850" wp14:editId="4E80DD9F">
                  <wp:extent cx="3295650" cy="1679514"/>
                  <wp:effectExtent l="0" t="0" r="0" b="0"/>
                  <wp:docPr id="28"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untitl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2085" cy="1692986"/>
                          </a:xfrm>
                          <a:prstGeom prst="rect">
                            <a:avLst/>
                          </a:prstGeom>
                          <a:noFill/>
                          <a:ln>
                            <a:noFill/>
                          </a:ln>
                        </pic:spPr>
                      </pic:pic>
                    </a:graphicData>
                  </a:graphic>
                </wp:inline>
              </w:drawing>
            </w:r>
          </w:p>
        </w:tc>
      </w:tr>
    </w:tbl>
    <w:p w14:paraId="7F7756D0" w14:textId="6537301C" w:rsidR="0020486A" w:rsidRPr="004D54AB" w:rsidRDefault="0020486A" w:rsidP="00591D31">
      <w:pPr>
        <w:spacing w:before="0"/>
        <w:ind w:firstLine="0"/>
      </w:pPr>
    </w:p>
    <w:p w14:paraId="4705F2A1" w14:textId="77777777" w:rsidR="0020486A" w:rsidRPr="004D54AB" w:rsidRDefault="0020486A" w:rsidP="00591D31">
      <w:pPr>
        <w:pStyle w:val="NormalWeb"/>
        <w:shd w:val="clear" w:color="auto" w:fill="FFFFFF"/>
        <w:spacing w:before="0" w:beforeAutospacing="0" w:after="240" w:afterAutospacing="0"/>
        <w:ind w:firstLine="567"/>
        <w:rPr>
          <w:sz w:val="26"/>
          <w:szCs w:val="26"/>
        </w:rPr>
      </w:pPr>
      <w:r w:rsidRPr="004D54AB">
        <w:rPr>
          <w:sz w:val="26"/>
          <w:szCs w:val="26"/>
        </w:rPr>
        <w:t>Hộp soạn thảo được tạo nên bởi thẻ &lt;TextBox/&gt;. Nếu muốn thiết lập sẵn nội dung mặc định cho hộp soạn thảo, ta đặt nội dung này vào giữa cặp thẻ &lt;TextBox/&gt; Nội dung &lt;/TextBox&gt;.  Nếu không muốn đặt giá trị mặc định thì không cần thẻ đóng &lt;/TextBox&gt;. Thẻ &lt;TextBox/</w:t>
      </w:r>
      <w:proofErr w:type="gramStart"/>
      <w:r w:rsidRPr="004D54AB">
        <w:rPr>
          <w:sz w:val="26"/>
          <w:szCs w:val="26"/>
        </w:rPr>
        <w:t>&gt;  cũng</w:t>
      </w:r>
      <w:proofErr w:type="gramEnd"/>
      <w:r w:rsidRPr="004D54AB">
        <w:rPr>
          <w:sz w:val="26"/>
          <w:szCs w:val="26"/>
        </w:rPr>
        <w:t xml:space="preserve"> có nhiều đặc tính, trong đó:</w:t>
      </w:r>
    </w:p>
    <w:p w14:paraId="4A39E00E" w14:textId="28093D36" w:rsidR="0020486A" w:rsidRPr="004D54AB" w:rsidRDefault="0020486A" w:rsidP="00591D31">
      <w:pPr>
        <w:pStyle w:val="NormalWeb"/>
        <w:numPr>
          <w:ilvl w:val="1"/>
          <w:numId w:val="33"/>
        </w:numPr>
        <w:shd w:val="clear" w:color="auto" w:fill="FFFFFF"/>
        <w:spacing w:before="0" w:beforeAutospacing="0" w:after="240" w:afterAutospacing="0"/>
        <w:rPr>
          <w:sz w:val="26"/>
          <w:szCs w:val="26"/>
        </w:rPr>
      </w:pPr>
      <w:r w:rsidRPr="004D54AB">
        <w:rPr>
          <w:sz w:val="26"/>
          <w:szCs w:val="26"/>
        </w:rPr>
        <w:t>Margin=”80,17,30,0“: Cách lề trái 80, đỉnh cửa sổ 17, cạnh phải 30</w:t>
      </w:r>
    </w:p>
    <w:p w14:paraId="29556390" w14:textId="2844B197" w:rsidR="0020486A" w:rsidRPr="004D54AB" w:rsidRDefault="0020486A" w:rsidP="00591D31">
      <w:pPr>
        <w:pStyle w:val="NormalWeb"/>
        <w:numPr>
          <w:ilvl w:val="1"/>
          <w:numId w:val="33"/>
        </w:numPr>
        <w:shd w:val="clear" w:color="auto" w:fill="FFFFFF"/>
        <w:spacing w:before="0" w:beforeAutospacing="0" w:after="240" w:afterAutospacing="0"/>
        <w:rPr>
          <w:sz w:val="26"/>
          <w:szCs w:val="26"/>
        </w:rPr>
      </w:pPr>
      <w:r w:rsidRPr="004D54AB">
        <w:rPr>
          <w:sz w:val="26"/>
          <w:szCs w:val="26"/>
        </w:rPr>
        <w:t>Name</w:t>
      </w:r>
      <w:proofErr w:type="gramStart"/>
      <w:r w:rsidRPr="004D54AB">
        <w:rPr>
          <w:sz w:val="26"/>
          <w:szCs w:val="26"/>
        </w:rPr>
        <w:t>=”textBox</w:t>
      </w:r>
      <w:proofErr w:type="gramEnd"/>
      <w:r w:rsidRPr="004D54AB">
        <w:rPr>
          <w:sz w:val="26"/>
          <w:szCs w:val="26"/>
        </w:rPr>
        <w:t>1″: Tên của hộp soạn thảo là textBox1 </w:t>
      </w:r>
    </w:p>
    <w:p w14:paraId="4BD9430F" w14:textId="6E5DC837" w:rsidR="0020486A" w:rsidRPr="004D54AB" w:rsidRDefault="0020486A" w:rsidP="00591D31">
      <w:pPr>
        <w:pStyle w:val="NormalWeb"/>
        <w:numPr>
          <w:ilvl w:val="1"/>
          <w:numId w:val="33"/>
        </w:numPr>
        <w:shd w:val="clear" w:color="auto" w:fill="FFFFFF"/>
        <w:spacing w:before="0" w:beforeAutospacing="0" w:after="240" w:afterAutospacing="0"/>
        <w:rPr>
          <w:sz w:val="26"/>
          <w:szCs w:val="26"/>
        </w:rPr>
      </w:pPr>
      <w:r w:rsidRPr="004D54AB">
        <w:rPr>
          <w:sz w:val="26"/>
          <w:szCs w:val="26"/>
        </w:rPr>
        <w:t>VerticalAlignment</w:t>
      </w:r>
      <w:proofErr w:type="gramStart"/>
      <w:r w:rsidRPr="004D54AB">
        <w:rPr>
          <w:sz w:val="26"/>
          <w:szCs w:val="26"/>
        </w:rPr>
        <w:t>=”Top</w:t>
      </w:r>
      <w:proofErr w:type="gramEnd"/>
      <w:r w:rsidRPr="004D54AB">
        <w:rPr>
          <w:sz w:val="26"/>
          <w:szCs w:val="26"/>
        </w:rPr>
        <w:t>”: Căn theo đỉnh cửa sổ</w:t>
      </w:r>
    </w:p>
    <w:p w14:paraId="06282D2F" w14:textId="0361F290" w:rsidR="0020486A" w:rsidRPr="004D54AB" w:rsidRDefault="0020486A" w:rsidP="00591D31">
      <w:pPr>
        <w:pStyle w:val="NormalWeb"/>
        <w:shd w:val="clear" w:color="auto" w:fill="FFFFFF"/>
        <w:spacing w:before="0" w:beforeAutospacing="0" w:after="240" w:afterAutospacing="0"/>
        <w:ind w:firstLine="720"/>
        <w:rPr>
          <w:sz w:val="26"/>
          <w:szCs w:val="26"/>
        </w:rPr>
      </w:pPr>
      <w:r w:rsidRPr="004D54AB">
        <w:rPr>
          <w:sz w:val="26"/>
          <w:szCs w:val="26"/>
        </w:rPr>
        <w:t>Đặc điểm của hộp soạn thảo với các đặc tính trên là khi người dùng co dãn, thay đổi kích thước cửa sổ, chiều rộng của hộp soạn thảo tự động co dãn theo.</w:t>
      </w:r>
    </w:p>
    <w:p w14:paraId="5FA33B61" w14:textId="77777777" w:rsidR="00292084" w:rsidRPr="004D54AB" w:rsidRDefault="00292084" w:rsidP="00591D31">
      <w:pPr>
        <w:pStyle w:val="NormalWeb"/>
        <w:shd w:val="clear" w:color="auto" w:fill="FFFFFF"/>
        <w:spacing w:before="0" w:beforeAutospacing="0" w:after="240" w:afterAutospacing="0"/>
        <w:ind w:firstLine="720"/>
        <w:rPr>
          <w:sz w:val="26"/>
          <w:szCs w:val="26"/>
        </w:rPr>
      </w:pPr>
    </w:p>
    <w:p w14:paraId="17EFF3F0" w14:textId="00EE8A00" w:rsidR="0020486A" w:rsidRPr="004D54AB" w:rsidRDefault="0020486A" w:rsidP="00591D31">
      <w:pPr>
        <w:pStyle w:val="Heading6"/>
        <w:spacing w:before="0"/>
      </w:pPr>
      <w:r w:rsidRPr="004D54AB">
        <w:t>Button</w:t>
      </w:r>
    </w:p>
    <w:p w14:paraId="611BB0C6" w14:textId="0F6BA16F" w:rsidR="00915C1D" w:rsidRDefault="00915C1D" w:rsidP="00591D31">
      <w:pPr>
        <w:pStyle w:val="NormalWeb"/>
        <w:shd w:val="clear" w:color="auto" w:fill="FFFFFF"/>
        <w:spacing w:before="0" w:beforeAutospacing="0" w:after="240" w:afterAutospacing="0"/>
        <w:ind w:firstLine="720"/>
        <w:rPr>
          <w:sz w:val="26"/>
          <w:szCs w:val="26"/>
          <w:shd w:val="clear" w:color="auto" w:fill="FFFFFF"/>
        </w:rPr>
      </w:pPr>
      <w:r w:rsidRPr="004D54AB">
        <w:rPr>
          <w:sz w:val="26"/>
          <w:szCs w:val="26"/>
          <w:shd w:val="clear" w:color="auto" w:fill="FFFFFF"/>
        </w:rPr>
        <w:t xml:space="preserve">Nút bấm (Button) là loại điều khiển cho phép người dùng nhấn chuột để chọn lệnh, khi nhấn vào nút bấm, nó sẽ sinh ra sự kiện </w:t>
      </w:r>
      <w:proofErr w:type="gramStart"/>
      <w:r w:rsidRPr="004D54AB">
        <w:rPr>
          <w:sz w:val="26"/>
          <w:szCs w:val="26"/>
          <w:shd w:val="clear" w:color="auto" w:fill="FFFFFF"/>
        </w:rPr>
        <w:t>Click  và</w:t>
      </w:r>
      <w:proofErr w:type="gramEnd"/>
      <w:r w:rsidRPr="004D54AB">
        <w:rPr>
          <w:sz w:val="26"/>
          <w:szCs w:val="26"/>
          <w:shd w:val="clear" w:color="auto" w:fill="FFFFFF"/>
        </w:rPr>
        <w:t xml:space="preserve"> sẽ chạy các lệnh gắn với sự kiện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4"/>
        <w:gridCol w:w="5409"/>
      </w:tblGrid>
      <w:tr w:rsidR="00EF51B1" w14:paraId="2FA945EF" w14:textId="77777777" w:rsidTr="002E38CB">
        <w:tc>
          <w:tcPr>
            <w:tcW w:w="4796" w:type="dxa"/>
          </w:tcPr>
          <w:p w14:paraId="527E5F76" w14:textId="77777777" w:rsidR="00EF51B1" w:rsidRPr="006D1177" w:rsidRDefault="00EF51B1" w:rsidP="00591D31">
            <w:pPr>
              <w:pStyle w:val="NormalWeb"/>
              <w:shd w:val="clear" w:color="auto" w:fill="FFFFFF"/>
              <w:spacing w:before="0" w:beforeAutospacing="0" w:after="240" w:afterAutospacing="0"/>
              <w:ind w:left="30"/>
              <w:rPr>
                <w:sz w:val="22"/>
                <w:szCs w:val="22"/>
              </w:rPr>
            </w:pPr>
            <w:r w:rsidRPr="006D1177">
              <w:rPr>
                <w:sz w:val="22"/>
                <w:szCs w:val="22"/>
              </w:rPr>
              <w:t>&lt;Grid&gt;</w:t>
            </w:r>
          </w:p>
          <w:p w14:paraId="55211080" w14:textId="77777777" w:rsidR="00EF51B1" w:rsidRPr="006D1177" w:rsidRDefault="00EF51B1" w:rsidP="00591D31">
            <w:pPr>
              <w:pStyle w:val="NormalWeb"/>
              <w:shd w:val="clear" w:color="auto" w:fill="FFFFFF"/>
              <w:spacing w:before="0" w:beforeAutospacing="0" w:after="240" w:afterAutospacing="0"/>
              <w:ind w:left="30"/>
              <w:rPr>
                <w:sz w:val="22"/>
                <w:szCs w:val="22"/>
              </w:rPr>
            </w:pPr>
            <w:r w:rsidRPr="006D1177">
              <w:rPr>
                <w:sz w:val="22"/>
                <w:szCs w:val="22"/>
              </w:rPr>
              <w:t>        &lt;Button Height=”35″ HorizontalAlignment</w:t>
            </w:r>
            <w:proofErr w:type="gramStart"/>
            <w:r w:rsidRPr="006D1177">
              <w:rPr>
                <w:sz w:val="22"/>
                <w:szCs w:val="22"/>
              </w:rPr>
              <w:t>=”Left</w:t>
            </w:r>
            <w:proofErr w:type="gramEnd"/>
            <w:r w:rsidRPr="006D1177">
              <w:rPr>
                <w:sz w:val="22"/>
                <w:szCs w:val="22"/>
              </w:rPr>
              <w:t>” Margin=”16,0,0,27″ Name=”button1″ VerticalAlignment=”Bottom” Width=”110″ Click=”button1_Click”&gt;Xem thông tin&lt;/Button&gt;</w:t>
            </w:r>
          </w:p>
          <w:p w14:paraId="7AC4B46B" w14:textId="77777777" w:rsidR="00EF51B1" w:rsidRDefault="00EF51B1" w:rsidP="00591D31">
            <w:pPr>
              <w:pStyle w:val="NormalWeb"/>
              <w:shd w:val="clear" w:color="auto" w:fill="FFFFFF"/>
              <w:spacing w:before="0" w:beforeAutospacing="0" w:after="240" w:afterAutospacing="0"/>
              <w:ind w:left="30"/>
              <w:rPr>
                <w:sz w:val="22"/>
                <w:szCs w:val="22"/>
              </w:rPr>
            </w:pPr>
            <w:r w:rsidRPr="006D1177">
              <w:rPr>
                <w:sz w:val="22"/>
                <w:szCs w:val="22"/>
              </w:rPr>
              <w:t>        &lt;Button Height=”35″ HorizontalAlignment</w:t>
            </w:r>
            <w:proofErr w:type="gramStart"/>
            <w:r w:rsidRPr="006D1177">
              <w:rPr>
                <w:sz w:val="22"/>
                <w:szCs w:val="22"/>
              </w:rPr>
              <w:t>=”Right</w:t>
            </w:r>
            <w:proofErr w:type="gramEnd"/>
            <w:r w:rsidRPr="006D1177">
              <w:rPr>
                <w:sz w:val="22"/>
                <w:szCs w:val="22"/>
              </w:rPr>
              <w:t xml:space="preserve">” </w:t>
            </w:r>
            <w:r w:rsidRPr="006D1177">
              <w:rPr>
                <w:sz w:val="22"/>
                <w:szCs w:val="22"/>
              </w:rPr>
              <w:lastRenderedPageBreak/>
              <w:t>Margin=”0,0,24,27″ Name=”button2″ VerticalAlignment=”Bottom</w:t>
            </w:r>
            <w:r>
              <w:rPr>
                <w:sz w:val="22"/>
                <w:szCs w:val="22"/>
              </w:rPr>
              <w:t>” Width=”110″&gt;Nhập lại&lt;/Button&gt;</w:t>
            </w:r>
          </w:p>
          <w:p w14:paraId="60807AA4" w14:textId="6FD04B3A" w:rsidR="00EF51B1" w:rsidRPr="00EF51B1" w:rsidRDefault="00EF51B1" w:rsidP="00591D31">
            <w:pPr>
              <w:pStyle w:val="NormalWeb"/>
              <w:shd w:val="clear" w:color="auto" w:fill="FFFFFF"/>
              <w:spacing w:before="0" w:beforeAutospacing="0" w:after="240" w:afterAutospacing="0"/>
              <w:ind w:left="30"/>
              <w:rPr>
                <w:sz w:val="22"/>
                <w:szCs w:val="22"/>
              </w:rPr>
            </w:pPr>
            <w:r>
              <w:rPr>
                <w:sz w:val="22"/>
                <w:szCs w:val="22"/>
              </w:rPr>
              <w:t>&lt;/Grid&gt;</w:t>
            </w:r>
          </w:p>
        </w:tc>
        <w:tc>
          <w:tcPr>
            <w:tcW w:w="4797" w:type="dxa"/>
          </w:tcPr>
          <w:p w14:paraId="3BEDDFA3" w14:textId="6B003C5F" w:rsidR="00EF51B1" w:rsidRDefault="00EF51B1" w:rsidP="00591D31">
            <w:pPr>
              <w:spacing w:before="0" w:beforeAutospacing="0"/>
              <w:ind w:firstLine="0"/>
              <w:rPr>
                <w:szCs w:val="26"/>
              </w:rPr>
            </w:pPr>
            <w:r w:rsidRPr="004D54AB">
              <w:rPr>
                <w:noProof/>
              </w:rPr>
              <w:lastRenderedPageBreak/>
              <w:drawing>
                <wp:inline distT="0" distB="0" distL="0" distR="0" wp14:anchorId="0318FFCD" wp14:editId="2139D546">
                  <wp:extent cx="3362325" cy="1675775"/>
                  <wp:effectExtent l="0" t="0" r="0" b="635"/>
                  <wp:docPr id="29" name="Picture 2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untitl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74151" cy="1681669"/>
                          </a:xfrm>
                          <a:prstGeom prst="rect">
                            <a:avLst/>
                          </a:prstGeom>
                          <a:noFill/>
                          <a:ln>
                            <a:noFill/>
                          </a:ln>
                        </pic:spPr>
                      </pic:pic>
                    </a:graphicData>
                  </a:graphic>
                </wp:inline>
              </w:drawing>
            </w:r>
          </w:p>
        </w:tc>
      </w:tr>
    </w:tbl>
    <w:p w14:paraId="40758211" w14:textId="77777777" w:rsidR="00C064CB" w:rsidRPr="004D54AB" w:rsidRDefault="00C064CB" w:rsidP="00591D31">
      <w:pPr>
        <w:pStyle w:val="NormalWeb"/>
        <w:shd w:val="clear" w:color="auto" w:fill="FFFFFF"/>
        <w:spacing w:before="0" w:beforeAutospacing="0" w:after="240" w:afterAutospacing="0"/>
        <w:ind w:firstLine="720"/>
        <w:rPr>
          <w:sz w:val="26"/>
          <w:szCs w:val="26"/>
        </w:rPr>
      </w:pPr>
      <w:r w:rsidRPr="004D54AB">
        <w:rPr>
          <w:sz w:val="26"/>
          <w:szCs w:val="26"/>
        </w:rPr>
        <w:lastRenderedPageBreak/>
        <w:t>Nút bấm được bắt đầu bằng thẻ &lt;Button&gt; và kết thúc bằng thẻ &lt;/Button&gt;. Nhãn của nút bấm được đặt trong cặp thẻ &lt;Button&gt; Nhãn nút bấm &lt;/Button&gt;.</w:t>
      </w:r>
    </w:p>
    <w:p w14:paraId="770BA1A9" w14:textId="77777777" w:rsidR="00C064CB" w:rsidRPr="004D54AB" w:rsidRDefault="00C064CB" w:rsidP="00591D31">
      <w:pPr>
        <w:pStyle w:val="NormalWeb"/>
        <w:shd w:val="clear" w:color="auto" w:fill="FFFFFF"/>
        <w:spacing w:before="0" w:beforeAutospacing="0" w:after="240" w:afterAutospacing="0"/>
        <w:ind w:firstLine="720"/>
        <w:rPr>
          <w:sz w:val="26"/>
          <w:szCs w:val="26"/>
        </w:rPr>
      </w:pPr>
      <w:r w:rsidRPr="004D54AB">
        <w:rPr>
          <w:sz w:val="26"/>
          <w:szCs w:val="26"/>
        </w:rPr>
        <w:t>Nút bấm có nhiều đặc tính, trong đó:</w:t>
      </w:r>
    </w:p>
    <w:p w14:paraId="1445C848" w14:textId="23072C57" w:rsidR="00C064CB" w:rsidRPr="004D54AB" w:rsidRDefault="00C064CB" w:rsidP="00591D31">
      <w:pPr>
        <w:pStyle w:val="NormalWeb"/>
        <w:numPr>
          <w:ilvl w:val="1"/>
          <w:numId w:val="35"/>
        </w:numPr>
        <w:shd w:val="clear" w:color="auto" w:fill="FFFFFF"/>
        <w:spacing w:before="0" w:beforeAutospacing="0" w:after="240" w:afterAutospacing="0"/>
        <w:rPr>
          <w:sz w:val="26"/>
          <w:szCs w:val="26"/>
        </w:rPr>
      </w:pPr>
      <w:r w:rsidRPr="004D54AB">
        <w:rPr>
          <w:sz w:val="26"/>
          <w:szCs w:val="26"/>
        </w:rPr>
        <w:t>Height=”35″: Chiều cao nút bấm là 35</w:t>
      </w:r>
    </w:p>
    <w:p w14:paraId="54213D9C" w14:textId="653CB8B4" w:rsidR="00C064CB" w:rsidRPr="004D54AB" w:rsidRDefault="00C064CB" w:rsidP="00591D31">
      <w:pPr>
        <w:pStyle w:val="NormalWeb"/>
        <w:numPr>
          <w:ilvl w:val="1"/>
          <w:numId w:val="35"/>
        </w:numPr>
        <w:shd w:val="clear" w:color="auto" w:fill="FFFFFF"/>
        <w:spacing w:before="0" w:beforeAutospacing="0" w:after="240" w:afterAutospacing="0"/>
        <w:rPr>
          <w:sz w:val="26"/>
          <w:szCs w:val="26"/>
        </w:rPr>
      </w:pPr>
      <w:r w:rsidRPr="004D54AB">
        <w:rPr>
          <w:sz w:val="26"/>
          <w:szCs w:val="26"/>
        </w:rPr>
        <w:t>Width=”110″: Chiều rộng là 110</w:t>
      </w:r>
    </w:p>
    <w:p w14:paraId="1A456024" w14:textId="6586CCF2" w:rsidR="00C064CB" w:rsidRPr="004D54AB" w:rsidRDefault="00C064CB" w:rsidP="00591D31">
      <w:pPr>
        <w:pStyle w:val="NormalWeb"/>
        <w:numPr>
          <w:ilvl w:val="1"/>
          <w:numId w:val="35"/>
        </w:numPr>
        <w:shd w:val="clear" w:color="auto" w:fill="FFFFFF"/>
        <w:spacing w:before="0" w:beforeAutospacing="0" w:after="240" w:afterAutospacing="0"/>
        <w:rPr>
          <w:sz w:val="26"/>
          <w:szCs w:val="26"/>
        </w:rPr>
      </w:pPr>
      <w:r w:rsidRPr="004D54AB">
        <w:rPr>
          <w:sz w:val="26"/>
          <w:szCs w:val="26"/>
        </w:rPr>
        <w:t>HorizontalAlignment</w:t>
      </w:r>
      <w:proofErr w:type="gramStart"/>
      <w:r w:rsidRPr="004D54AB">
        <w:rPr>
          <w:sz w:val="26"/>
          <w:szCs w:val="26"/>
        </w:rPr>
        <w:t>=”Left</w:t>
      </w:r>
      <w:proofErr w:type="gramEnd"/>
      <w:r w:rsidRPr="004D54AB">
        <w:rPr>
          <w:sz w:val="26"/>
          <w:szCs w:val="26"/>
        </w:rPr>
        <w:t>”: Căn theo lề trái </w:t>
      </w:r>
    </w:p>
    <w:p w14:paraId="72861014" w14:textId="7F714DE8" w:rsidR="00C064CB" w:rsidRPr="004D54AB" w:rsidRDefault="00C064CB" w:rsidP="00591D31">
      <w:pPr>
        <w:pStyle w:val="NormalWeb"/>
        <w:numPr>
          <w:ilvl w:val="1"/>
          <w:numId w:val="35"/>
        </w:numPr>
        <w:shd w:val="clear" w:color="auto" w:fill="FFFFFF"/>
        <w:spacing w:before="0" w:beforeAutospacing="0" w:after="240" w:afterAutospacing="0"/>
        <w:rPr>
          <w:sz w:val="26"/>
          <w:szCs w:val="26"/>
        </w:rPr>
      </w:pPr>
      <w:r w:rsidRPr="004D54AB">
        <w:rPr>
          <w:sz w:val="26"/>
          <w:szCs w:val="26"/>
        </w:rPr>
        <w:t>VerticalAlignment</w:t>
      </w:r>
      <w:proofErr w:type="gramStart"/>
      <w:r w:rsidRPr="004D54AB">
        <w:rPr>
          <w:sz w:val="26"/>
          <w:szCs w:val="26"/>
        </w:rPr>
        <w:t>=”Bottom</w:t>
      </w:r>
      <w:proofErr w:type="gramEnd"/>
      <w:r w:rsidRPr="004D54AB">
        <w:rPr>
          <w:sz w:val="26"/>
          <w:szCs w:val="26"/>
        </w:rPr>
        <w:t>”: Căn theo đáy cửa sổ </w:t>
      </w:r>
    </w:p>
    <w:p w14:paraId="1C23C8A7" w14:textId="38C6AFFF" w:rsidR="00C064CB" w:rsidRPr="004D54AB" w:rsidRDefault="00C064CB" w:rsidP="00591D31">
      <w:pPr>
        <w:pStyle w:val="NormalWeb"/>
        <w:numPr>
          <w:ilvl w:val="1"/>
          <w:numId w:val="35"/>
        </w:numPr>
        <w:shd w:val="clear" w:color="auto" w:fill="FFFFFF"/>
        <w:spacing w:before="0" w:beforeAutospacing="0" w:after="240" w:afterAutospacing="0"/>
        <w:rPr>
          <w:sz w:val="26"/>
          <w:szCs w:val="26"/>
        </w:rPr>
      </w:pPr>
      <w:r w:rsidRPr="004D54AB">
        <w:rPr>
          <w:sz w:val="26"/>
          <w:szCs w:val="26"/>
        </w:rPr>
        <w:t>Margin=”16,0,0,27″: Cách lề trái 16, cách đáy 27 </w:t>
      </w:r>
    </w:p>
    <w:p w14:paraId="23D56C09" w14:textId="395AA713" w:rsidR="00C064CB" w:rsidRPr="004D54AB" w:rsidRDefault="00C064CB" w:rsidP="00591D31">
      <w:pPr>
        <w:pStyle w:val="NormalWeb"/>
        <w:numPr>
          <w:ilvl w:val="1"/>
          <w:numId w:val="35"/>
        </w:numPr>
        <w:shd w:val="clear" w:color="auto" w:fill="FFFFFF"/>
        <w:spacing w:before="0" w:beforeAutospacing="0" w:after="240" w:afterAutospacing="0"/>
        <w:rPr>
          <w:sz w:val="26"/>
          <w:szCs w:val="26"/>
        </w:rPr>
      </w:pPr>
      <w:r w:rsidRPr="004D54AB">
        <w:rPr>
          <w:sz w:val="26"/>
          <w:szCs w:val="26"/>
        </w:rPr>
        <w:t>Name</w:t>
      </w:r>
      <w:proofErr w:type="gramStart"/>
      <w:r w:rsidRPr="004D54AB">
        <w:rPr>
          <w:sz w:val="26"/>
          <w:szCs w:val="26"/>
        </w:rPr>
        <w:t>=”button</w:t>
      </w:r>
      <w:proofErr w:type="gramEnd"/>
      <w:r w:rsidRPr="004D54AB">
        <w:rPr>
          <w:sz w:val="26"/>
          <w:szCs w:val="26"/>
        </w:rPr>
        <w:t>1″: Tên nút bấm là button1</w:t>
      </w:r>
    </w:p>
    <w:p w14:paraId="4D9E660B" w14:textId="65C84AC8" w:rsidR="00C064CB" w:rsidRPr="004D54AB" w:rsidRDefault="00C064CB" w:rsidP="00591D31">
      <w:pPr>
        <w:pStyle w:val="NormalWeb"/>
        <w:numPr>
          <w:ilvl w:val="1"/>
          <w:numId w:val="35"/>
        </w:numPr>
        <w:shd w:val="clear" w:color="auto" w:fill="FFFFFF"/>
        <w:spacing w:before="0" w:beforeAutospacing="0" w:after="240" w:afterAutospacing="0"/>
        <w:rPr>
          <w:sz w:val="26"/>
          <w:szCs w:val="26"/>
        </w:rPr>
      </w:pPr>
      <w:r w:rsidRPr="004D54AB">
        <w:rPr>
          <w:sz w:val="26"/>
          <w:szCs w:val="26"/>
        </w:rPr>
        <w:t>Click</w:t>
      </w:r>
      <w:proofErr w:type="gramStart"/>
      <w:r w:rsidRPr="004D54AB">
        <w:rPr>
          <w:sz w:val="26"/>
          <w:szCs w:val="26"/>
        </w:rPr>
        <w:t>=”button</w:t>
      </w:r>
      <w:proofErr w:type="gramEnd"/>
      <w:r w:rsidRPr="004D54AB">
        <w:rPr>
          <w:sz w:val="26"/>
          <w:szCs w:val="26"/>
        </w:rPr>
        <w:t>1_Click”: Khi nhấn chuột vào nút sẽ kích hoạt phương thức button1_Click()</w:t>
      </w:r>
    </w:p>
    <w:p w14:paraId="3B994849" w14:textId="77777777" w:rsidR="00C064CB" w:rsidRPr="004D54AB" w:rsidRDefault="00C064CB" w:rsidP="00591D31">
      <w:pPr>
        <w:spacing w:before="0"/>
        <w:jc w:val="center"/>
      </w:pPr>
    </w:p>
    <w:p w14:paraId="57B1B162" w14:textId="3BF2E328" w:rsidR="00C064CB" w:rsidRPr="004D54AB" w:rsidRDefault="00C064CB" w:rsidP="00591D31">
      <w:pPr>
        <w:pStyle w:val="Heading6"/>
        <w:spacing w:before="0"/>
      </w:pPr>
      <w:r w:rsidRPr="004D54AB">
        <w:t>RadioButton và CheckBox</w:t>
      </w:r>
    </w:p>
    <w:p w14:paraId="2B213397" w14:textId="77777777" w:rsidR="00C064CB" w:rsidRPr="004D54AB" w:rsidRDefault="00C064CB" w:rsidP="00591D31">
      <w:pPr>
        <w:shd w:val="clear" w:color="auto" w:fill="FFFFFF"/>
        <w:spacing w:before="0" w:after="240" w:line="240" w:lineRule="auto"/>
        <w:ind w:firstLine="0"/>
        <w:jc w:val="left"/>
        <w:rPr>
          <w:szCs w:val="26"/>
        </w:rPr>
      </w:pPr>
      <w:r w:rsidRPr="004D54AB">
        <w:rPr>
          <w:szCs w:val="26"/>
        </w:rPr>
        <w:t>Radio Button và CheckBox đều là điều khiển dạng hộp chọn.  Tuy nhiên, điểm khác biệt cơ bản giữa hai loại điều khiển này là:</w:t>
      </w:r>
    </w:p>
    <w:p w14:paraId="33C502E5" w14:textId="77777777" w:rsidR="00C064CB" w:rsidRPr="004D54AB" w:rsidRDefault="00C064CB" w:rsidP="00591D31">
      <w:pPr>
        <w:numPr>
          <w:ilvl w:val="0"/>
          <w:numId w:val="37"/>
        </w:numPr>
        <w:shd w:val="clear" w:color="auto" w:fill="FFFFFF"/>
        <w:spacing w:before="0" w:after="100" w:afterAutospacing="1" w:line="240" w:lineRule="auto"/>
        <w:jc w:val="left"/>
        <w:rPr>
          <w:szCs w:val="26"/>
        </w:rPr>
      </w:pPr>
      <w:r w:rsidRPr="004D54AB">
        <w:rPr>
          <w:b/>
          <w:bCs/>
          <w:szCs w:val="26"/>
        </w:rPr>
        <w:t>Radio Button</w:t>
      </w:r>
      <w:r w:rsidRPr="004D54AB">
        <w:rPr>
          <w:szCs w:val="26"/>
        </w:rPr>
        <w:t>: là hộp chọn theo nhóm, nghĩa là các hộp trong cùng một nhóm sẽ loại trừ nhau, tại một thời điểm người dùng chỉ được chọn một trong các mục. Vi dụ như hộp chọn giới tính, ta phải sử dụng radio vì tại một thời điểm chỉ cho phép chọn Nam hoặc Nữ</w:t>
      </w:r>
    </w:p>
    <w:p w14:paraId="47FF8AAE" w14:textId="35E383C0" w:rsidR="00E42349" w:rsidRPr="00E42349" w:rsidRDefault="00C064CB" w:rsidP="00591D31">
      <w:pPr>
        <w:numPr>
          <w:ilvl w:val="0"/>
          <w:numId w:val="37"/>
        </w:numPr>
        <w:shd w:val="clear" w:color="auto" w:fill="FFFFFF"/>
        <w:spacing w:before="0" w:after="100" w:afterAutospacing="1" w:line="240" w:lineRule="auto"/>
        <w:jc w:val="left"/>
        <w:rPr>
          <w:szCs w:val="26"/>
        </w:rPr>
      </w:pPr>
      <w:r w:rsidRPr="004D54AB">
        <w:rPr>
          <w:b/>
          <w:bCs/>
          <w:szCs w:val="26"/>
        </w:rPr>
        <w:t>CheckBox</w:t>
      </w:r>
      <w:r w:rsidRPr="004D54AB">
        <w:rPr>
          <w:szCs w:val="26"/>
        </w:rPr>
        <w:t>:  là hộp chọn mà người dùng có thể chọn một hoặc nhiều mục cùng một lúc. Vi dụ như mục chọn Ngoại ngữ, cho phép người dùng chọn đồng thời nhiều mục.</w:t>
      </w:r>
    </w:p>
    <w:p w14:paraId="56017CFA" w14:textId="77777777" w:rsidR="00C064CB" w:rsidRPr="00E42349" w:rsidRDefault="00C064CB" w:rsidP="00591D31">
      <w:pPr>
        <w:pStyle w:val="NormalWeb"/>
        <w:shd w:val="clear" w:color="auto" w:fill="FFFFFF"/>
        <w:spacing w:before="0" w:beforeAutospacing="0" w:after="240" w:afterAutospacing="0"/>
        <w:ind w:left="720"/>
        <w:rPr>
          <w:sz w:val="22"/>
          <w:szCs w:val="22"/>
        </w:rPr>
      </w:pPr>
      <w:r w:rsidRPr="00E42349">
        <w:rPr>
          <w:sz w:val="22"/>
          <w:szCs w:val="22"/>
        </w:rPr>
        <w:t>&lt;Grid&gt;</w:t>
      </w:r>
    </w:p>
    <w:p w14:paraId="5D4B8233" w14:textId="3C198CD0" w:rsidR="00C064CB" w:rsidRPr="00E42349" w:rsidRDefault="00C064CB" w:rsidP="00591D31">
      <w:pPr>
        <w:pStyle w:val="NormalWeb"/>
        <w:shd w:val="clear" w:color="auto" w:fill="FFFFFF"/>
        <w:spacing w:before="0" w:beforeAutospacing="0" w:after="240" w:afterAutospacing="0"/>
        <w:ind w:left="720"/>
        <w:rPr>
          <w:sz w:val="22"/>
          <w:szCs w:val="22"/>
        </w:rPr>
      </w:pPr>
      <w:r w:rsidRPr="00E42349">
        <w:rPr>
          <w:sz w:val="22"/>
          <w:szCs w:val="22"/>
        </w:rPr>
        <w:t>        &lt;Label Height=”30″ HorizontalAlignment</w:t>
      </w:r>
      <w:proofErr w:type="gramStart"/>
      <w:r w:rsidRPr="00E42349">
        <w:rPr>
          <w:sz w:val="22"/>
          <w:szCs w:val="22"/>
        </w:rPr>
        <w:t>=”Left</w:t>
      </w:r>
      <w:proofErr w:type="gramEnd"/>
      <w:r w:rsidRPr="00E42349">
        <w:rPr>
          <w:sz w:val="22"/>
          <w:szCs w:val="22"/>
        </w:rPr>
        <w:t>” Margin=”10,94,0,0″ Name=”label3″ VerticalAlignment=”Top” Width=”60″&gt;Giới tính:&lt;/Label&gt;</w:t>
      </w:r>
    </w:p>
    <w:p w14:paraId="1C74929F" w14:textId="4DE6D3F4" w:rsidR="00C064CB" w:rsidRPr="00E42349" w:rsidRDefault="00C064CB" w:rsidP="00591D31">
      <w:pPr>
        <w:pStyle w:val="NormalWeb"/>
        <w:shd w:val="clear" w:color="auto" w:fill="FFFFFF"/>
        <w:spacing w:before="0" w:beforeAutospacing="0" w:after="240" w:afterAutospacing="0"/>
        <w:ind w:left="720"/>
        <w:rPr>
          <w:sz w:val="22"/>
          <w:szCs w:val="22"/>
        </w:rPr>
      </w:pPr>
      <w:r w:rsidRPr="00E42349">
        <w:rPr>
          <w:sz w:val="22"/>
          <w:szCs w:val="22"/>
        </w:rPr>
        <w:t>        &lt;RadioButton Height=”22″ Margin=”80,99,0,0″ Name</w:t>
      </w:r>
      <w:proofErr w:type="gramStart"/>
      <w:r w:rsidRPr="00E42349">
        <w:rPr>
          <w:sz w:val="22"/>
          <w:szCs w:val="22"/>
        </w:rPr>
        <w:t>=”radioButton</w:t>
      </w:r>
      <w:proofErr w:type="gramEnd"/>
      <w:r w:rsidRPr="00E42349">
        <w:rPr>
          <w:sz w:val="22"/>
          <w:szCs w:val="22"/>
        </w:rPr>
        <w:t>1″ VerticalAlignment=”Top” HorizontalAlignment=”Left” Width=”79″ GroupName=”GioiTinh” IsChecked=”True”&gt;Nam&lt;/RadioButton&gt;</w:t>
      </w:r>
    </w:p>
    <w:p w14:paraId="08C69FEA" w14:textId="531B4B76" w:rsidR="00C064CB" w:rsidRPr="00E42349" w:rsidRDefault="00C064CB" w:rsidP="00591D31">
      <w:pPr>
        <w:pStyle w:val="NormalWeb"/>
        <w:shd w:val="clear" w:color="auto" w:fill="FFFFFF"/>
        <w:spacing w:before="0" w:beforeAutospacing="0" w:after="240" w:afterAutospacing="0"/>
        <w:ind w:left="720"/>
        <w:rPr>
          <w:sz w:val="22"/>
          <w:szCs w:val="22"/>
        </w:rPr>
      </w:pPr>
      <w:r w:rsidRPr="00E42349">
        <w:rPr>
          <w:sz w:val="22"/>
          <w:szCs w:val="22"/>
        </w:rPr>
        <w:lastRenderedPageBreak/>
        <w:t>        &lt;RadioButton Height=”22″ HorizontalAlignment</w:t>
      </w:r>
      <w:proofErr w:type="gramStart"/>
      <w:r w:rsidRPr="00E42349">
        <w:rPr>
          <w:sz w:val="22"/>
          <w:szCs w:val="22"/>
        </w:rPr>
        <w:t>=”Right</w:t>
      </w:r>
      <w:proofErr w:type="gramEnd"/>
      <w:r w:rsidRPr="00E42349">
        <w:rPr>
          <w:sz w:val="22"/>
          <w:szCs w:val="22"/>
        </w:rPr>
        <w:t>” Margin=”0,99,30,0″ Name=”radioButton2″ VerticalAlignment=”Top” Width=”79″ GroupName=”GioiTinh”&gt;Nữ&lt;/RadioButton&gt;</w:t>
      </w:r>
    </w:p>
    <w:p w14:paraId="46F195DF" w14:textId="77777777" w:rsidR="00C064CB" w:rsidRPr="00E42349" w:rsidRDefault="00C064CB" w:rsidP="00591D31">
      <w:pPr>
        <w:pStyle w:val="NormalWeb"/>
        <w:shd w:val="clear" w:color="auto" w:fill="FFFFFF"/>
        <w:spacing w:before="0" w:beforeAutospacing="0" w:after="240" w:afterAutospacing="0"/>
        <w:ind w:left="720"/>
        <w:rPr>
          <w:sz w:val="22"/>
          <w:szCs w:val="22"/>
        </w:rPr>
      </w:pPr>
      <w:r w:rsidRPr="00E42349">
        <w:rPr>
          <w:sz w:val="22"/>
          <w:szCs w:val="22"/>
        </w:rPr>
        <w:t>        &lt;Label HorizontalAlignment</w:t>
      </w:r>
      <w:proofErr w:type="gramStart"/>
      <w:r w:rsidRPr="00E42349">
        <w:rPr>
          <w:sz w:val="22"/>
          <w:szCs w:val="22"/>
        </w:rPr>
        <w:t>=”Left</w:t>
      </w:r>
      <w:proofErr w:type="gramEnd"/>
      <w:r w:rsidRPr="00E42349">
        <w:rPr>
          <w:sz w:val="22"/>
          <w:szCs w:val="22"/>
        </w:rPr>
        <w:t>” Margin=”10,127,0,105″ Name=”label4″</w:t>
      </w:r>
    </w:p>
    <w:p w14:paraId="10D1E43E" w14:textId="7F810486" w:rsidR="00C064CB" w:rsidRPr="00E42349" w:rsidRDefault="00C064CB" w:rsidP="00591D31">
      <w:pPr>
        <w:pStyle w:val="NormalWeb"/>
        <w:shd w:val="clear" w:color="auto" w:fill="FFFFFF"/>
        <w:spacing w:before="0" w:beforeAutospacing="0" w:after="240" w:afterAutospacing="0"/>
        <w:ind w:left="720"/>
        <w:rPr>
          <w:sz w:val="22"/>
          <w:szCs w:val="22"/>
        </w:rPr>
      </w:pPr>
      <w:r w:rsidRPr="00E42349">
        <w:rPr>
          <w:sz w:val="22"/>
          <w:szCs w:val="22"/>
        </w:rPr>
        <w:t>Width=”69″&gt;Ngoại ngữ:&lt;/Label&gt;</w:t>
      </w:r>
    </w:p>
    <w:p w14:paraId="496FA0D7" w14:textId="2E6E2638" w:rsidR="00C064CB" w:rsidRPr="00E42349" w:rsidRDefault="00C064CB" w:rsidP="00591D31">
      <w:pPr>
        <w:pStyle w:val="NormalWeb"/>
        <w:shd w:val="clear" w:color="auto" w:fill="FFFFFF"/>
        <w:spacing w:before="0" w:beforeAutospacing="0" w:after="240" w:afterAutospacing="0"/>
        <w:ind w:left="720"/>
        <w:rPr>
          <w:sz w:val="22"/>
          <w:szCs w:val="22"/>
        </w:rPr>
      </w:pPr>
      <w:r w:rsidRPr="00E42349">
        <w:rPr>
          <w:sz w:val="22"/>
          <w:szCs w:val="22"/>
        </w:rPr>
        <w:t>        &lt;CheckBox Margin=”84,0,119,110″ Name</w:t>
      </w:r>
      <w:proofErr w:type="gramStart"/>
      <w:r w:rsidRPr="00E42349">
        <w:rPr>
          <w:sz w:val="22"/>
          <w:szCs w:val="22"/>
        </w:rPr>
        <w:t>=”checkBox</w:t>
      </w:r>
      <w:proofErr w:type="gramEnd"/>
      <w:r w:rsidRPr="00E42349">
        <w:rPr>
          <w:sz w:val="22"/>
          <w:szCs w:val="22"/>
        </w:rPr>
        <w:t>1″ Height=”20″ VerticalAlignment=”Bottom” IsChecked=”True”&gt;Tiếng Anh&lt;/CheckBox&gt;</w:t>
      </w:r>
    </w:p>
    <w:p w14:paraId="1A56FF8F" w14:textId="5FA5C799" w:rsidR="00C064CB" w:rsidRPr="00E42349" w:rsidRDefault="00C064CB" w:rsidP="00591D31">
      <w:pPr>
        <w:pStyle w:val="NormalWeb"/>
        <w:shd w:val="clear" w:color="auto" w:fill="FFFFFF"/>
        <w:spacing w:before="0" w:beforeAutospacing="0" w:after="240" w:afterAutospacing="0"/>
        <w:ind w:left="720"/>
        <w:rPr>
          <w:sz w:val="22"/>
          <w:szCs w:val="22"/>
        </w:rPr>
      </w:pPr>
      <w:r w:rsidRPr="00E42349">
        <w:rPr>
          <w:sz w:val="22"/>
          <w:szCs w:val="22"/>
        </w:rPr>
        <w:t>        &lt;CheckBox HorizontalAlignment</w:t>
      </w:r>
      <w:proofErr w:type="gramStart"/>
      <w:r w:rsidRPr="00E42349">
        <w:rPr>
          <w:sz w:val="22"/>
          <w:szCs w:val="22"/>
        </w:rPr>
        <w:t>=”Right</w:t>
      </w:r>
      <w:proofErr w:type="gramEnd"/>
      <w:r w:rsidRPr="00E42349">
        <w:rPr>
          <w:sz w:val="22"/>
          <w:szCs w:val="22"/>
        </w:rPr>
        <w:t>” Margin=”0,0,24,110″ Name=”checkBox2″ Width=”85″ Height=”20″ VerticalAlignment=”Bottom”&gt;Tiếng Trung&lt;/CheckBox&gt;</w:t>
      </w:r>
    </w:p>
    <w:p w14:paraId="1696C660" w14:textId="46D0FC52" w:rsidR="00C064CB" w:rsidRPr="004D54AB" w:rsidRDefault="00C064CB" w:rsidP="00591D31">
      <w:pPr>
        <w:pStyle w:val="NormalWeb"/>
        <w:shd w:val="clear" w:color="auto" w:fill="FFFFFF"/>
        <w:spacing w:before="0" w:beforeAutospacing="0" w:after="240" w:afterAutospacing="0"/>
        <w:ind w:left="720"/>
        <w:rPr>
          <w:sz w:val="26"/>
          <w:szCs w:val="26"/>
        </w:rPr>
      </w:pPr>
      <w:r w:rsidRPr="00E42349">
        <w:rPr>
          <w:sz w:val="22"/>
          <w:szCs w:val="22"/>
        </w:rPr>
        <w:t>    &lt;/Grid&gt;</w:t>
      </w:r>
    </w:p>
    <w:p w14:paraId="5A6CACDB" w14:textId="22835736" w:rsidR="00C064CB" w:rsidRPr="004D54AB" w:rsidRDefault="00C064CB" w:rsidP="00591D31">
      <w:pPr>
        <w:pStyle w:val="NormalWeb"/>
        <w:shd w:val="clear" w:color="auto" w:fill="FFFFFF"/>
        <w:spacing w:before="0" w:beforeAutospacing="0" w:after="240" w:afterAutospacing="0"/>
        <w:ind w:left="720"/>
        <w:jc w:val="center"/>
        <w:rPr>
          <w:sz w:val="26"/>
          <w:szCs w:val="26"/>
        </w:rPr>
      </w:pPr>
      <w:r w:rsidRPr="004D54AB">
        <w:rPr>
          <w:noProof/>
        </w:rPr>
        <w:drawing>
          <wp:inline distT="0" distB="0" distL="0" distR="0" wp14:anchorId="03E36F34" wp14:editId="34DA5E4B">
            <wp:extent cx="4676775" cy="2563232"/>
            <wp:effectExtent l="0" t="0" r="0" b="8890"/>
            <wp:docPr id="30" name="Picture 3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ntitl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7702" cy="2569221"/>
                    </a:xfrm>
                    <a:prstGeom prst="rect">
                      <a:avLst/>
                    </a:prstGeom>
                    <a:noFill/>
                    <a:ln>
                      <a:noFill/>
                    </a:ln>
                  </pic:spPr>
                </pic:pic>
              </a:graphicData>
            </a:graphic>
          </wp:inline>
        </w:drawing>
      </w:r>
    </w:p>
    <w:p w14:paraId="72DBA462" w14:textId="77777777" w:rsidR="00E123E4" w:rsidRPr="004D54AB" w:rsidRDefault="00E123E4" w:rsidP="00591D31">
      <w:pPr>
        <w:pStyle w:val="NormalWeb"/>
        <w:shd w:val="clear" w:color="auto" w:fill="FFFFFF"/>
        <w:spacing w:before="0" w:beforeAutospacing="0" w:after="240" w:afterAutospacing="0"/>
        <w:ind w:firstLine="720"/>
        <w:rPr>
          <w:sz w:val="26"/>
          <w:szCs w:val="26"/>
        </w:rPr>
      </w:pPr>
      <w:r w:rsidRPr="004D54AB">
        <w:rPr>
          <w:rStyle w:val="Strong"/>
          <w:sz w:val="26"/>
          <w:szCs w:val="26"/>
        </w:rPr>
        <w:t>Radio Button</w:t>
      </w:r>
      <w:r w:rsidRPr="004D54AB">
        <w:rPr>
          <w:sz w:val="26"/>
          <w:szCs w:val="26"/>
        </w:rPr>
        <w:t> được tạo bởi thẻ &lt;RadioButton&gt; và kết thúc bởi&lt;/RadioButton&gt;, giữa cặp thẻ này là nhãn của Radio Button &lt;RadioButton&gt; Nhãn &lt;/RadioButton&gt;.</w:t>
      </w:r>
    </w:p>
    <w:p w14:paraId="6F3E381D" w14:textId="77777777" w:rsidR="00E123E4" w:rsidRPr="004D54AB" w:rsidRDefault="00E123E4" w:rsidP="00591D31">
      <w:pPr>
        <w:pStyle w:val="NormalWeb"/>
        <w:shd w:val="clear" w:color="auto" w:fill="FFFFFF"/>
        <w:spacing w:before="0" w:beforeAutospacing="0" w:after="240" w:afterAutospacing="0"/>
        <w:ind w:firstLine="720"/>
        <w:rPr>
          <w:sz w:val="26"/>
          <w:szCs w:val="26"/>
        </w:rPr>
      </w:pPr>
      <w:r w:rsidRPr="004D54AB">
        <w:rPr>
          <w:sz w:val="26"/>
          <w:szCs w:val="26"/>
        </w:rPr>
        <w:t>CheckBox được tạo bởi thẻ &lt;CheckBox &gt; và kết thúc bởi&lt;/CheckBox&gt;, giữa cặp thẻ này là nhãn của CheckBox &lt;CheckBox&gt; Nhãn &lt;/CheckBox&gt;.</w:t>
      </w:r>
    </w:p>
    <w:p w14:paraId="40FBB2B0" w14:textId="77777777" w:rsidR="00E123E4" w:rsidRPr="004D54AB" w:rsidRDefault="00E123E4" w:rsidP="00591D31">
      <w:pPr>
        <w:pStyle w:val="NormalWeb"/>
        <w:shd w:val="clear" w:color="auto" w:fill="FFFFFF"/>
        <w:spacing w:before="0" w:beforeAutospacing="0" w:after="240" w:afterAutospacing="0"/>
        <w:ind w:firstLine="720"/>
        <w:rPr>
          <w:sz w:val="26"/>
          <w:szCs w:val="26"/>
        </w:rPr>
      </w:pPr>
      <w:r w:rsidRPr="004D54AB">
        <w:rPr>
          <w:sz w:val="26"/>
          <w:szCs w:val="26"/>
        </w:rPr>
        <w:t>Cả hai thẻ này đều có đặc tính IsChecked</w:t>
      </w:r>
      <w:proofErr w:type="gramStart"/>
      <w:r w:rsidRPr="004D54AB">
        <w:rPr>
          <w:sz w:val="26"/>
          <w:szCs w:val="26"/>
        </w:rPr>
        <w:t>=”True</w:t>
      </w:r>
      <w:proofErr w:type="gramEnd"/>
      <w:r w:rsidRPr="004D54AB">
        <w:rPr>
          <w:sz w:val="26"/>
          <w:szCs w:val="26"/>
        </w:rPr>
        <w:t>” hoặc IsChecked=”False”. Mục nào có thuộc tính này sẽ được tự động chọn khi cửa sổ bắt đầu hiển thị.</w:t>
      </w:r>
    </w:p>
    <w:p w14:paraId="1302D10C" w14:textId="77777777" w:rsidR="00E123E4" w:rsidRPr="004D54AB" w:rsidRDefault="00E123E4" w:rsidP="00591D31">
      <w:pPr>
        <w:pStyle w:val="NormalWeb"/>
        <w:shd w:val="clear" w:color="auto" w:fill="FFFFFF"/>
        <w:spacing w:before="0" w:beforeAutospacing="0" w:after="240" w:afterAutospacing="0"/>
        <w:ind w:firstLine="720"/>
        <w:rPr>
          <w:sz w:val="26"/>
          <w:szCs w:val="26"/>
        </w:rPr>
      </w:pPr>
      <w:r w:rsidRPr="004D54AB">
        <w:rPr>
          <w:sz w:val="26"/>
          <w:szCs w:val="26"/>
        </w:rPr>
        <w:t>Đối với Radio Button, vì là hộp chọn loại trừ, nếu trong một cửa sổ có nhiều nhóm Radio Button khác nhau thì các Radio Button của mỗi nhóm đuợc phân biệt bởi đặc tính GroupName</w:t>
      </w:r>
      <w:proofErr w:type="gramStart"/>
      <w:r w:rsidRPr="004D54AB">
        <w:rPr>
          <w:sz w:val="26"/>
          <w:szCs w:val="26"/>
        </w:rPr>
        <w:t>=”TenNhom</w:t>
      </w:r>
      <w:proofErr w:type="gramEnd"/>
      <w:r w:rsidRPr="004D54AB">
        <w:rPr>
          <w:sz w:val="26"/>
          <w:szCs w:val="26"/>
        </w:rPr>
        <w:t xml:space="preserve">”. Ví dụ, trên cùng một cửa sổ có hai Radio Button chọn Giới tính (Nam; Nữ) và ba Radio Button khác chọn nghề nghiệp (Kinh doanh; Kỹ Thuật; Marketing) thì các </w:t>
      </w:r>
      <w:proofErr w:type="gramStart"/>
      <w:r w:rsidRPr="004D54AB">
        <w:rPr>
          <w:sz w:val="26"/>
          <w:szCs w:val="26"/>
        </w:rPr>
        <w:t>Radio  Button</w:t>
      </w:r>
      <w:proofErr w:type="gramEnd"/>
      <w:r w:rsidRPr="004D54AB">
        <w:rPr>
          <w:sz w:val="26"/>
          <w:szCs w:val="26"/>
        </w:rPr>
        <w:t xml:space="preserve"> Nam,  Nu phải có cùng GroupName với nhau, ba Radio  Button Kinh doanh, Ky Thuat, Marketting phải có cùng GroupName và khác với GroupName của nhóm giới tính.</w:t>
      </w:r>
    </w:p>
    <w:p w14:paraId="23B56FC3" w14:textId="77777777" w:rsidR="00E123E4" w:rsidRPr="004D54AB" w:rsidRDefault="00E123E4" w:rsidP="00591D31">
      <w:pPr>
        <w:pStyle w:val="NormalWeb"/>
        <w:shd w:val="clear" w:color="auto" w:fill="FFFFFF"/>
        <w:spacing w:before="0" w:beforeAutospacing="0" w:after="240" w:afterAutospacing="0"/>
        <w:ind w:left="720"/>
        <w:rPr>
          <w:sz w:val="26"/>
          <w:szCs w:val="26"/>
        </w:rPr>
      </w:pPr>
    </w:p>
    <w:p w14:paraId="70014268" w14:textId="77777777" w:rsidR="00C064CB" w:rsidRPr="004D54AB" w:rsidRDefault="00C064CB" w:rsidP="00591D31">
      <w:pPr>
        <w:spacing w:before="0"/>
      </w:pPr>
    </w:p>
    <w:p w14:paraId="4E465E5F" w14:textId="3654051C" w:rsidR="00DC5D1A" w:rsidRPr="004D54AB" w:rsidRDefault="00DC5D1A" w:rsidP="00591D31">
      <w:pPr>
        <w:pStyle w:val="Heading6"/>
        <w:spacing w:before="0"/>
      </w:pPr>
      <w:r w:rsidRPr="004D54AB">
        <w:t>ListBox</w:t>
      </w:r>
    </w:p>
    <w:p w14:paraId="5054E541" w14:textId="1DECC0FA" w:rsidR="00DC5D1A" w:rsidRPr="004D54AB" w:rsidRDefault="00DC5D1A" w:rsidP="00591D31">
      <w:pPr>
        <w:spacing w:before="0"/>
        <w:rPr>
          <w:szCs w:val="26"/>
          <w:shd w:val="clear" w:color="auto" w:fill="FFFFFF"/>
        </w:rPr>
      </w:pPr>
      <w:r w:rsidRPr="004D54AB">
        <w:rPr>
          <w:szCs w:val="26"/>
          <w:shd w:val="clear" w:color="auto" w:fill="FFFFFF"/>
        </w:rPr>
        <w:t>Hộp danh sách (ListBox) và là điều khiển hiển thị một danh sách các mục theo từng dòng và cho phép người dùng chọn một hay nhiều phẩn tử của danh sách.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4"/>
        <w:gridCol w:w="4809"/>
      </w:tblGrid>
      <w:tr w:rsidR="0092018B" w14:paraId="314BE80F" w14:textId="77777777" w:rsidTr="0092018B">
        <w:tc>
          <w:tcPr>
            <w:tcW w:w="4796" w:type="dxa"/>
          </w:tcPr>
          <w:p w14:paraId="712D95F4" w14:textId="77777777" w:rsidR="0092018B" w:rsidRPr="00DA4B7F" w:rsidRDefault="0092018B" w:rsidP="00591D31">
            <w:pPr>
              <w:pStyle w:val="NormalWeb"/>
              <w:shd w:val="clear" w:color="auto" w:fill="FFFFFF"/>
              <w:spacing w:before="0" w:beforeAutospacing="0" w:after="240" w:afterAutospacing="0"/>
              <w:ind w:left="30"/>
              <w:rPr>
                <w:sz w:val="22"/>
                <w:szCs w:val="22"/>
              </w:rPr>
            </w:pPr>
            <w:r w:rsidRPr="00DA4B7F">
              <w:rPr>
                <w:sz w:val="22"/>
                <w:szCs w:val="22"/>
              </w:rPr>
              <w:t>&lt;Grid&gt;</w:t>
            </w:r>
          </w:p>
          <w:p w14:paraId="7CDE9405" w14:textId="77777777" w:rsidR="0092018B" w:rsidRPr="00DA4B7F" w:rsidRDefault="0092018B" w:rsidP="00591D31">
            <w:pPr>
              <w:pStyle w:val="NormalWeb"/>
              <w:shd w:val="clear" w:color="auto" w:fill="FFFFFF"/>
              <w:spacing w:before="0" w:beforeAutospacing="0" w:after="240" w:afterAutospacing="0"/>
              <w:ind w:left="30"/>
              <w:rPr>
                <w:sz w:val="22"/>
                <w:szCs w:val="22"/>
              </w:rPr>
            </w:pPr>
            <w:r w:rsidRPr="00DA4B7F">
              <w:rPr>
                <w:sz w:val="22"/>
                <w:szCs w:val="22"/>
              </w:rPr>
              <w:t>        &lt;Label Height=”30″ HorizontalAlignment</w:t>
            </w:r>
            <w:proofErr w:type="gramStart"/>
            <w:r w:rsidRPr="00DA4B7F">
              <w:rPr>
                <w:sz w:val="22"/>
                <w:szCs w:val="22"/>
              </w:rPr>
              <w:t>=”Left</w:t>
            </w:r>
            <w:proofErr w:type="gramEnd"/>
            <w:r w:rsidRPr="00DA4B7F">
              <w:rPr>
                <w:sz w:val="22"/>
                <w:szCs w:val="22"/>
              </w:rPr>
              <w:t>” Margin=”10,0,0,126″ Name=”label5″ VerticalAlignment=”Bottom” Width=”69″&gt;Quê quán:&lt;/Label&gt;</w:t>
            </w:r>
          </w:p>
          <w:p w14:paraId="01E170B1" w14:textId="77777777" w:rsidR="0092018B" w:rsidRPr="00DA4B7F" w:rsidRDefault="0092018B" w:rsidP="00591D31">
            <w:pPr>
              <w:pStyle w:val="NormalWeb"/>
              <w:shd w:val="clear" w:color="auto" w:fill="FFFFFF"/>
              <w:spacing w:before="0" w:beforeAutospacing="0" w:after="240" w:afterAutospacing="0"/>
              <w:ind w:left="30"/>
              <w:rPr>
                <w:sz w:val="22"/>
                <w:szCs w:val="22"/>
              </w:rPr>
            </w:pPr>
            <w:r w:rsidRPr="00DA4B7F">
              <w:rPr>
                <w:sz w:val="22"/>
                <w:szCs w:val="22"/>
              </w:rPr>
              <w:t>        &lt;ListBox Height=”68″ Margin=”80,0,33,77″ Name</w:t>
            </w:r>
            <w:proofErr w:type="gramStart"/>
            <w:r w:rsidRPr="00DA4B7F">
              <w:rPr>
                <w:sz w:val="22"/>
                <w:szCs w:val="22"/>
              </w:rPr>
              <w:t>=”listBox</w:t>
            </w:r>
            <w:proofErr w:type="gramEnd"/>
            <w:r w:rsidRPr="00DA4B7F">
              <w:rPr>
                <w:sz w:val="22"/>
                <w:szCs w:val="22"/>
              </w:rPr>
              <w:t>1″ VerticalAlignment=”Bottom” SelectedIndex=”0″&gt;</w:t>
            </w:r>
          </w:p>
          <w:p w14:paraId="40ACE6EE" w14:textId="77777777" w:rsidR="0092018B" w:rsidRPr="00DA4B7F" w:rsidRDefault="0092018B" w:rsidP="00591D31">
            <w:pPr>
              <w:pStyle w:val="NormalWeb"/>
              <w:shd w:val="clear" w:color="auto" w:fill="FFFFFF"/>
              <w:spacing w:before="0" w:beforeAutospacing="0" w:after="240" w:afterAutospacing="0"/>
              <w:ind w:left="30"/>
              <w:rPr>
                <w:sz w:val="22"/>
                <w:szCs w:val="22"/>
              </w:rPr>
            </w:pPr>
            <w:r w:rsidRPr="00DA4B7F">
              <w:rPr>
                <w:sz w:val="22"/>
                <w:szCs w:val="22"/>
              </w:rPr>
              <w:t>        &lt;ListBoxItem&gt;Hà nội&lt;/ListBoxItem&gt;</w:t>
            </w:r>
          </w:p>
          <w:p w14:paraId="44240DE2" w14:textId="77777777" w:rsidR="0092018B" w:rsidRPr="00DA4B7F" w:rsidRDefault="0092018B" w:rsidP="00591D31">
            <w:pPr>
              <w:pStyle w:val="NormalWeb"/>
              <w:shd w:val="clear" w:color="auto" w:fill="FFFFFF"/>
              <w:spacing w:before="0" w:beforeAutospacing="0" w:after="240" w:afterAutospacing="0"/>
              <w:ind w:left="30"/>
              <w:rPr>
                <w:sz w:val="22"/>
                <w:szCs w:val="22"/>
              </w:rPr>
            </w:pPr>
            <w:r w:rsidRPr="00DA4B7F">
              <w:rPr>
                <w:sz w:val="22"/>
                <w:szCs w:val="22"/>
              </w:rPr>
              <w:t>        &lt;ListBoxItem&gt;TP. Hồ Chí Minh&lt;/ListBoxItem&gt;</w:t>
            </w:r>
          </w:p>
          <w:p w14:paraId="36356447" w14:textId="77777777" w:rsidR="0092018B" w:rsidRPr="00DA4B7F" w:rsidRDefault="0092018B" w:rsidP="00591D31">
            <w:pPr>
              <w:pStyle w:val="NormalWeb"/>
              <w:shd w:val="clear" w:color="auto" w:fill="FFFFFF"/>
              <w:spacing w:before="0" w:beforeAutospacing="0" w:after="240" w:afterAutospacing="0"/>
              <w:ind w:left="30"/>
              <w:rPr>
                <w:sz w:val="22"/>
                <w:szCs w:val="22"/>
              </w:rPr>
            </w:pPr>
            <w:r w:rsidRPr="00DA4B7F">
              <w:rPr>
                <w:sz w:val="22"/>
                <w:szCs w:val="22"/>
              </w:rPr>
              <w:t>        &lt;ListBoxItem&gt;Hải Phòng&lt;/ListBoxItem&gt;</w:t>
            </w:r>
          </w:p>
          <w:p w14:paraId="3954D514" w14:textId="77777777" w:rsidR="0092018B" w:rsidRPr="00DA4B7F" w:rsidRDefault="0092018B" w:rsidP="00591D31">
            <w:pPr>
              <w:pStyle w:val="NormalWeb"/>
              <w:shd w:val="clear" w:color="auto" w:fill="FFFFFF"/>
              <w:spacing w:before="0" w:beforeAutospacing="0" w:after="240" w:afterAutospacing="0"/>
              <w:ind w:left="30"/>
              <w:rPr>
                <w:sz w:val="22"/>
                <w:szCs w:val="22"/>
              </w:rPr>
            </w:pPr>
            <w:r w:rsidRPr="00DA4B7F">
              <w:rPr>
                <w:sz w:val="22"/>
                <w:szCs w:val="22"/>
              </w:rPr>
              <w:t>        &lt;ListBoxItem&gt;Đà Nẵng&lt;/ListBoxItem&gt;</w:t>
            </w:r>
          </w:p>
          <w:p w14:paraId="75C1CD4C" w14:textId="77777777" w:rsidR="004F27D5" w:rsidRDefault="0092018B" w:rsidP="00591D31">
            <w:pPr>
              <w:pStyle w:val="NormalWeb"/>
              <w:shd w:val="clear" w:color="auto" w:fill="FFFFFF"/>
              <w:spacing w:before="0" w:beforeAutospacing="0" w:after="240" w:afterAutospacing="0"/>
              <w:ind w:left="30"/>
              <w:rPr>
                <w:sz w:val="22"/>
                <w:szCs w:val="22"/>
              </w:rPr>
            </w:pPr>
            <w:r w:rsidRPr="00DA4B7F">
              <w:rPr>
                <w:sz w:val="22"/>
                <w:szCs w:val="22"/>
              </w:rPr>
              <w:t>        &lt;/ListBo</w:t>
            </w:r>
            <w:r w:rsidR="004F27D5">
              <w:rPr>
                <w:sz w:val="22"/>
                <w:szCs w:val="22"/>
              </w:rPr>
              <w:t>x&gt;</w:t>
            </w:r>
          </w:p>
          <w:p w14:paraId="5AB6C60A" w14:textId="4523495A" w:rsidR="0092018B" w:rsidRPr="00DA4B7F" w:rsidRDefault="0092018B" w:rsidP="00591D31">
            <w:pPr>
              <w:pStyle w:val="NormalWeb"/>
              <w:shd w:val="clear" w:color="auto" w:fill="FFFFFF"/>
              <w:spacing w:before="0" w:beforeAutospacing="0" w:after="240" w:afterAutospacing="0"/>
              <w:ind w:left="30"/>
              <w:rPr>
                <w:sz w:val="22"/>
                <w:szCs w:val="22"/>
              </w:rPr>
            </w:pPr>
            <w:r w:rsidRPr="00DA4B7F">
              <w:rPr>
                <w:sz w:val="22"/>
                <w:szCs w:val="22"/>
              </w:rPr>
              <w:t>&lt;/Grid&gt;</w:t>
            </w:r>
          </w:p>
          <w:p w14:paraId="3394D95C" w14:textId="77777777" w:rsidR="0092018B" w:rsidRDefault="0092018B" w:rsidP="00591D31">
            <w:pPr>
              <w:spacing w:before="0" w:beforeAutospacing="0"/>
              <w:ind w:firstLine="0"/>
              <w:jc w:val="center"/>
              <w:rPr>
                <w:szCs w:val="26"/>
              </w:rPr>
            </w:pPr>
          </w:p>
        </w:tc>
        <w:tc>
          <w:tcPr>
            <w:tcW w:w="4797" w:type="dxa"/>
          </w:tcPr>
          <w:p w14:paraId="70636CA5" w14:textId="5D0B55E0" w:rsidR="0092018B" w:rsidRDefault="0092018B" w:rsidP="00591D31">
            <w:pPr>
              <w:spacing w:before="0" w:beforeAutospacing="0"/>
              <w:ind w:firstLine="0"/>
              <w:jc w:val="center"/>
              <w:rPr>
                <w:szCs w:val="26"/>
              </w:rPr>
            </w:pPr>
            <w:r w:rsidRPr="004D54AB">
              <w:rPr>
                <w:noProof/>
              </w:rPr>
              <w:drawing>
                <wp:inline distT="0" distB="0" distL="0" distR="0" wp14:anchorId="16EA6073" wp14:editId="2BC6DE93">
                  <wp:extent cx="2981325" cy="2073550"/>
                  <wp:effectExtent l="0" t="0" r="0" b="3175"/>
                  <wp:docPr id="31" name="Picture 3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untitl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1197" cy="2080416"/>
                          </a:xfrm>
                          <a:prstGeom prst="rect">
                            <a:avLst/>
                          </a:prstGeom>
                          <a:noFill/>
                          <a:ln>
                            <a:noFill/>
                          </a:ln>
                        </pic:spPr>
                      </pic:pic>
                    </a:graphicData>
                  </a:graphic>
                </wp:inline>
              </w:drawing>
            </w:r>
          </w:p>
        </w:tc>
      </w:tr>
    </w:tbl>
    <w:p w14:paraId="1EB3F277" w14:textId="1EB6EDE4" w:rsidR="00DC5D1A" w:rsidRPr="004D54AB" w:rsidRDefault="00DC5D1A" w:rsidP="00591D31">
      <w:pPr>
        <w:spacing w:before="0"/>
        <w:jc w:val="center"/>
        <w:rPr>
          <w:szCs w:val="26"/>
        </w:rPr>
      </w:pPr>
    </w:p>
    <w:p w14:paraId="365A9F70" w14:textId="77777777" w:rsidR="00A3671D" w:rsidRPr="004D54AB" w:rsidRDefault="00A3671D" w:rsidP="00591D31">
      <w:pPr>
        <w:pStyle w:val="NormalWeb"/>
        <w:shd w:val="clear" w:color="auto" w:fill="FFFFFF"/>
        <w:spacing w:before="0" w:beforeAutospacing="0" w:after="240" w:afterAutospacing="0"/>
        <w:ind w:firstLine="567"/>
        <w:rPr>
          <w:sz w:val="26"/>
          <w:szCs w:val="26"/>
        </w:rPr>
      </w:pPr>
      <w:r w:rsidRPr="004D54AB">
        <w:rPr>
          <w:sz w:val="26"/>
          <w:szCs w:val="26"/>
        </w:rPr>
        <w:t>ListBox được tạo bởi thẻ &lt;ListBox</w:t>
      </w:r>
      <w:proofErr w:type="gramStart"/>
      <w:r w:rsidRPr="004D54AB">
        <w:rPr>
          <w:sz w:val="26"/>
          <w:szCs w:val="26"/>
        </w:rPr>
        <w:t>&gt;  và</w:t>
      </w:r>
      <w:proofErr w:type="gramEnd"/>
      <w:r w:rsidRPr="004D54AB">
        <w:rPr>
          <w:sz w:val="26"/>
          <w:szCs w:val="26"/>
        </w:rPr>
        <w:t xml:space="preserve"> kết thúc bằng thẻ đóng  &lt;/ListBox&gt; .</w:t>
      </w:r>
    </w:p>
    <w:p w14:paraId="4DA36D9E" w14:textId="77777777" w:rsidR="00A3671D" w:rsidRPr="004D54AB" w:rsidRDefault="00A3671D" w:rsidP="00591D31">
      <w:pPr>
        <w:pStyle w:val="NormalWeb"/>
        <w:shd w:val="clear" w:color="auto" w:fill="FFFFFF"/>
        <w:spacing w:before="0" w:beforeAutospacing="0" w:after="240" w:afterAutospacing="0"/>
        <w:ind w:firstLine="567"/>
        <w:rPr>
          <w:sz w:val="26"/>
          <w:szCs w:val="26"/>
        </w:rPr>
      </w:pPr>
      <w:r w:rsidRPr="004D54AB">
        <w:rPr>
          <w:sz w:val="26"/>
          <w:szCs w:val="26"/>
        </w:rPr>
        <w:t>Mỗi phần tử của danh sách nằm trong cặp thẻ &lt;ListBoxItem&gt; Nhãn &lt;/ListBoxItem&gt; lồng bên trong cặp thẻ trên.</w:t>
      </w:r>
    </w:p>
    <w:p w14:paraId="11B12FC0" w14:textId="77777777" w:rsidR="00A3671D" w:rsidRPr="004D54AB" w:rsidRDefault="00A3671D" w:rsidP="00591D31">
      <w:pPr>
        <w:pStyle w:val="NormalWeb"/>
        <w:shd w:val="clear" w:color="auto" w:fill="FFFFFF"/>
        <w:spacing w:before="0" w:beforeAutospacing="0" w:after="240" w:afterAutospacing="0"/>
        <w:ind w:firstLine="720"/>
        <w:rPr>
          <w:sz w:val="26"/>
          <w:szCs w:val="26"/>
        </w:rPr>
      </w:pPr>
      <w:r w:rsidRPr="004D54AB">
        <w:rPr>
          <w:sz w:val="26"/>
          <w:szCs w:val="26"/>
        </w:rPr>
        <w:t>Đặc tính SelectedIndex</w:t>
      </w:r>
      <w:proofErr w:type="gramStart"/>
      <w:r w:rsidRPr="004D54AB">
        <w:rPr>
          <w:sz w:val="26"/>
          <w:szCs w:val="26"/>
        </w:rPr>
        <w:t>=”k</w:t>
      </w:r>
      <w:proofErr w:type="gramEnd"/>
      <w:r w:rsidRPr="004D54AB">
        <w:rPr>
          <w:sz w:val="26"/>
          <w:szCs w:val="26"/>
        </w:rPr>
        <w:t>” để yêu cầu tự động chọn phần thử thứ n trong danh sách khi mở cửa sổ. Phần tử đầu tiên của danh sách có giá trị là 0, phần tử cuối cùng là n-1. Nếu muốn khi mở cửa sổ không chọn phần tử nào thì đặt giá trị k bằng -1.</w:t>
      </w:r>
    </w:p>
    <w:p w14:paraId="326744D0" w14:textId="77777777" w:rsidR="00A3671D" w:rsidRPr="004D54AB" w:rsidRDefault="00A3671D" w:rsidP="00591D31">
      <w:pPr>
        <w:spacing w:before="0"/>
        <w:jc w:val="center"/>
        <w:rPr>
          <w:szCs w:val="26"/>
        </w:rPr>
      </w:pPr>
    </w:p>
    <w:p w14:paraId="1BE07AED" w14:textId="388E4A5E" w:rsidR="00C953FB" w:rsidRPr="004D54AB" w:rsidRDefault="00C953FB" w:rsidP="00591D31">
      <w:pPr>
        <w:pStyle w:val="Heading6"/>
        <w:spacing w:before="0"/>
      </w:pPr>
      <w:r w:rsidRPr="004D54AB">
        <w:t>Combobox</w:t>
      </w:r>
    </w:p>
    <w:p w14:paraId="45C7BAD6" w14:textId="710305A4" w:rsidR="00C953FB" w:rsidRDefault="00C953FB" w:rsidP="00591D31">
      <w:pPr>
        <w:spacing w:before="0"/>
        <w:rPr>
          <w:szCs w:val="26"/>
          <w:shd w:val="clear" w:color="auto" w:fill="FFFFFF"/>
        </w:rPr>
      </w:pPr>
      <w:r w:rsidRPr="004D54AB">
        <w:rPr>
          <w:szCs w:val="26"/>
          <w:shd w:val="clear" w:color="auto" w:fill="FFFFFF"/>
        </w:rPr>
        <w:t xml:space="preserve">Hộp danh sách thả xuống (ComboBox) là các điều khiển hiển thị một danh sách theo từng dòng cho người dùng chọn. Tuy nhiên, khác với ListBox, ComboBox gọn gàng hơn bởi </w:t>
      </w:r>
      <w:r w:rsidRPr="004D54AB">
        <w:rPr>
          <w:szCs w:val="26"/>
          <w:shd w:val="clear" w:color="auto" w:fill="FFFFFF"/>
        </w:rPr>
        <w:lastRenderedPageBreak/>
        <w:t>vì nó chỉ hiển thị 1 dòng và khi nhấn vào biểu tượng tam giác bên cạnh thì danh sách mới được mở ra. Combox chỉ cho phép chọn 1 dòng tại 1 thời điểm.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6"/>
        <w:gridCol w:w="4797"/>
      </w:tblGrid>
      <w:tr w:rsidR="005451C3" w14:paraId="3E6EA7F5" w14:textId="77777777" w:rsidTr="005451C3">
        <w:tc>
          <w:tcPr>
            <w:tcW w:w="4796" w:type="dxa"/>
          </w:tcPr>
          <w:p w14:paraId="279C128B" w14:textId="77777777" w:rsidR="005451C3" w:rsidRPr="00DA4B7F" w:rsidRDefault="005451C3" w:rsidP="00591D31">
            <w:pPr>
              <w:pStyle w:val="NormalWeb"/>
              <w:shd w:val="clear" w:color="auto" w:fill="FFFFFF"/>
              <w:spacing w:before="0" w:beforeAutospacing="0" w:after="240" w:afterAutospacing="0"/>
              <w:ind w:left="30" w:hanging="30"/>
              <w:rPr>
                <w:sz w:val="22"/>
                <w:szCs w:val="22"/>
              </w:rPr>
            </w:pPr>
            <w:r w:rsidRPr="00DA4B7F">
              <w:rPr>
                <w:sz w:val="22"/>
                <w:szCs w:val="22"/>
              </w:rPr>
              <w:t>&lt;Grid&gt;</w:t>
            </w:r>
          </w:p>
          <w:p w14:paraId="298038A3" w14:textId="77777777" w:rsidR="005451C3" w:rsidRPr="00DA4B7F" w:rsidRDefault="005451C3" w:rsidP="00591D31">
            <w:pPr>
              <w:pStyle w:val="NormalWeb"/>
              <w:shd w:val="clear" w:color="auto" w:fill="FFFFFF"/>
              <w:spacing w:before="0" w:beforeAutospacing="0" w:after="240" w:afterAutospacing="0"/>
              <w:ind w:left="30" w:hanging="30"/>
              <w:rPr>
                <w:sz w:val="22"/>
                <w:szCs w:val="22"/>
              </w:rPr>
            </w:pPr>
            <w:r w:rsidRPr="00DA4B7F">
              <w:rPr>
                <w:sz w:val="22"/>
                <w:szCs w:val="22"/>
              </w:rPr>
              <w:t>        &lt;Label Height=”30″ HorizontalAlignment</w:t>
            </w:r>
            <w:proofErr w:type="gramStart"/>
            <w:r w:rsidRPr="00DA4B7F">
              <w:rPr>
                <w:sz w:val="22"/>
                <w:szCs w:val="22"/>
              </w:rPr>
              <w:t>=”Left</w:t>
            </w:r>
            <w:proofErr w:type="gramEnd"/>
            <w:r w:rsidRPr="00DA4B7F">
              <w:rPr>
                <w:sz w:val="22"/>
                <w:szCs w:val="22"/>
              </w:rPr>
              <w:t>” Margin=”10,0,0,126″ Name=”label5″ VerticalAlignment=”Bottom” Width=”69″&gt;Quê quán:&lt;/Label&gt;</w:t>
            </w:r>
          </w:p>
          <w:p w14:paraId="37098C66" w14:textId="77777777" w:rsidR="005451C3" w:rsidRPr="00DA4B7F" w:rsidRDefault="005451C3" w:rsidP="00591D31">
            <w:pPr>
              <w:pStyle w:val="NormalWeb"/>
              <w:shd w:val="clear" w:color="auto" w:fill="FFFFFF"/>
              <w:spacing w:before="0" w:beforeAutospacing="0" w:after="240" w:afterAutospacing="0"/>
              <w:ind w:left="30" w:hanging="30"/>
              <w:rPr>
                <w:sz w:val="22"/>
                <w:szCs w:val="22"/>
              </w:rPr>
            </w:pPr>
            <w:r w:rsidRPr="00DA4B7F">
              <w:rPr>
                <w:sz w:val="22"/>
                <w:szCs w:val="22"/>
              </w:rPr>
              <w:t>        &lt;ComboBox Height=”26″ Margin=”84,0,27,126″ Name</w:t>
            </w:r>
            <w:proofErr w:type="gramStart"/>
            <w:r w:rsidRPr="00DA4B7F">
              <w:rPr>
                <w:sz w:val="22"/>
                <w:szCs w:val="22"/>
              </w:rPr>
              <w:t>=”comboBox</w:t>
            </w:r>
            <w:proofErr w:type="gramEnd"/>
            <w:r w:rsidRPr="00DA4B7F">
              <w:rPr>
                <w:sz w:val="22"/>
                <w:szCs w:val="22"/>
              </w:rPr>
              <w:t>1″ VerticalAlignment=”Bottom” SelectedIndex=”0″&gt;</w:t>
            </w:r>
          </w:p>
          <w:p w14:paraId="045BEDF7" w14:textId="77777777" w:rsidR="005451C3" w:rsidRPr="00DA4B7F" w:rsidRDefault="005451C3" w:rsidP="00591D31">
            <w:pPr>
              <w:pStyle w:val="NormalWeb"/>
              <w:shd w:val="clear" w:color="auto" w:fill="FFFFFF"/>
              <w:spacing w:before="0" w:beforeAutospacing="0" w:after="240" w:afterAutospacing="0"/>
              <w:ind w:left="30" w:hanging="30"/>
              <w:rPr>
                <w:sz w:val="22"/>
                <w:szCs w:val="22"/>
              </w:rPr>
            </w:pPr>
            <w:r w:rsidRPr="00DA4B7F">
              <w:rPr>
                <w:sz w:val="22"/>
                <w:szCs w:val="22"/>
              </w:rPr>
              <w:t>        &lt;ComboBoxItem&gt;Hà nội&lt;/ComboBoxItem&gt;</w:t>
            </w:r>
          </w:p>
          <w:p w14:paraId="55C4C617" w14:textId="77777777" w:rsidR="005451C3" w:rsidRPr="00DA4B7F" w:rsidRDefault="005451C3" w:rsidP="00591D31">
            <w:pPr>
              <w:pStyle w:val="NormalWeb"/>
              <w:shd w:val="clear" w:color="auto" w:fill="FFFFFF"/>
              <w:spacing w:before="0" w:beforeAutospacing="0" w:after="240" w:afterAutospacing="0"/>
              <w:ind w:left="30" w:hanging="30"/>
              <w:rPr>
                <w:sz w:val="22"/>
                <w:szCs w:val="22"/>
              </w:rPr>
            </w:pPr>
            <w:r w:rsidRPr="00DA4B7F">
              <w:rPr>
                <w:sz w:val="22"/>
                <w:szCs w:val="22"/>
              </w:rPr>
              <w:t>        &lt;ComboBoxItem&gt;TP. Hồ Chí Minh&lt;/ComboBoxItem&gt;</w:t>
            </w:r>
          </w:p>
          <w:p w14:paraId="78F04462" w14:textId="77777777" w:rsidR="005451C3" w:rsidRPr="00DA4B7F" w:rsidRDefault="005451C3" w:rsidP="00591D31">
            <w:pPr>
              <w:pStyle w:val="NormalWeb"/>
              <w:shd w:val="clear" w:color="auto" w:fill="FFFFFF"/>
              <w:spacing w:before="0" w:beforeAutospacing="0" w:after="240" w:afterAutospacing="0"/>
              <w:ind w:left="30" w:hanging="30"/>
              <w:rPr>
                <w:sz w:val="22"/>
                <w:szCs w:val="22"/>
              </w:rPr>
            </w:pPr>
            <w:r w:rsidRPr="00DA4B7F">
              <w:rPr>
                <w:sz w:val="22"/>
                <w:szCs w:val="22"/>
              </w:rPr>
              <w:t>        &lt;ComboBoxItem&gt;Hải Phòng&lt;/ComboBoxItem&gt;</w:t>
            </w:r>
          </w:p>
          <w:p w14:paraId="347C5040" w14:textId="77777777" w:rsidR="005451C3" w:rsidRPr="00DA4B7F" w:rsidRDefault="005451C3" w:rsidP="00591D31">
            <w:pPr>
              <w:pStyle w:val="NormalWeb"/>
              <w:shd w:val="clear" w:color="auto" w:fill="FFFFFF"/>
              <w:spacing w:before="0" w:beforeAutospacing="0" w:after="240" w:afterAutospacing="0"/>
              <w:ind w:left="30" w:hanging="30"/>
              <w:rPr>
                <w:sz w:val="22"/>
                <w:szCs w:val="22"/>
              </w:rPr>
            </w:pPr>
            <w:r w:rsidRPr="00DA4B7F">
              <w:rPr>
                <w:sz w:val="22"/>
                <w:szCs w:val="22"/>
              </w:rPr>
              <w:t>        &lt;ComboBoxItem&gt;Đà Nẵng&lt;/ComboBoxItem&gt;</w:t>
            </w:r>
          </w:p>
          <w:p w14:paraId="201F696A" w14:textId="77777777" w:rsidR="005451C3" w:rsidRPr="00DA4B7F" w:rsidRDefault="005451C3" w:rsidP="00591D31">
            <w:pPr>
              <w:pStyle w:val="NormalWeb"/>
              <w:shd w:val="clear" w:color="auto" w:fill="FFFFFF"/>
              <w:spacing w:before="0" w:beforeAutospacing="0" w:after="240" w:afterAutospacing="0"/>
              <w:ind w:left="30" w:hanging="30"/>
              <w:rPr>
                <w:sz w:val="22"/>
                <w:szCs w:val="22"/>
              </w:rPr>
            </w:pPr>
            <w:r w:rsidRPr="00DA4B7F">
              <w:rPr>
                <w:sz w:val="22"/>
                <w:szCs w:val="22"/>
              </w:rPr>
              <w:t>        &lt;/ComboBox&gt;</w:t>
            </w:r>
          </w:p>
          <w:p w14:paraId="701BC9E4" w14:textId="3BAD1A98" w:rsidR="005451C3" w:rsidRPr="00DA4B7F" w:rsidRDefault="005451C3" w:rsidP="00591D31">
            <w:pPr>
              <w:pStyle w:val="NormalWeb"/>
              <w:shd w:val="clear" w:color="auto" w:fill="FFFFFF"/>
              <w:spacing w:before="0" w:beforeAutospacing="0" w:after="240" w:afterAutospacing="0"/>
              <w:ind w:left="30" w:hanging="30"/>
              <w:rPr>
                <w:sz w:val="22"/>
                <w:szCs w:val="22"/>
              </w:rPr>
            </w:pPr>
            <w:r w:rsidRPr="00DA4B7F">
              <w:rPr>
                <w:sz w:val="22"/>
                <w:szCs w:val="22"/>
              </w:rPr>
              <w:t>&lt;/Grid&gt;</w:t>
            </w:r>
          </w:p>
          <w:p w14:paraId="338C8DC7" w14:textId="77777777" w:rsidR="005451C3" w:rsidRDefault="005451C3" w:rsidP="00591D31">
            <w:pPr>
              <w:spacing w:before="0" w:beforeAutospacing="0"/>
              <w:ind w:firstLine="0"/>
              <w:rPr>
                <w:szCs w:val="26"/>
                <w:shd w:val="clear" w:color="auto" w:fill="FFFFFF"/>
              </w:rPr>
            </w:pPr>
          </w:p>
        </w:tc>
        <w:tc>
          <w:tcPr>
            <w:tcW w:w="4797" w:type="dxa"/>
          </w:tcPr>
          <w:p w14:paraId="3227DDA4" w14:textId="1BF64B53" w:rsidR="005451C3" w:rsidRDefault="005451C3" w:rsidP="00591D31">
            <w:pPr>
              <w:spacing w:before="0" w:beforeAutospacing="0"/>
              <w:ind w:firstLine="0"/>
              <w:rPr>
                <w:szCs w:val="26"/>
                <w:shd w:val="clear" w:color="auto" w:fill="FFFFFF"/>
              </w:rPr>
            </w:pPr>
            <w:r w:rsidRPr="004D54AB">
              <w:rPr>
                <w:noProof/>
                <w:szCs w:val="26"/>
              </w:rPr>
              <w:drawing>
                <wp:inline distT="0" distB="0" distL="0" distR="0" wp14:anchorId="52B47FD9" wp14:editId="687B4C78">
                  <wp:extent cx="2857500" cy="1987428"/>
                  <wp:effectExtent l="0" t="0" r="0" b="0"/>
                  <wp:docPr id="32" name="Picture 3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untitl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0928" cy="1996767"/>
                          </a:xfrm>
                          <a:prstGeom prst="rect">
                            <a:avLst/>
                          </a:prstGeom>
                          <a:noFill/>
                          <a:ln>
                            <a:noFill/>
                          </a:ln>
                        </pic:spPr>
                      </pic:pic>
                    </a:graphicData>
                  </a:graphic>
                </wp:inline>
              </w:drawing>
            </w:r>
          </w:p>
        </w:tc>
      </w:tr>
    </w:tbl>
    <w:p w14:paraId="63DD80D0" w14:textId="77777777" w:rsidR="00C953FB" w:rsidRPr="004D54AB" w:rsidRDefault="00C953FB" w:rsidP="00591D31">
      <w:pPr>
        <w:pStyle w:val="NormalWeb"/>
        <w:shd w:val="clear" w:color="auto" w:fill="FFFFFF"/>
        <w:spacing w:before="0" w:beforeAutospacing="0" w:after="240" w:afterAutospacing="0"/>
        <w:ind w:firstLine="720"/>
        <w:rPr>
          <w:sz w:val="26"/>
          <w:szCs w:val="26"/>
        </w:rPr>
      </w:pPr>
      <w:r w:rsidRPr="004D54AB">
        <w:rPr>
          <w:sz w:val="26"/>
          <w:szCs w:val="26"/>
        </w:rPr>
        <w:t>ComboBox được tạo bởi thẻ &lt;ComboBox</w:t>
      </w:r>
      <w:proofErr w:type="gramStart"/>
      <w:r w:rsidRPr="004D54AB">
        <w:rPr>
          <w:sz w:val="26"/>
          <w:szCs w:val="26"/>
        </w:rPr>
        <w:t>&gt;  và</w:t>
      </w:r>
      <w:proofErr w:type="gramEnd"/>
      <w:r w:rsidRPr="004D54AB">
        <w:rPr>
          <w:sz w:val="26"/>
          <w:szCs w:val="26"/>
        </w:rPr>
        <w:t xml:space="preserve"> kết thúc bằng thẻ đóng  &lt;/ComboBox&gt; .</w:t>
      </w:r>
    </w:p>
    <w:p w14:paraId="43A38C5F" w14:textId="77777777" w:rsidR="00C953FB" w:rsidRPr="004D54AB" w:rsidRDefault="00C953FB" w:rsidP="00591D31">
      <w:pPr>
        <w:pStyle w:val="NormalWeb"/>
        <w:shd w:val="clear" w:color="auto" w:fill="FFFFFF"/>
        <w:spacing w:before="0" w:beforeAutospacing="0" w:after="240" w:afterAutospacing="0"/>
        <w:ind w:firstLine="720"/>
        <w:rPr>
          <w:sz w:val="26"/>
          <w:szCs w:val="26"/>
        </w:rPr>
      </w:pPr>
      <w:r w:rsidRPr="004D54AB">
        <w:rPr>
          <w:sz w:val="26"/>
          <w:szCs w:val="26"/>
        </w:rPr>
        <w:t>Mỗi phần tử của danh sách nằm trong cặp thẻ &lt;ComboBoxItem&gt; Nhãn &lt;/ComboBoxItem&gt; Lồng bên trong cặp thẻ trên.</w:t>
      </w:r>
    </w:p>
    <w:p w14:paraId="470B6EE4" w14:textId="2E5FE995" w:rsidR="00C953FB" w:rsidRPr="004D54AB" w:rsidRDefault="00C953FB" w:rsidP="00591D31">
      <w:pPr>
        <w:pStyle w:val="NormalWeb"/>
        <w:shd w:val="clear" w:color="auto" w:fill="FFFFFF"/>
        <w:spacing w:before="0" w:beforeAutospacing="0" w:after="240" w:afterAutospacing="0"/>
        <w:ind w:firstLine="720"/>
        <w:rPr>
          <w:sz w:val="26"/>
          <w:szCs w:val="26"/>
        </w:rPr>
      </w:pPr>
      <w:r w:rsidRPr="004D54AB">
        <w:rPr>
          <w:sz w:val="26"/>
          <w:szCs w:val="26"/>
        </w:rPr>
        <w:t>Đặc tính SelectedIndex</w:t>
      </w:r>
      <w:proofErr w:type="gramStart"/>
      <w:r w:rsidRPr="004D54AB">
        <w:rPr>
          <w:sz w:val="26"/>
          <w:szCs w:val="26"/>
        </w:rPr>
        <w:t>=”k</w:t>
      </w:r>
      <w:proofErr w:type="gramEnd"/>
      <w:r w:rsidRPr="004D54AB">
        <w:rPr>
          <w:sz w:val="26"/>
          <w:szCs w:val="26"/>
        </w:rPr>
        <w:t>” để yêu cầu tự động chọn phần thử thứ n trong danh sách khi mở cửa sổ. Phần tử đầu tiên của danh sách có giá trị là 0, phần tử cuối cùng là n-1. Nếu muốn khi mở cửa sổ không chọn phần tử nào thì đặt giá trị k bằng -1.</w:t>
      </w:r>
    </w:p>
    <w:p w14:paraId="3090D1D8" w14:textId="77777777" w:rsidR="00EB50FD" w:rsidRPr="004D54AB" w:rsidRDefault="00EB50FD" w:rsidP="00591D31">
      <w:pPr>
        <w:pStyle w:val="NormalWeb"/>
        <w:shd w:val="clear" w:color="auto" w:fill="FFFFFF"/>
        <w:spacing w:before="0" w:beforeAutospacing="0" w:after="240" w:afterAutospacing="0"/>
        <w:ind w:firstLine="720"/>
        <w:rPr>
          <w:sz w:val="26"/>
          <w:szCs w:val="26"/>
        </w:rPr>
      </w:pPr>
    </w:p>
    <w:p w14:paraId="72EDDA31" w14:textId="6D6090AF" w:rsidR="00044341" w:rsidRPr="004D54AB" w:rsidRDefault="00EB50FD" w:rsidP="00591D31">
      <w:pPr>
        <w:pStyle w:val="Heading5"/>
        <w:spacing w:before="0"/>
      </w:pPr>
      <w:r w:rsidRPr="004D54AB">
        <w:t>UserControl</w:t>
      </w:r>
    </w:p>
    <w:p w14:paraId="4FB31650" w14:textId="3821F53D" w:rsidR="00044341" w:rsidRPr="005451C3" w:rsidRDefault="00044341" w:rsidP="00591D31">
      <w:pPr>
        <w:spacing w:before="0"/>
        <w:rPr>
          <w:szCs w:val="26"/>
          <w:shd w:val="clear" w:color="auto" w:fill="FFFFFF"/>
        </w:rPr>
      </w:pPr>
      <w:r w:rsidRPr="005451C3">
        <w:rPr>
          <w:szCs w:val="26"/>
          <w:shd w:val="clear" w:color="auto" w:fill="FFFFFF"/>
        </w:rPr>
        <w:t xml:space="preserve">UserControl là một loại control do người dùng định nghĩa, thiết kế giao diện, chức năng cho nó. Cách sử dụng của UserControl cũng tương tự như các loại control thông thường khác. Sau khi xây dựng hoàn chỉnh, lập trình viên có thể sử dụng lại UserControl đó cho nhiều ứng dụng, nhiều cửa sổ khác nhau rất đơn giản. Các loại UserControl đều kế thừa từ class </w:t>
      </w:r>
      <w:proofErr w:type="gramStart"/>
      <w:r w:rsidRPr="005451C3">
        <w:rPr>
          <w:szCs w:val="26"/>
          <w:shd w:val="clear" w:color="auto" w:fill="FFFFFF"/>
        </w:rPr>
        <w:t>System.Windows.Controls.UserControl</w:t>
      </w:r>
      <w:proofErr w:type="gramEnd"/>
      <w:r w:rsidRPr="005451C3">
        <w:rPr>
          <w:szCs w:val="26"/>
          <w:shd w:val="clear" w:color="auto" w:fill="FFFFFF"/>
        </w:rPr>
        <w:t>.</w:t>
      </w:r>
    </w:p>
    <w:p w14:paraId="073E10B5" w14:textId="61BDA91B" w:rsidR="00044341" w:rsidRPr="004D54AB" w:rsidRDefault="007C57F4" w:rsidP="00591D31">
      <w:pPr>
        <w:spacing w:before="0"/>
      </w:pPr>
      <w:r w:rsidRPr="004D54AB">
        <w:rPr>
          <w:color w:val="545454"/>
          <w:szCs w:val="26"/>
          <w:shd w:val="clear" w:color="auto" w:fill="FFFFFF"/>
        </w:rPr>
        <w:lastRenderedPageBreak/>
        <w:t>Cách t</w:t>
      </w:r>
      <w:r w:rsidR="00044341" w:rsidRPr="004D54AB">
        <w:rPr>
          <w:color w:val="545454"/>
          <w:szCs w:val="26"/>
          <w:shd w:val="clear" w:color="auto" w:fill="FFFFFF"/>
        </w:rPr>
        <w:t>ạo một usercontrol:</w:t>
      </w:r>
      <w:r w:rsidR="00044341" w:rsidRPr="004D54AB">
        <w:t xml:space="preserve"> </w:t>
      </w:r>
    </w:p>
    <w:p w14:paraId="09C9F4F6" w14:textId="07F8B236" w:rsidR="00044341" w:rsidRPr="004D54AB" w:rsidRDefault="00044341" w:rsidP="00591D31">
      <w:pPr>
        <w:spacing w:before="0"/>
        <w:jc w:val="center"/>
        <w:rPr>
          <w:color w:val="545454"/>
          <w:szCs w:val="26"/>
          <w:shd w:val="clear" w:color="auto" w:fill="FFFFFF"/>
        </w:rPr>
      </w:pPr>
      <w:r w:rsidRPr="004D54AB">
        <w:rPr>
          <w:noProof/>
        </w:rPr>
        <w:drawing>
          <wp:inline distT="0" distB="0" distL="0" distR="0" wp14:anchorId="444CCB1F" wp14:editId="6ADEEA66">
            <wp:extent cx="4924425" cy="1338986"/>
            <wp:effectExtent l="0" t="0" r="0" b="0"/>
            <wp:docPr id="33" name="Picture 33" descr="https://www.wpf-tutorial.com/Images/ArticleImages/1/usercontrols-customcontrols/add_user_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www.wpf-tutorial.com/Images/ArticleImages/1/usercontrols-customcontrols/add_user_contro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6541" cy="1347719"/>
                    </a:xfrm>
                    <a:prstGeom prst="rect">
                      <a:avLst/>
                    </a:prstGeom>
                    <a:noFill/>
                    <a:ln>
                      <a:noFill/>
                    </a:ln>
                  </pic:spPr>
                </pic:pic>
              </a:graphicData>
            </a:graphic>
          </wp:inline>
        </w:drawing>
      </w:r>
    </w:p>
    <w:p w14:paraId="4097599E" w14:textId="77777777" w:rsidR="004D54AB" w:rsidRPr="004D54AB" w:rsidRDefault="004D54AB" w:rsidP="00591D31">
      <w:pPr>
        <w:autoSpaceDE w:val="0"/>
        <w:autoSpaceDN w:val="0"/>
        <w:adjustRightInd w:val="0"/>
        <w:spacing w:before="0" w:line="240" w:lineRule="auto"/>
        <w:jc w:val="left"/>
        <w:rPr>
          <w:szCs w:val="26"/>
        </w:rPr>
      </w:pPr>
      <w:r w:rsidRPr="004D54AB">
        <w:rPr>
          <w:szCs w:val="26"/>
        </w:rPr>
        <w:t>Trong ví dụ này, chúng ta sẽ tạo một User control có thể giới hạn số ký tự văn bản trong text box, đồng thời hiện thị bao nhiêu ký tự đã nhập và tổng cộng là bao nhiêu. Thấy đơn giản, nhưng nó được sử dụng trong rất nhiều ứng dụng web như Tweeter. Chức năng này cũng có thể thêm vào từng window riêng lẻ, nhưng sẽ hợp lý hơn nếu bạn muốn sử dụng chức năng cho nhiều nơi khác nhau trong ứng dụng, thế nên chúng sẽ wrap lại thành user control.</w:t>
      </w:r>
    </w:p>
    <w:p w14:paraId="598125EB" w14:textId="27C14206" w:rsidR="004D54AB" w:rsidRDefault="004D54AB" w:rsidP="00591D31">
      <w:pPr>
        <w:autoSpaceDE w:val="0"/>
        <w:autoSpaceDN w:val="0"/>
        <w:adjustRightInd w:val="0"/>
        <w:spacing w:before="0" w:line="240" w:lineRule="auto"/>
        <w:jc w:val="left"/>
        <w:rPr>
          <w:szCs w:val="26"/>
        </w:rPr>
      </w:pPr>
      <w:r w:rsidRPr="004D54AB">
        <w:rPr>
          <w:szCs w:val="26"/>
        </w:rPr>
        <w:t>Code usercontrol:</w:t>
      </w:r>
    </w:p>
    <w:p w14:paraId="3C0E9C59" w14:textId="77777777" w:rsidR="000348E1" w:rsidRPr="004D54AB" w:rsidRDefault="000348E1" w:rsidP="00591D31">
      <w:pPr>
        <w:autoSpaceDE w:val="0"/>
        <w:autoSpaceDN w:val="0"/>
        <w:adjustRightInd w:val="0"/>
        <w:spacing w:before="0" w:line="240" w:lineRule="auto"/>
        <w:jc w:val="left"/>
        <w:rPr>
          <w:szCs w:val="26"/>
        </w:rPr>
      </w:pPr>
    </w:p>
    <w:p w14:paraId="5A1149CC" w14:textId="05D1B7B4"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&lt;Grid&gt;</w:t>
      </w:r>
    </w:p>
    <w:p w14:paraId="64490434"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&lt;Grid.RowDefinitions&gt;</w:t>
      </w:r>
    </w:p>
    <w:p w14:paraId="60332AB6"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&lt;RowDefinition Height="Auto" /&gt;</w:t>
      </w:r>
    </w:p>
    <w:p w14:paraId="25FA7092"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&lt;RowDefinition Height="*" /&gt;</w:t>
      </w:r>
    </w:p>
    <w:p w14:paraId="13BD4C76"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&lt;/Grid.RowDefinitions&gt;</w:t>
      </w:r>
    </w:p>
    <w:p w14:paraId="602AFFEA"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&lt;Grid.ColumnDefinitions&gt;</w:t>
      </w:r>
    </w:p>
    <w:p w14:paraId="6CA8A4EC"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&lt;ColumnDefinition Width="*" /&gt;</w:t>
      </w:r>
    </w:p>
    <w:p w14:paraId="1CCBE7AD"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&lt;ColumnDefinition Width="Auto" /&gt;</w:t>
      </w:r>
    </w:p>
    <w:p w14:paraId="558387BA"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&lt;/Grid.ColumnDefinitions&gt;</w:t>
      </w:r>
    </w:p>
    <w:p w14:paraId="31FAC708"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&lt;Label Content="{Binding Title}" /&gt;</w:t>
      </w:r>
    </w:p>
    <w:p w14:paraId="7CB25D49"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&lt;Label Grid.Column="1"&gt;</w:t>
      </w:r>
    </w:p>
    <w:p w14:paraId="61B1C27D"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&lt;StackPanel Orientation="Horizontal"&gt;</w:t>
      </w:r>
    </w:p>
    <w:p w14:paraId="7B7F10BF"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&lt;TextBlock Text="{Binding ElementName=txtLimitedInput, Path=Text.Length}" /&gt;</w:t>
      </w:r>
    </w:p>
    <w:p w14:paraId="54B25956"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&lt;TextBlock Text="/" /&gt;</w:t>
      </w:r>
    </w:p>
    <w:p w14:paraId="591A0C16"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&lt;TextBlock Text="{Binding MaxLength}" /&gt;</w:t>
      </w:r>
    </w:p>
    <w:p w14:paraId="574E8BA5"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&lt;/StackPanel&gt;</w:t>
      </w:r>
    </w:p>
    <w:p w14:paraId="7B50291B"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&lt;/Label&gt;</w:t>
      </w:r>
    </w:p>
    <w:p w14:paraId="1D497FBA" w14:textId="77777777" w:rsidR="008813AC"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 xml:space="preserve">        &lt;TextBox MaxLength="{Binding MaxLength}" Grid.Row="1" Grid.ColumnSpan="2" Name="txtLimitedInput" ScrollViewer.VerticalScrollBarVisibility="Auto" TextWrapping="Wrap" /&gt;</w:t>
      </w:r>
    </w:p>
    <w:p w14:paraId="18E94F89" w14:textId="4FE41F09" w:rsidR="00CF3026" w:rsidRPr="00DA4B7F" w:rsidRDefault="008813AC" w:rsidP="00591D31">
      <w:pPr>
        <w:autoSpaceDE w:val="0"/>
        <w:autoSpaceDN w:val="0"/>
        <w:adjustRightInd w:val="0"/>
        <w:spacing w:before="0" w:line="240" w:lineRule="auto"/>
        <w:ind w:left="720" w:firstLine="0"/>
        <w:jc w:val="left"/>
        <w:rPr>
          <w:sz w:val="22"/>
          <w:szCs w:val="22"/>
        </w:rPr>
      </w:pPr>
      <w:r w:rsidRPr="00DA4B7F">
        <w:rPr>
          <w:sz w:val="22"/>
          <w:szCs w:val="22"/>
        </w:rPr>
        <w:t>&lt;/Grid&gt;</w:t>
      </w:r>
    </w:p>
    <w:p w14:paraId="7D877CEC" w14:textId="77777777" w:rsidR="004D54AB" w:rsidRPr="004D54AB" w:rsidRDefault="004D54AB" w:rsidP="00591D31">
      <w:pPr>
        <w:autoSpaceDE w:val="0"/>
        <w:autoSpaceDN w:val="0"/>
        <w:adjustRightInd w:val="0"/>
        <w:spacing w:before="0" w:line="240" w:lineRule="auto"/>
        <w:ind w:left="720" w:firstLine="0"/>
        <w:jc w:val="left"/>
        <w:rPr>
          <w:sz w:val="19"/>
          <w:szCs w:val="19"/>
        </w:rPr>
      </w:pPr>
    </w:p>
    <w:p w14:paraId="7DE0DCD4" w14:textId="0E410093" w:rsidR="00044341" w:rsidRPr="004D54AB" w:rsidRDefault="00CF3026" w:rsidP="00591D31">
      <w:pPr>
        <w:spacing w:before="0"/>
      </w:pPr>
      <w:r w:rsidRPr="004D54AB">
        <w:t>Và</w:t>
      </w:r>
      <w:r w:rsidR="00D41FB0" w:rsidRPr="004D54AB">
        <w:t>:</w:t>
      </w:r>
    </w:p>
    <w:p w14:paraId="76179F83"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using System;</w:t>
      </w:r>
    </w:p>
    <w:p w14:paraId="034F64F2"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 xml:space="preserve">using </w:t>
      </w:r>
      <w:proofErr w:type="gramStart"/>
      <w:r w:rsidRPr="00DA4B7F">
        <w:rPr>
          <w:sz w:val="22"/>
          <w:szCs w:val="22"/>
        </w:rPr>
        <w:t>System.Windows.Controls</w:t>
      </w:r>
      <w:proofErr w:type="gramEnd"/>
      <w:r w:rsidRPr="00DA4B7F">
        <w:rPr>
          <w:sz w:val="22"/>
          <w:szCs w:val="22"/>
        </w:rPr>
        <w:t>;</w:t>
      </w:r>
    </w:p>
    <w:p w14:paraId="17E05CC7" w14:textId="77777777" w:rsidR="00CF3026" w:rsidRPr="00DA4B7F" w:rsidRDefault="00CF3026" w:rsidP="00591D31">
      <w:pPr>
        <w:autoSpaceDE w:val="0"/>
        <w:autoSpaceDN w:val="0"/>
        <w:adjustRightInd w:val="0"/>
        <w:spacing w:before="0" w:line="240" w:lineRule="auto"/>
        <w:ind w:left="2160" w:firstLine="0"/>
        <w:jc w:val="left"/>
        <w:rPr>
          <w:sz w:val="22"/>
          <w:szCs w:val="22"/>
        </w:rPr>
      </w:pPr>
    </w:p>
    <w:p w14:paraId="1553EF00"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namespace WpfTutorialSamples.User_Controls</w:t>
      </w:r>
    </w:p>
    <w:p w14:paraId="5004A007"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w:t>
      </w:r>
    </w:p>
    <w:p w14:paraId="5C7BFBE4"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 xml:space="preserve">    public partial class </w:t>
      </w:r>
      <w:proofErr w:type="gramStart"/>
      <w:r w:rsidRPr="00DA4B7F">
        <w:rPr>
          <w:sz w:val="22"/>
          <w:szCs w:val="22"/>
        </w:rPr>
        <w:t>LimitedInputUserControl :</w:t>
      </w:r>
      <w:proofErr w:type="gramEnd"/>
      <w:r w:rsidRPr="00DA4B7F">
        <w:rPr>
          <w:sz w:val="22"/>
          <w:szCs w:val="22"/>
        </w:rPr>
        <w:t xml:space="preserve"> UserControl</w:t>
      </w:r>
    </w:p>
    <w:p w14:paraId="1B7B4162"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 xml:space="preserve">    {</w:t>
      </w:r>
    </w:p>
    <w:p w14:paraId="62880120"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 xml:space="preserve">        public </w:t>
      </w:r>
      <w:proofErr w:type="gramStart"/>
      <w:r w:rsidRPr="00DA4B7F">
        <w:rPr>
          <w:sz w:val="22"/>
          <w:szCs w:val="22"/>
        </w:rPr>
        <w:t>LimitedInputUserControl(</w:t>
      </w:r>
      <w:proofErr w:type="gramEnd"/>
      <w:r w:rsidRPr="00DA4B7F">
        <w:rPr>
          <w:sz w:val="22"/>
          <w:szCs w:val="22"/>
        </w:rPr>
        <w:t>)</w:t>
      </w:r>
    </w:p>
    <w:p w14:paraId="16A00F21"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 xml:space="preserve">        {</w:t>
      </w:r>
    </w:p>
    <w:p w14:paraId="15712B0D"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lastRenderedPageBreak/>
        <w:t xml:space="preserve">            </w:t>
      </w:r>
      <w:proofErr w:type="gramStart"/>
      <w:r w:rsidRPr="00DA4B7F">
        <w:rPr>
          <w:sz w:val="22"/>
          <w:szCs w:val="22"/>
        </w:rPr>
        <w:t>InitializeComponent(</w:t>
      </w:r>
      <w:proofErr w:type="gramEnd"/>
      <w:r w:rsidRPr="00DA4B7F">
        <w:rPr>
          <w:sz w:val="22"/>
          <w:szCs w:val="22"/>
        </w:rPr>
        <w:t>);</w:t>
      </w:r>
    </w:p>
    <w:p w14:paraId="318D3ED5"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 xml:space="preserve">            </w:t>
      </w:r>
      <w:proofErr w:type="gramStart"/>
      <w:r w:rsidRPr="00DA4B7F">
        <w:rPr>
          <w:sz w:val="22"/>
          <w:szCs w:val="22"/>
        </w:rPr>
        <w:t>this.DataContext</w:t>
      </w:r>
      <w:proofErr w:type="gramEnd"/>
      <w:r w:rsidRPr="00DA4B7F">
        <w:rPr>
          <w:sz w:val="22"/>
          <w:szCs w:val="22"/>
        </w:rPr>
        <w:t xml:space="preserve"> = this;</w:t>
      </w:r>
    </w:p>
    <w:p w14:paraId="12B03232"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 xml:space="preserve">        }</w:t>
      </w:r>
    </w:p>
    <w:p w14:paraId="0C826037" w14:textId="77777777" w:rsidR="00CF3026" w:rsidRPr="00DA4B7F" w:rsidRDefault="00CF3026" w:rsidP="00591D31">
      <w:pPr>
        <w:autoSpaceDE w:val="0"/>
        <w:autoSpaceDN w:val="0"/>
        <w:adjustRightInd w:val="0"/>
        <w:spacing w:before="0" w:line="240" w:lineRule="auto"/>
        <w:ind w:left="2160" w:firstLine="0"/>
        <w:jc w:val="left"/>
        <w:rPr>
          <w:sz w:val="22"/>
          <w:szCs w:val="22"/>
        </w:rPr>
      </w:pPr>
    </w:p>
    <w:p w14:paraId="00B1CC5E"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 xml:space="preserve">        public string Title </w:t>
      </w:r>
      <w:proofErr w:type="gramStart"/>
      <w:r w:rsidRPr="00DA4B7F">
        <w:rPr>
          <w:sz w:val="22"/>
          <w:szCs w:val="22"/>
        </w:rPr>
        <w:t>{ get</w:t>
      </w:r>
      <w:proofErr w:type="gramEnd"/>
      <w:r w:rsidRPr="00DA4B7F">
        <w:rPr>
          <w:sz w:val="22"/>
          <w:szCs w:val="22"/>
        </w:rPr>
        <w:t>; set; }</w:t>
      </w:r>
    </w:p>
    <w:p w14:paraId="3FF9CFF8" w14:textId="77777777" w:rsidR="00CF3026" w:rsidRPr="00DA4B7F" w:rsidRDefault="00CF3026" w:rsidP="00591D31">
      <w:pPr>
        <w:autoSpaceDE w:val="0"/>
        <w:autoSpaceDN w:val="0"/>
        <w:adjustRightInd w:val="0"/>
        <w:spacing w:before="0" w:line="240" w:lineRule="auto"/>
        <w:ind w:left="2160" w:firstLine="0"/>
        <w:jc w:val="left"/>
        <w:rPr>
          <w:sz w:val="22"/>
          <w:szCs w:val="22"/>
        </w:rPr>
      </w:pPr>
    </w:p>
    <w:p w14:paraId="6DAC422C"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 xml:space="preserve">        public int MaxLength </w:t>
      </w:r>
      <w:proofErr w:type="gramStart"/>
      <w:r w:rsidRPr="00DA4B7F">
        <w:rPr>
          <w:sz w:val="22"/>
          <w:szCs w:val="22"/>
        </w:rPr>
        <w:t>{ get</w:t>
      </w:r>
      <w:proofErr w:type="gramEnd"/>
      <w:r w:rsidRPr="00DA4B7F">
        <w:rPr>
          <w:sz w:val="22"/>
          <w:szCs w:val="22"/>
        </w:rPr>
        <w:t>; set; }</w:t>
      </w:r>
    </w:p>
    <w:p w14:paraId="7D59A0EB" w14:textId="77777777" w:rsidR="00CF3026"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 xml:space="preserve">    }</w:t>
      </w:r>
    </w:p>
    <w:p w14:paraId="5EEC9259" w14:textId="2270E309" w:rsidR="00D41FB0" w:rsidRPr="00DA4B7F" w:rsidRDefault="00CF3026" w:rsidP="00591D31">
      <w:pPr>
        <w:autoSpaceDE w:val="0"/>
        <w:autoSpaceDN w:val="0"/>
        <w:adjustRightInd w:val="0"/>
        <w:spacing w:before="0" w:line="240" w:lineRule="auto"/>
        <w:ind w:left="2160" w:firstLine="0"/>
        <w:jc w:val="left"/>
        <w:rPr>
          <w:sz w:val="22"/>
          <w:szCs w:val="22"/>
        </w:rPr>
      </w:pPr>
      <w:r w:rsidRPr="00DA4B7F">
        <w:rPr>
          <w:sz w:val="22"/>
          <w:szCs w:val="22"/>
        </w:rPr>
        <w:t>}</w:t>
      </w:r>
    </w:p>
    <w:p w14:paraId="5FC298E0" w14:textId="77777777" w:rsidR="004D54AB" w:rsidRPr="004D54AB" w:rsidRDefault="004D54AB" w:rsidP="00591D31">
      <w:pPr>
        <w:autoSpaceDE w:val="0"/>
        <w:autoSpaceDN w:val="0"/>
        <w:adjustRightInd w:val="0"/>
        <w:spacing w:before="0" w:line="240" w:lineRule="auto"/>
        <w:ind w:left="720" w:firstLine="0"/>
        <w:jc w:val="left"/>
        <w:rPr>
          <w:sz w:val="19"/>
          <w:szCs w:val="19"/>
        </w:rPr>
      </w:pPr>
    </w:p>
    <w:p w14:paraId="08C6E24A" w14:textId="77777777" w:rsidR="00835773" w:rsidRPr="004D54AB" w:rsidRDefault="00835773" w:rsidP="00591D31">
      <w:pPr>
        <w:autoSpaceDE w:val="0"/>
        <w:autoSpaceDN w:val="0"/>
        <w:adjustRightInd w:val="0"/>
        <w:spacing w:before="0" w:line="240" w:lineRule="auto"/>
        <w:jc w:val="left"/>
        <w:rPr>
          <w:color w:val="212529"/>
          <w:shd w:val="clear" w:color="auto" w:fill="FFFFFF"/>
        </w:rPr>
      </w:pPr>
      <w:r w:rsidRPr="004D54AB">
        <w:rPr>
          <w:color w:val="212529"/>
          <w:shd w:val="clear" w:color="auto" w:fill="FFFFFF"/>
        </w:rPr>
        <w:t xml:space="preserve">Từ trên xuống dưới vài từ ngoài vào trong: một Grid với 2 hàng và 2 cột. Hàng bên trên của Grid chứa 2 labels, một hiện thị tiêu đề và cái còn lại là thống kê. Chúng đều sủ dụng datta binding để liên kết những thông tin cần sử dụng - </w:t>
      </w:r>
      <w:r w:rsidRPr="004D54AB">
        <w:rPr>
          <w:b/>
          <w:color w:val="212529"/>
          <w:shd w:val="clear" w:color="auto" w:fill="FFFFFF"/>
        </w:rPr>
        <w:t>Title</w:t>
      </w:r>
      <w:r w:rsidRPr="004D54AB">
        <w:rPr>
          <w:color w:val="212529"/>
          <w:shd w:val="clear" w:color="auto" w:fill="FFFFFF"/>
        </w:rPr>
        <w:t xml:space="preserve"> và </w:t>
      </w:r>
      <w:r w:rsidRPr="004D54AB">
        <w:rPr>
          <w:b/>
          <w:color w:val="212529"/>
          <w:shd w:val="clear" w:color="auto" w:fill="FFFFFF"/>
        </w:rPr>
        <w:t>MaxLength</w:t>
      </w:r>
      <w:r w:rsidRPr="004D54AB">
        <w:rPr>
          <w:color w:val="212529"/>
          <w:shd w:val="clear" w:color="auto" w:fill="FFFFFF"/>
        </w:rPr>
        <w:t xml:space="preserve"> là những thuộc tính của một class, bên trong code.</w:t>
      </w:r>
    </w:p>
    <w:p w14:paraId="14888149" w14:textId="03F27D8B" w:rsidR="00D41FB0" w:rsidRPr="004D54AB" w:rsidRDefault="00D41FB0" w:rsidP="00591D31">
      <w:pPr>
        <w:autoSpaceDE w:val="0"/>
        <w:autoSpaceDN w:val="0"/>
        <w:adjustRightInd w:val="0"/>
        <w:spacing w:before="0" w:line="240" w:lineRule="auto"/>
        <w:jc w:val="left"/>
        <w:rPr>
          <w:color w:val="212529"/>
          <w:shd w:val="clear" w:color="auto" w:fill="FFFFFF"/>
        </w:rPr>
      </w:pPr>
      <w:r w:rsidRPr="004D54AB">
        <w:rPr>
          <w:color w:val="212529"/>
          <w:shd w:val="clear" w:color="auto" w:fill="FFFFFF"/>
        </w:rPr>
        <w:t>Số ký tự hiện tại có thể lấy được bằng cách liên kết trực tiếp với thuộc tính Text.Length của TextBox sẽ được đặt ở hàng thứ 2, Kết quả giống như ảnh chụp màn hình bên trên. Lưu ý, do databinding được sử dụng, không cần update các label bên trong code C# nữa, và cả MaxLength của textBox, thay vào đó, chúng sẽ được liên kết trực tiếp với các thuộc tính.</w:t>
      </w:r>
    </w:p>
    <w:p w14:paraId="15F4EA0D" w14:textId="04BF14FD" w:rsidR="00C0652C" w:rsidRPr="004D54AB" w:rsidRDefault="00C0652C" w:rsidP="00591D31">
      <w:pPr>
        <w:autoSpaceDE w:val="0"/>
        <w:autoSpaceDN w:val="0"/>
        <w:adjustRightInd w:val="0"/>
        <w:spacing w:before="0" w:line="240" w:lineRule="auto"/>
        <w:ind w:firstLine="0"/>
        <w:jc w:val="left"/>
        <w:rPr>
          <w:color w:val="212529"/>
          <w:shd w:val="clear" w:color="auto" w:fill="FFFFFF"/>
        </w:rPr>
      </w:pPr>
      <w:r w:rsidRPr="004D54AB">
        <w:rPr>
          <w:color w:val="212529"/>
          <w:shd w:val="clear" w:color="auto" w:fill="FFFFFF"/>
        </w:rPr>
        <w:tab/>
      </w:r>
      <w:r w:rsidR="00835773" w:rsidRPr="004D54AB">
        <w:rPr>
          <w:color w:val="212529"/>
          <w:shd w:val="clear" w:color="auto" w:fill="FFFFFF"/>
        </w:rPr>
        <w:t>Với đoạn code bên trên, chúng ta cần sử dụng User Control bên trong một window. Chúng ta thêm tham chiếu tới namespace chứa UserControl, ở phần trên cùng của file XAML trong Window:</w:t>
      </w:r>
    </w:p>
    <w:p w14:paraId="35C3561A" w14:textId="3DAF65B3" w:rsidR="00C0652C" w:rsidRPr="004D54AB" w:rsidRDefault="00C0652C" w:rsidP="00591D31">
      <w:pPr>
        <w:autoSpaceDE w:val="0"/>
        <w:autoSpaceDN w:val="0"/>
        <w:adjustRightInd w:val="0"/>
        <w:spacing w:before="0" w:line="240" w:lineRule="auto"/>
        <w:ind w:firstLine="0"/>
        <w:jc w:val="left"/>
        <w:rPr>
          <w:color w:val="212529"/>
          <w:shd w:val="clear" w:color="auto" w:fill="FFFFE0"/>
        </w:rPr>
      </w:pPr>
    </w:p>
    <w:p w14:paraId="0288B0EE" w14:textId="1195E461" w:rsidR="00D41FB0" w:rsidRPr="004D54AB" w:rsidRDefault="004F1443" w:rsidP="00591D31">
      <w:pPr>
        <w:autoSpaceDE w:val="0"/>
        <w:autoSpaceDN w:val="0"/>
        <w:adjustRightInd w:val="0"/>
        <w:spacing w:before="0" w:line="240" w:lineRule="auto"/>
        <w:jc w:val="center"/>
        <w:rPr>
          <w:color w:val="212529"/>
          <w:shd w:val="clear" w:color="auto" w:fill="FFFFE0"/>
        </w:rPr>
      </w:pPr>
      <w:r w:rsidRPr="004D54AB">
        <w:rPr>
          <w:noProof/>
        </w:rPr>
        <w:drawing>
          <wp:inline distT="0" distB="0" distL="0" distR="0" wp14:anchorId="2586BF64" wp14:editId="34573B97">
            <wp:extent cx="2857500" cy="1905000"/>
            <wp:effectExtent l="0" t="0" r="0" b="0"/>
            <wp:docPr id="8" name="Picture 8" descr="https://www.wpf-tutorial.com/Images/ArticleImages/1/usercontrols-customcontrols/limited_input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wpf-tutorial.com/Images/ArticleImages/1/usercontrols-customcontrols/limited_input_samp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2830F8A1" w14:textId="6A486377" w:rsidR="00D41FB0" w:rsidRPr="004D54AB" w:rsidRDefault="00D41FB0" w:rsidP="00591D31">
      <w:pPr>
        <w:autoSpaceDE w:val="0"/>
        <w:autoSpaceDN w:val="0"/>
        <w:adjustRightInd w:val="0"/>
        <w:spacing w:before="0" w:line="240" w:lineRule="auto"/>
        <w:jc w:val="left"/>
        <w:rPr>
          <w:color w:val="212529"/>
          <w:shd w:val="clear" w:color="auto" w:fill="FFFFE0"/>
        </w:rPr>
      </w:pPr>
    </w:p>
    <w:p w14:paraId="761CAD56" w14:textId="77777777" w:rsidR="00D41FB0" w:rsidRPr="004D54AB" w:rsidRDefault="00D41FB0" w:rsidP="00591D31">
      <w:pPr>
        <w:autoSpaceDE w:val="0"/>
        <w:autoSpaceDN w:val="0"/>
        <w:adjustRightInd w:val="0"/>
        <w:spacing w:before="0" w:line="240" w:lineRule="auto"/>
        <w:jc w:val="left"/>
        <w:rPr>
          <w:color w:val="000000"/>
          <w:sz w:val="19"/>
          <w:szCs w:val="19"/>
        </w:rPr>
      </w:pPr>
    </w:p>
    <w:p w14:paraId="42566BFD" w14:textId="77777777" w:rsidR="008C1E09" w:rsidRPr="004D54AB" w:rsidRDefault="008C1E09" w:rsidP="00591D31">
      <w:pPr>
        <w:pStyle w:val="Heading4"/>
        <w:spacing w:before="0" w:line="360" w:lineRule="auto"/>
      </w:pPr>
      <w:r w:rsidRPr="004D54AB">
        <w:t>Style và Template</w:t>
      </w:r>
    </w:p>
    <w:p w14:paraId="08799916" w14:textId="77777777" w:rsidR="008C1E09" w:rsidRPr="004D54AB" w:rsidRDefault="008C1E09" w:rsidP="00591D31">
      <w:pPr>
        <w:spacing w:before="0" w:line="360" w:lineRule="auto"/>
      </w:pPr>
      <w:r w:rsidRPr="004D54AB">
        <w:t xml:space="preserve">Giống như sử dụng Cascading Style Sheets (CSS) đối với HTML, việc định ra thuộc tính đồ họa cho các đối tượng giao diện một lần, rồi sau đó áp dụng lại cho các đối tượng khác cùng loại thường rất tiện lợi. WPF cũng cung cấp tính năng tương tự bằng việc sử dụng thành phần Style của XAML. Ví dụ, kiểu ButtonStyle có thể được định nghĩa như sau: </w:t>
      </w:r>
    </w:p>
    <w:p w14:paraId="3BF2A21B" w14:textId="77777777" w:rsidR="008C1E09" w:rsidRPr="00E42349" w:rsidRDefault="008C1E09" w:rsidP="00591D31">
      <w:pPr>
        <w:spacing w:before="0" w:line="360" w:lineRule="auto"/>
        <w:rPr>
          <w:sz w:val="22"/>
          <w:szCs w:val="22"/>
        </w:rPr>
      </w:pPr>
      <w:r w:rsidRPr="00E42349">
        <w:rPr>
          <w:sz w:val="22"/>
          <w:szCs w:val="22"/>
        </w:rPr>
        <w:t xml:space="preserve">                   &lt;Style </w:t>
      </w:r>
      <w:proofErr w:type="gramStart"/>
      <w:r w:rsidRPr="00E42349">
        <w:rPr>
          <w:sz w:val="22"/>
          <w:szCs w:val="22"/>
        </w:rPr>
        <w:t>x:Key</w:t>
      </w:r>
      <w:proofErr w:type="gramEnd"/>
      <w:r w:rsidRPr="00E42349">
        <w:rPr>
          <w:sz w:val="22"/>
          <w:szCs w:val="22"/>
        </w:rPr>
        <w:t>="ButtonStyle"&gt;</w:t>
      </w:r>
    </w:p>
    <w:p w14:paraId="6641B9BA" w14:textId="77777777" w:rsidR="008C1E09" w:rsidRPr="00E42349" w:rsidRDefault="008C1E09" w:rsidP="00591D31">
      <w:pPr>
        <w:spacing w:before="0" w:line="360" w:lineRule="auto"/>
        <w:ind w:left="2007"/>
        <w:rPr>
          <w:sz w:val="22"/>
          <w:szCs w:val="22"/>
        </w:rPr>
      </w:pPr>
      <w:r w:rsidRPr="00E42349">
        <w:rPr>
          <w:sz w:val="22"/>
          <w:szCs w:val="22"/>
        </w:rPr>
        <w:t>&lt;Setter Property="Control.Background" Value="Red"/&gt;</w:t>
      </w:r>
    </w:p>
    <w:p w14:paraId="027EFF33" w14:textId="77777777" w:rsidR="008C1E09" w:rsidRPr="00E42349" w:rsidRDefault="008C1E09" w:rsidP="00591D31">
      <w:pPr>
        <w:spacing w:before="0" w:line="360" w:lineRule="auto"/>
        <w:ind w:left="2007"/>
        <w:rPr>
          <w:sz w:val="22"/>
          <w:szCs w:val="22"/>
        </w:rPr>
      </w:pPr>
      <w:r w:rsidRPr="00E42349">
        <w:rPr>
          <w:sz w:val="22"/>
          <w:szCs w:val="22"/>
        </w:rPr>
        <w:t>&lt;Setter Property="Control.FontSize" Value="16"/&gt;</w:t>
      </w:r>
    </w:p>
    <w:p w14:paraId="5D10E6D9" w14:textId="77777777" w:rsidR="008C1E09" w:rsidRPr="00E42349" w:rsidRDefault="008C1E09" w:rsidP="00591D31">
      <w:pPr>
        <w:spacing w:before="0" w:line="360" w:lineRule="auto"/>
        <w:ind w:left="1287"/>
        <w:rPr>
          <w:sz w:val="22"/>
          <w:szCs w:val="22"/>
        </w:rPr>
      </w:pPr>
      <w:r w:rsidRPr="00E42349">
        <w:rPr>
          <w:sz w:val="22"/>
          <w:szCs w:val="22"/>
        </w:rPr>
        <w:lastRenderedPageBreak/>
        <w:t>&lt;/Style&gt;</w:t>
      </w:r>
    </w:p>
    <w:p w14:paraId="6C74E9D3" w14:textId="77777777" w:rsidR="007439E2" w:rsidRPr="004D54AB" w:rsidRDefault="008C1E09" w:rsidP="00591D31">
      <w:pPr>
        <w:spacing w:before="0" w:line="360" w:lineRule="auto"/>
      </w:pPr>
      <w:r w:rsidRPr="004D54AB">
        <w:t xml:space="preserve">Bất kỳ nút bấm nào sử dụng kiểu này sẽ có nền màu đỏ và sử dụng font chữ kích thước 16. </w:t>
      </w:r>
    </w:p>
    <w:p w14:paraId="5C3B3012" w14:textId="77777777" w:rsidR="008C1E09" w:rsidRPr="004D54AB" w:rsidRDefault="008C1E09" w:rsidP="00591D31">
      <w:pPr>
        <w:spacing w:before="0" w:line="360" w:lineRule="auto"/>
      </w:pPr>
      <w:r w:rsidRPr="004D54AB">
        <w:t xml:space="preserve">Ví dụ: </w:t>
      </w:r>
    </w:p>
    <w:p w14:paraId="296D5B3D" w14:textId="455A5F32" w:rsidR="008C1E09" w:rsidRPr="00E42349" w:rsidRDefault="008C1E09" w:rsidP="00591D31">
      <w:pPr>
        <w:spacing w:before="0" w:line="360" w:lineRule="auto"/>
        <w:rPr>
          <w:sz w:val="22"/>
          <w:szCs w:val="22"/>
        </w:rPr>
      </w:pPr>
      <w:r w:rsidRPr="00E42349">
        <w:rPr>
          <w:sz w:val="22"/>
          <w:szCs w:val="22"/>
        </w:rPr>
        <w:t xml:space="preserve">           &lt;Button Style="{StaticResource ButtonStyle}"&gt; Click </w:t>
      </w:r>
      <w:proofErr w:type="gramStart"/>
      <w:r w:rsidRPr="00E42349">
        <w:rPr>
          <w:sz w:val="22"/>
          <w:szCs w:val="22"/>
        </w:rPr>
        <w:t>Here  &lt;</w:t>
      </w:r>
      <w:proofErr w:type="gramEnd"/>
      <w:r w:rsidRPr="00E42349">
        <w:rPr>
          <w:sz w:val="22"/>
          <w:szCs w:val="22"/>
        </w:rPr>
        <w:t xml:space="preserve">/Button&gt; </w:t>
      </w:r>
    </w:p>
    <w:p w14:paraId="63520847" w14:textId="77777777" w:rsidR="008C1E09" w:rsidRPr="004D54AB" w:rsidRDefault="008C1E09" w:rsidP="00591D31">
      <w:pPr>
        <w:spacing w:before="0" w:line="360" w:lineRule="auto"/>
      </w:pPr>
      <w:r w:rsidRPr="004D54AB">
        <w:t xml:space="preserve">Một Style có thể được dẫn xuất từ một Style khác, thừa kế hoặc chồng lên những thuộc tính đã thiết lập. Mỗi style có thể định nghĩa các trigger cho phép tạo ra những hiệu ứng tương tác đặc biệt, chẳng hạn như khi lướt chuột qua nút bấm, nút bấm chuyển thành màu vàng. WPF cũng hỗ trợ sử dụng template. Mỗi template tương tự như một style, và ở hai dạng: </w:t>
      </w:r>
    </w:p>
    <w:p w14:paraId="5D1472D1" w14:textId="77777777" w:rsidR="008C1E09" w:rsidRPr="004D54AB" w:rsidRDefault="008C1E09" w:rsidP="00591D31">
      <w:pPr>
        <w:spacing w:before="0" w:line="360" w:lineRule="auto"/>
      </w:pPr>
      <w:r w:rsidRPr="004D54AB">
        <w:t xml:space="preserve">- Template cho dữ liệu: sử dụng thành phần DataTemplate của XAML để thiết lập một nhóm thuộc tính hiển thị của dữ liệu như màu sắc, phương thức căn lề... </w:t>
      </w:r>
    </w:p>
    <w:p w14:paraId="7485B2C2" w14:textId="77777777" w:rsidR="008C1E09" w:rsidRPr="004D54AB" w:rsidRDefault="008C1E09" w:rsidP="00591D31">
      <w:pPr>
        <w:spacing w:before="0" w:line="360" w:lineRule="auto"/>
      </w:pPr>
      <w:r w:rsidRPr="004D54AB">
        <w:t>- Template cho control: sử dụng thành phần ControlTemplate của XAML để định ra diện mạo của một control.</w:t>
      </w:r>
    </w:p>
    <w:p w14:paraId="4827BFD3" w14:textId="77777777" w:rsidR="008C1E09" w:rsidRPr="004D54AB" w:rsidRDefault="008C1E09" w:rsidP="00591D31">
      <w:pPr>
        <w:pStyle w:val="Heading4"/>
        <w:spacing w:before="0" w:line="360" w:lineRule="auto"/>
      </w:pPr>
      <w:r w:rsidRPr="004D54AB">
        <w:t>Text</w:t>
      </w:r>
    </w:p>
    <w:p w14:paraId="37F6EB87" w14:textId="77777777" w:rsidR="008C1E09" w:rsidRPr="004D54AB" w:rsidRDefault="008C1E09" w:rsidP="00591D31">
      <w:pPr>
        <w:spacing w:before="0" w:line="360" w:lineRule="auto"/>
      </w:pPr>
      <w:r w:rsidRPr="004D54AB">
        <w:t xml:space="preserve">Giao diện người dùng ít nhiều đều hiển thị chữ hay text. Đối với phần lớn mọi người, đọc text trên màn hình thường khó hơn đọc trên giấy in. Đó là do chất lượng hiển thị text trên màn hình kém hơn so với khi in ra giấy. WPF tập trung giải quyết vấn đề này, làm chất lượng text hiển thị trên màn hình tương đương trên giấy in. Cụ thể, WPF hỗ trợ các font chữ OpenType chuẩn, cho phép sử dụng các thư viện font đã có. WPF cũng hỗ trợ công nghệ font chữ mới ClearType, cho phép hiển thị các ký tự mịn hơn đối với mắt người, đặc biệt là trên màn hình tinh thể lỏng (LCD). </w:t>
      </w:r>
    </w:p>
    <w:p w14:paraId="16B666C6" w14:textId="77777777" w:rsidR="008C1E09" w:rsidRPr="004D54AB" w:rsidRDefault="008C1E09" w:rsidP="00591D31">
      <w:pPr>
        <w:spacing w:before="0" w:line="360" w:lineRule="auto"/>
      </w:pPr>
      <w:r w:rsidRPr="004D54AB">
        <w:t>Để nâng cao hơn nữa chất lượng hiển thị text, WPF cho phép một số công nghệ khác như chữ ghép, theo đó một nhóm ký tự được thay thế bằng một ảnh đơn nhất, tạo tâm lý thoải mái h</w:t>
      </w:r>
      <w:r w:rsidR="007439E2" w:rsidRPr="004D54AB">
        <w:t xml:space="preserve">ơn khi đọc đối với người dùng. </w:t>
      </w:r>
    </w:p>
    <w:p w14:paraId="6E916D67" w14:textId="77777777" w:rsidR="008C1E09" w:rsidRPr="004D54AB" w:rsidRDefault="008C1E09" w:rsidP="00591D31">
      <w:pPr>
        <w:pStyle w:val="Heading4"/>
        <w:spacing w:before="0" w:line="360" w:lineRule="auto"/>
      </w:pPr>
      <w:r w:rsidRPr="004D54AB">
        <w:t>Văn bản</w:t>
      </w:r>
    </w:p>
    <w:p w14:paraId="5C1F0074" w14:textId="77777777" w:rsidR="008C1E09" w:rsidRPr="004D54AB" w:rsidRDefault="008C1E09" w:rsidP="00591D31">
      <w:pPr>
        <w:pStyle w:val="Default"/>
        <w:spacing w:line="360" w:lineRule="auto"/>
        <w:ind w:firstLine="540"/>
        <w:jc w:val="both"/>
        <w:rPr>
          <w:color w:val="auto"/>
          <w:sz w:val="26"/>
          <w:szCs w:val="26"/>
        </w:rPr>
      </w:pPr>
      <w:r w:rsidRPr="004D54AB">
        <w:rPr>
          <w:bCs/>
          <w:color w:val="auto"/>
          <w:sz w:val="26"/>
          <w:szCs w:val="26"/>
        </w:rPr>
        <w:t>WPF hỗ trợ ba dạng văn bản: văn bản cố định (fixed), văn bản thích nghi</w:t>
      </w:r>
      <w:r w:rsidRPr="004D54AB">
        <w:rPr>
          <w:color w:val="auto"/>
          <w:sz w:val="26"/>
          <w:szCs w:val="26"/>
        </w:rPr>
        <w:t xml:space="preserve"> (flow/adaptive) và văn bản XPS (XML Paper Specification). Kèm theo đó, WPF cũng cung cấp các dịch vụ để tạo, xem, quản lý, ghi chú, đóng gói và in ấn văn bản. </w:t>
      </w:r>
    </w:p>
    <w:p w14:paraId="2C613BAE" w14:textId="77777777" w:rsidR="008C1E09" w:rsidRPr="004D54AB" w:rsidRDefault="008C1E09" w:rsidP="00591D31">
      <w:pPr>
        <w:pStyle w:val="Default"/>
        <w:spacing w:line="360" w:lineRule="auto"/>
        <w:ind w:firstLine="540"/>
        <w:jc w:val="both"/>
        <w:rPr>
          <w:color w:val="auto"/>
          <w:sz w:val="26"/>
          <w:szCs w:val="26"/>
        </w:rPr>
      </w:pPr>
      <w:r w:rsidRPr="004D54AB">
        <w:rPr>
          <w:color w:val="auto"/>
          <w:sz w:val="26"/>
          <w:szCs w:val="26"/>
        </w:rPr>
        <w:lastRenderedPageBreak/>
        <w:t>Văn bản cố định trông không đổi bất kể chúng được hiển thị trên màn hình hay in ra máy in. Trong WPF, những văn bản dạng này được định nghĩa bằng phần tử FixedDocument trong XAML và được hiển thị bằng control DocumentViewer.</w:t>
      </w:r>
    </w:p>
    <w:p w14:paraId="293B5E60" w14:textId="77777777" w:rsidR="008C1E09" w:rsidRPr="004D54AB" w:rsidRDefault="008C1E09" w:rsidP="00591D31">
      <w:pPr>
        <w:pStyle w:val="Default"/>
        <w:spacing w:line="360" w:lineRule="auto"/>
        <w:ind w:firstLine="540"/>
        <w:jc w:val="both"/>
        <w:rPr>
          <w:color w:val="auto"/>
          <w:sz w:val="26"/>
          <w:szCs w:val="26"/>
        </w:rPr>
      </w:pPr>
      <w:r w:rsidRPr="004D54AB">
        <w:rPr>
          <w:color w:val="auto"/>
          <w:sz w:val="26"/>
          <w:szCs w:val="26"/>
        </w:rPr>
        <w:t xml:space="preserve"> Trong khi đó, văn bản thích nghi thường chỉ dùng để đọc trên màn hình, và có khả năng tự động thay đổi các thuộc tính hiển thị ảnh và text cho phù hợp với kích thước cửa số hay các yếu tố môi trường khác nhằm nâng cao chất lượng đọc cho người dùng. Văn bản thích nghi được định nghĩa bằng phần tử FlowDocument. Để hiển thị văn bản thích nghi, WPF sử dụng một số control khác nhau, chẳng hạn như FlowDocumentPageViewer, FlowDocumentScrollViewer, FlowDocumentReader… </w:t>
      </w:r>
    </w:p>
    <w:p w14:paraId="65A04C62" w14:textId="77777777" w:rsidR="008C1E09" w:rsidRPr="004D54AB" w:rsidRDefault="008C1E09" w:rsidP="00591D31">
      <w:pPr>
        <w:spacing w:before="0" w:line="360" w:lineRule="auto"/>
      </w:pPr>
      <w:r w:rsidRPr="004D54AB">
        <w:rPr>
          <w:szCs w:val="26"/>
        </w:rPr>
        <w:t>Văn bản XPS xây dựng trên cơ sở văn bản bất động của WPF. XPS là một định dạng mở theo đặc tả XML, có khả năng sử dụng trên nhiều nền tảng khác nhau, được thiết kế nhằm tạo thuận lợi cho việc xây dựng, chia sẻ, in ấn và lưu trữ văn bản. Cũng như văn bản cố định, văn bản XPS được hiển thị bằng DocumentViewer.</w:t>
      </w:r>
    </w:p>
    <w:p w14:paraId="519F3EB1" w14:textId="77777777" w:rsidR="008C1E09" w:rsidRPr="004D54AB" w:rsidRDefault="008C1E09" w:rsidP="00591D31">
      <w:pPr>
        <w:pStyle w:val="Heading4"/>
        <w:spacing w:before="0" w:line="360" w:lineRule="auto"/>
      </w:pPr>
      <w:r w:rsidRPr="004D54AB">
        <w:t>Hình ảnh</w:t>
      </w:r>
    </w:p>
    <w:p w14:paraId="6534E623" w14:textId="77777777" w:rsidR="008C1E09" w:rsidRPr="004D54AB" w:rsidRDefault="008C1E09" w:rsidP="00591D31">
      <w:pPr>
        <w:spacing w:before="0" w:line="360" w:lineRule="auto"/>
      </w:pPr>
      <w:r w:rsidRPr="004D54AB">
        <w:t xml:space="preserve">Trong WPF, hình ảnh được hiển thị nhờ control </w:t>
      </w:r>
      <w:r w:rsidRPr="004D54AB">
        <w:rPr>
          <w:b/>
        </w:rPr>
        <w:t>Image</w:t>
      </w:r>
      <w:r w:rsidRPr="004D54AB">
        <w:t xml:space="preserve">, ví dụ: </w:t>
      </w:r>
    </w:p>
    <w:p w14:paraId="396DC4C0" w14:textId="77777777" w:rsidR="008C1E09" w:rsidRPr="00E42349" w:rsidRDefault="00011787" w:rsidP="00591D31">
      <w:pPr>
        <w:spacing w:before="0" w:line="360" w:lineRule="auto"/>
        <w:rPr>
          <w:sz w:val="22"/>
          <w:szCs w:val="22"/>
        </w:rPr>
      </w:pPr>
      <w:r w:rsidRPr="00E42349">
        <w:rPr>
          <w:sz w:val="22"/>
          <w:szCs w:val="22"/>
        </w:rPr>
        <w:t>&lt;ImageWidth="200 Source="C:\DocumentsandSettings\All</w:t>
      </w:r>
      <w:r w:rsidR="008C1E09" w:rsidRPr="00E42349">
        <w:rPr>
          <w:sz w:val="22"/>
          <w:szCs w:val="22"/>
        </w:rPr>
        <w:t xml:space="preserve">Users\Documents\MyPictures\Ava.jpg" /&gt; </w:t>
      </w:r>
    </w:p>
    <w:p w14:paraId="4321D324" w14:textId="3BC91B03" w:rsidR="008C1E09" w:rsidRPr="004D54AB" w:rsidRDefault="008C1E09" w:rsidP="00591D31">
      <w:pPr>
        <w:spacing w:before="0" w:line="360" w:lineRule="auto"/>
      </w:pPr>
      <w:r w:rsidRPr="004D54AB">
        <w:t>Control Image có thể hiển thị hình ảnh lưu trữ dưới nhiều khuôn dạng khác nhau, bao gồm JPEG, BMP, TIFF, GIF và PNG. Nó cũng có thể hiển thị hình ảnh dạng Windows Media Photo mới được sử dụng trong Windows Vista. Bất kể ở khuôn dạng nào, WPF sử dụng Windows Imaging Component (WIC) để tạo ra hình ảnh. Cùng với các codec dùng cho các khuôn dạng ảnh kể trên, WIC cũng cung cấp một nền tản</w:t>
      </w:r>
      <w:r w:rsidR="004E30D5" w:rsidRPr="004D54AB">
        <w:t xml:space="preserve">g chung để bổ sung codec khác. </w:t>
      </w:r>
    </w:p>
    <w:p w14:paraId="2D1E13C3" w14:textId="77777777" w:rsidR="00B02185" w:rsidRPr="004D54AB" w:rsidRDefault="00B02185" w:rsidP="00591D31">
      <w:pPr>
        <w:spacing w:before="0" w:line="360" w:lineRule="auto"/>
      </w:pPr>
    </w:p>
    <w:p w14:paraId="03ADDA4F" w14:textId="77777777" w:rsidR="008C1E09" w:rsidRPr="004D54AB" w:rsidRDefault="008C1E09" w:rsidP="00591D31">
      <w:pPr>
        <w:pStyle w:val="Heading4"/>
        <w:spacing w:before="0" w:line="360" w:lineRule="auto"/>
      </w:pPr>
      <w:r w:rsidRPr="004D54AB">
        <w:t>Video và âm thanh</w:t>
      </w:r>
    </w:p>
    <w:p w14:paraId="3F9CAE17" w14:textId="77777777" w:rsidR="008C1E09" w:rsidRPr="004D54AB" w:rsidRDefault="008C1E09" w:rsidP="00591D31">
      <w:pPr>
        <w:spacing w:before="0" w:line="360" w:lineRule="auto"/>
      </w:pPr>
      <w:r w:rsidRPr="004D54AB">
        <w:t xml:space="preserve">Khi tốc độ của các bộ xử lý và truyền thông mạng ngày một nâng cao, video trở thành một phần tương tác lớn của người dùng với phần mềm. Người dùng cũng sử dụng nhiều thời gian để nghe nhạc và các dạng âm thanh khác trên máy tính. Do đó, WPF cung cấp tính năng hỗ trợ cả hai dạng media này thông qua phần tử MediaElement. Control này có thể chơi các định dạng video WMV, MPEG và AVI, và nhiều định dạng âm thanh khác nhau. Việc lập trình để chạy một đoạn video trở nên khá đơn giản, như trong ví dụ sau: </w:t>
      </w:r>
    </w:p>
    <w:p w14:paraId="78CF7454" w14:textId="3AFC530E" w:rsidR="008C1E09" w:rsidRPr="00E42349" w:rsidRDefault="00F83FA1" w:rsidP="00591D31">
      <w:pPr>
        <w:spacing w:before="0" w:line="360" w:lineRule="auto"/>
        <w:jc w:val="center"/>
        <w:rPr>
          <w:sz w:val="22"/>
          <w:szCs w:val="22"/>
        </w:rPr>
      </w:pPr>
      <w:r w:rsidRPr="00E42349">
        <w:rPr>
          <w:sz w:val="22"/>
          <w:szCs w:val="22"/>
        </w:rPr>
        <w:t>&lt;MediaElement Source</w:t>
      </w:r>
      <w:r w:rsidR="008C1E09" w:rsidRPr="00E42349">
        <w:rPr>
          <w:sz w:val="22"/>
          <w:szCs w:val="22"/>
        </w:rPr>
        <w:t>=</w:t>
      </w:r>
      <w:r w:rsidR="0020033A" w:rsidRPr="00E42349">
        <w:rPr>
          <w:sz w:val="22"/>
          <w:szCs w:val="22"/>
        </w:rPr>
        <w:t xml:space="preserve"> </w:t>
      </w:r>
      <w:proofErr w:type="gramStart"/>
      <w:r w:rsidR="008C1E09" w:rsidRPr="00E42349">
        <w:rPr>
          <w:sz w:val="22"/>
          <w:szCs w:val="22"/>
        </w:rPr>
        <w:t>"</w:t>
      </w:r>
      <w:r w:rsidR="0020033A" w:rsidRPr="00E42349">
        <w:rPr>
          <w:sz w:val="22"/>
          <w:szCs w:val="22"/>
        </w:rPr>
        <w:t>..</w:t>
      </w:r>
      <w:proofErr w:type="gramEnd"/>
      <w:r w:rsidR="008C1E09" w:rsidRPr="00E42349">
        <w:rPr>
          <w:sz w:val="22"/>
          <w:szCs w:val="22"/>
        </w:rPr>
        <w:t>\My Videos\Ruby.wmv" /&gt;</w:t>
      </w:r>
    </w:p>
    <w:p w14:paraId="7D0B2084" w14:textId="77777777" w:rsidR="008464AA" w:rsidRPr="004D54AB" w:rsidRDefault="008464AA" w:rsidP="00591D31">
      <w:pPr>
        <w:spacing w:before="0" w:line="360" w:lineRule="auto"/>
        <w:jc w:val="center"/>
      </w:pPr>
    </w:p>
    <w:p w14:paraId="49AEC1C3" w14:textId="77777777" w:rsidR="008C1E09" w:rsidRPr="004D54AB" w:rsidRDefault="008C1E09" w:rsidP="00591D31">
      <w:pPr>
        <w:pStyle w:val="Heading4"/>
        <w:spacing w:before="0" w:line="360" w:lineRule="auto"/>
      </w:pPr>
      <w:r w:rsidRPr="004D54AB">
        <w:t>Đồ họa hai chiều</w:t>
      </w:r>
    </w:p>
    <w:p w14:paraId="504C2A6F" w14:textId="77777777" w:rsidR="008C1E09" w:rsidRPr="004D54AB" w:rsidRDefault="008C1E09" w:rsidP="00591D31">
      <w:pPr>
        <w:spacing w:before="0" w:line="360" w:lineRule="auto"/>
      </w:pPr>
      <w:r w:rsidRPr="004D54AB">
        <w:t>Trong 20 năm gần đây, việc tạo ra đồ họa hai chiều trên Windows dựa trên Graphics Device Interface (GDI) và phiên bản sau của nó GDI+. Các ứng dụng Windows Forms phải sử dụng chức năng này thông qua một namespace khác hoàn toàn, bởi bản thân Windows Forms không tích hợp đồ họa 2 chiều. Đối với đồ họa 3 chiều thì càng tồi hơn, Windows Forms phải dựa trên công nghệ hoàn toàn biệt lập là Direct3D. Với WPF, vấn đề trở nên đơn giản hơn nhiều. Cả đồ họa 2 chiều và 3 chiều đều có thể được tạo ra trực tiếp trong XAML hoặc trong code sử dụng thư viện WPF tương ứng.</w:t>
      </w:r>
    </w:p>
    <w:p w14:paraId="1504C0F0" w14:textId="77777777" w:rsidR="008C1E09" w:rsidRPr="004D54AB" w:rsidRDefault="008C1E09" w:rsidP="00591D31">
      <w:pPr>
        <w:spacing w:before="0" w:line="360" w:lineRule="auto"/>
      </w:pPr>
      <w:r w:rsidRPr="004D54AB">
        <w:t xml:space="preserve"> Đối với đồ họa 2 chiều, WPF định ra nhóm control của các khuôn hình (shapes) mà ứng dụng có thể sử dụng để tạo nên hình ảnh, gồm: </w:t>
      </w:r>
    </w:p>
    <w:p w14:paraId="726A7E24" w14:textId="3BA3835F" w:rsidR="008C1E09" w:rsidRPr="004D54AB" w:rsidRDefault="008C1E09" w:rsidP="00591D31">
      <w:pPr>
        <w:pStyle w:val="ListParagraph"/>
        <w:numPr>
          <w:ilvl w:val="1"/>
          <w:numId w:val="39"/>
        </w:numPr>
        <w:spacing w:before="0" w:line="360" w:lineRule="auto"/>
      </w:pPr>
      <w:r w:rsidRPr="004D54AB">
        <w:rPr>
          <w:b/>
        </w:rPr>
        <w:t>Line</w:t>
      </w:r>
      <w:r w:rsidRPr="004D54AB">
        <w:t xml:space="preserve">: vẽ đường thẳng qua 2 điểm. </w:t>
      </w:r>
    </w:p>
    <w:p w14:paraId="7A762BCD" w14:textId="771057E2" w:rsidR="008C1E09" w:rsidRPr="004D54AB" w:rsidRDefault="008C1E09" w:rsidP="00591D31">
      <w:pPr>
        <w:pStyle w:val="ListParagraph"/>
        <w:numPr>
          <w:ilvl w:val="1"/>
          <w:numId w:val="39"/>
        </w:numPr>
        <w:spacing w:before="0" w:line="360" w:lineRule="auto"/>
        <w:rPr>
          <w:lang w:val="fr-FR"/>
        </w:rPr>
      </w:pPr>
      <w:proofErr w:type="gramStart"/>
      <w:r w:rsidRPr="004D54AB">
        <w:rPr>
          <w:b/>
          <w:lang w:val="fr-FR"/>
        </w:rPr>
        <w:t>Elllipse</w:t>
      </w:r>
      <w:r w:rsidRPr="004D54AB">
        <w:rPr>
          <w:lang w:val="fr-FR"/>
        </w:rPr>
        <w:t>:</w:t>
      </w:r>
      <w:proofErr w:type="gramEnd"/>
      <w:r w:rsidRPr="004D54AB">
        <w:rPr>
          <w:lang w:val="fr-FR"/>
        </w:rPr>
        <w:t xml:space="preserve"> vẽ ellipse. </w:t>
      </w:r>
    </w:p>
    <w:p w14:paraId="227B5A13" w14:textId="39606D72" w:rsidR="008C1E09" w:rsidRPr="004D54AB" w:rsidRDefault="008C1E09" w:rsidP="00591D31">
      <w:pPr>
        <w:pStyle w:val="ListParagraph"/>
        <w:numPr>
          <w:ilvl w:val="1"/>
          <w:numId w:val="39"/>
        </w:numPr>
        <w:spacing w:before="0" w:line="360" w:lineRule="auto"/>
        <w:rPr>
          <w:lang w:val="fr-FR"/>
        </w:rPr>
      </w:pPr>
      <w:proofErr w:type="gramStart"/>
      <w:r w:rsidRPr="004D54AB">
        <w:rPr>
          <w:b/>
          <w:lang w:val="fr-FR"/>
        </w:rPr>
        <w:t>Rectangle</w:t>
      </w:r>
      <w:r w:rsidRPr="004D54AB">
        <w:rPr>
          <w:lang w:val="fr-FR"/>
        </w:rPr>
        <w:t>:</w:t>
      </w:r>
      <w:proofErr w:type="gramEnd"/>
      <w:r w:rsidRPr="004D54AB">
        <w:rPr>
          <w:lang w:val="fr-FR"/>
        </w:rPr>
        <w:t xml:space="preserve"> vẽ chữ nhật. </w:t>
      </w:r>
    </w:p>
    <w:p w14:paraId="713B5574" w14:textId="41DECFDA" w:rsidR="008C1E09" w:rsidRPr="004D54AB" w:rsidRDefault="008C1E09" w:rsidP="00591D31">
      <w:pPr>
        <w:pStyle w:val="ListParagraph"/>
        <w:numPr>
          <w:ilvl w:val="1"/>
          <w:numId w:val="39"/>
        </w:numPr>
        <w:spacing w:before="0" w:line="360" w:lineRule="auto"/>
        <w:rPr>
          <w:lang w:val="fr-FR"/>
        </w:rPr>
      </w:pPr>
      <w:proofErr w:type="gramStart"/>
      <w:r w:rsidRPr="004D54AB">
        <w:rPr>
          <w:b/>
          <w:lang w:val="fr-FR"/>
        </w:rPr>
        <w:t>Polygon</w:t>
      </w:r>
      <w:r w:rsidRPr="004D54AB">
        <w:rPr>
          <w:lang w:val="fr-FR"/>
        </w:rPr>
        <w:t>:</w:t>
      </w:r>
      <w:proofErr w:type="gramEnd"/>
      <w:r w:rsidRPr="004D54AB">
        <w:rPr>
          <w:lang w:val="fr-FR"/>
        </w:rPr>
        <w:t xml:space="preserve"> vẽ đa giác. </w:t>
      </w:r>
    </w:p>
    <w:p w14:paraId="0C4A3915" w14:textId="2E8B378F" w:rsidR="008C1E09" w:rsidRPr="004D54AB" w:rsidRDefault="008C1E09" w:rsidP="00591D31">
      <w:pPr>
        <w:pStyle w:val="ListParagraph"/>
        <w:numPr>
          <w:ilvl w:val="1"/>
          <w:numId w:val="39"/>
        </w:numPr>
        <w:spacing w:before="0" w:line="360" w:lineRule="auto"/>
        <w:rPr>
          <w:lang w:val="fr-FR"/>
        </w:rPr>
      </w:pPr>
      <w:proofErr w:type="gramStart"/>
      <w:r w:rsidRPr="004D54AB">
        <w:rPr>
          <w:b/>
          <w:lang w:val="fr-FR"/>
        </w:rPr>
        <w:t>Polyline</w:t>
      </w:r>
      <w:r w:rsidRPr="004D54AB">
        <w:rPr>
          <w:lang w:val="fr-FR"/>
        </w:rPr>
        <w:t>:</w:t>
      </w:r>
      <w:proofErr w:type="gramEnd"/>
      <w:r w:rsidRPr="004D54AB">
        <w:rPr>
          <w:lang w:val="fr-FR"/>
        </w:rPr>
        <w:t xml:space="preserve"> vẽ đa giác mở. </w:t>
      </w:r>
    </w:p>
    <w:p w14:paraId="167C8A83" w14:textId="0975C53E" w:rsidR="008C1E09" w:rsidRPr="004D54AB" w:rsidRDefault="008C1E09" w:rsidP="00591D31">
      <w:pPr>
        <w:pStyle w:val="ListParagraph"/>
        <w:numPr>
          <w:ilvl w:val="1"/>
          <w:numId w:val="39"/>
        </w:numPr>
        <w:spacing w:before="0" w:line="360" w:lineRule="auto"/>
        <w:rPr>
          <w:lang w:val="fr-FR"/>
        </w:rPr>
      </w:pPr>
      <w:proofErr w:type="gramStart"/>
      <w:r w:rsidRPr="004D54AB">
        <w:rPr>
          <w:b/>
          <w:lang w:val="fr-FR"/>
        </w:rPr>
        <w:t>Path</w:t>
      </w:r>
      <w:r w:rsidRPr="004D54AB">
        <w:rPr>
          <w:lang w:val="fr-FR"/>
        </w:rPr>
        <w:t>:</w:t>
      </w:r>
      <w:proofErr w:type="gramEnd"/>
      <w:r w:rsidRPr="004D54AB">
        <w:rPr>
          <w:lang w:val="fr-FR"/>
        </w:rPr>
        <w:t xml:space="preserve"> vẽ hình theo một đường bất kỳ. </w:t>
      </w:r>
    </w:p>
    <w:p w14:paraId="42DA79B0" w14:textId="77777777" w:rsidR="008C1E09" w:rsidRPr="004D54AB" w:rsidRDefault="008C1E09" w:rsidP="00591D31">
      <w:pPr>
        <w:spacing w:before="0" w:line="360" w:lineRule="auto"/>
        <w:rPr>
          <w:lang w:val="fr-FR"/>
        </w:rPr>
      </w:pPr>
      <w:r w:rsidRPr="004D54AB">
        <w:rPr>
          <w:lang w:val="fr-FR"/>
        </w:rPr>
        <w:t xml:space="preserve">Mỗi khuôn hình đều có các thuộc tính phong phú cho phép hiển thị với nhiều tính chất khác </w:t>
      </w:r>
      <w:proofErr w:type="gramStart"/>
      <w:r w:rsidRPr="004D54AB">
        <w:rPr>
          <w:lang w:val="fr-FR"/>
        </w:rPr>
        <w:t>nhau:</w:t>
      </w:r>
      <w:proofErr w:type="gramEnd"/>
      <w:r w:rsidRPr="004D54AB">
        <w:rPr>
          <w:lang w:val="fr-FR"/>
        </w:rPr>
        <w:t xml:space="preserve"> màu nền, màu biên… Một đặc điểm quan trọng trong WPF là: vì mọi thứ đều được xây dựng trên một nền chung, việc kết hợp các đặc tính và đối tượng khác nhau, chẳng hạn, lồng một ảnh vào một hình chữ nhật, trở nên đơn giản. Điểm thú vị nữa là các đối tượng hình học này còn có thể thu nhận các sự kiện từ phía người dùng như một control, chẳng hạn sự kiện nhắp chuột. </w:t>
      </w:r>
    </w:p>
    <w:p w14:paraId="527B3452" w14:textId="77777777" w:rsidR="008C1E09" w:rsidRPr="004D54AB" w:rsidRDefault="008C1E09" w:rsidP="00591D31">
      <w:pPr>
        <w:spacing w:before="0" w:line="360" w:lineRule="auto"/>
        <w:rPr>
          <w:lang w:val="fr-FR"/>
        </w:rPr>
      </w:pPr>
      <w:r w:rsidRPr="004D54AB">
        <w:rPr>
          <w:lang w:val="fr-FR"/>
        </w:rPr>
        <w:t xml:space="preserve">Ngoài ra, WPF cũng cung cấp một nhóm chức năng hình học khác, gọi là geometries, để làm việc với đồ họa hai chiều, như LineGeometry, RectangleGeometry, EllipseGeometry, và PathGeometry. Dạng hình học này có nhiều thuộc tính và chức năng tương tự như các khuôn hình đã nêu trên. Điểm khác biệt quan trọng nhất là các geometries không được dùng để hiển thị, chúng được dùng chủ yếu để tính toán hình học, ví dụ như để định ra các vùng miền, theo dõi vị trí bấm chuột... </w:t>
      </w:r>
    </w:p>
    <w:p w14:paraId="5B931065" w14:textId="77777777" w:rsidR="008C1E09" w:rsidRPr="004D54AB" w:rsidRDefault="008C1E09" w:rsidP="00591D31">
      <w:pPr>
        <w:spacing w:before="0" w:line="360" w:lineRule="auto"/>
        <w:rPr>
          <w:lang w:val="fr-FR"/>
        </w:rPr>
      </w:pPr>
      <w:r w:rsidRPr="004D54AB">
        <w:rPr>
          <w:lang w:val="fr-FR"/>
        </w:rPr>
        <w:lastRenderedPageBreak/>
        <w:t xml:space="preserve">Thêm vào đó, WPF cung cấp lớp Transform cho phép thực hiện các biến đổi hình học như xoay, dịch chuyển, co giãn đối tượng đồ </w:t>
      </w:r>
      <w:proofErr w:type="gramStart"/>
      <w:r w:rsidRPr="004D54AB">
        <w:rPr>
          <w:lang w:val="fr-FR"/>
        </w:rPr>
        <w:t>họa;</w:t>
      </w:r>
      <w:proofErr w:type="gramEnd"/>
      <w:r w:rsidRPr="004D54AB">
        <w:rPr>
          <w:lang w:val="fr-FR"/>
        </w:rPr>
        <w:t xml:space="preserve"> hoặc cho phép thực hiện các hiệu ứng hoạt họa theo thời gian thông q</w:t>
      </w:r>
      <w:r w:rsidR="004E30D5" w:rsidRPr="004D54AB">
        <w:rPr>
          <w:lang w:val="fr-FR"/>
        </w:rPr>
        <w:t>ua các lớp Animation và Timing.</w:t>
      </w:r>
    </w:p>
    <w:p w14:paraId="33E8CE08" w14:textId="77777777" w:rsidR="008C1E09" w:rsidRPr="004D54AB" w:rsidRDefault="008C1E09" w:rsidP="00591D31">
      <w:pPr>
        <w:pStyle w:val="Heading4"/>
        <w:spacing w:before="0" w:line="360" w:lineRule="auto"/>
      </w:pPr>
      <w:r w:rsidRPr="004D54AB">
        <w:t>Đồ họa ba chiều</w:t>
      </w:r>
    </w:p>
    <w:p w14:paraId="0534CC7F" w14:textId="77777777" w:rsidR="008C1E09" w:rsidRPr="004D54AB" w:rsidRDefault="008C1E09" w:rsidP="00591D31">
      <w:pPr>
        <w:spacing w:before="0" w:line="360" w:lineRule="auto"/>
      </w:pPr>
      <w:r w:rsidRPr="004D54AB">
        <w:t xml:space="preserve">WPF hỗ trợ đồ họa 3 chiều bằng việc gói các lời gọi API của Direct3D, và do vậy, việc sử dụng chúng trở nên thống nhất và đơn giản hơn đáng kể. Để hiển thị đồ họa ba chiều, ứng dụng WPF sử dụng control Viewport3D. Để tạo ra các cảnh ba chiều, lập trình viên mô tả một hay nhiều mô hình, sau đó, phân định cách thức các mô hình này được chiếu sáng hay hiển thị. Như thường lệ, điều này được thực hiện bằng XAML, bằng code hay trộn cả hai. Để mô tả mô hình, WPF cung cấp lớp GeometryModel3D để tạo ra hình dạng của mô hình. Khi mô hình đã được định hình, diện mạo bên ngoài của nó có thể được điều khiển bằng việc phủ lên các vật liệu (material). Chẳng hạn, lớp SpecularMaterial cho phép tạo bóng trên bề mặt mô hình. </w:t>
      </w:r>
    </w:p>
    <w:p w14:paraId="5595D178" w14:textId="77777777" w:rsidR="008C1E09" w:rsidRPr="004D54AB" w:rsidRDefault="008C1E09" w:rsidP="00591D31">
      <w:pPr>
        <w:spacing w:before="0" w:line="360" w:lineRule="auto"/>
      </w:pPr>
      <w:r w:rsidRPr="004D54AB">
        <w:t xml:space="preserve">Bất kể được làm từ vật liệu gì, một mô hình có thể được chiếu sáng theo nhiều cách. Lớp DirectionalLight cho phép ánh sáng tới từ một hướng xác định, trong khi lớp AmbientLight tạo ra ánh sáng đồng đều trên mọi vật trong cảnh. Cuối cùng, để định ra cách nhìn cảnh, lập trình viên phải định ra một </w:t>
      </w:r>
      <w:r w:rsidRPr="004D54AB">
        <w:rPr>
          <w:i/>
        </w:rPr>
        <w:t>camera</w:t>
      </w:r>
      <w:r w:rsidRPr="004D54AB">
        <w:t xml:space="preserve">. Ví dụ, PerspectiveCamera cho phép phân định khoảng cách từ vị trí nhìn tới vật thể và kiểu nhìn phối cảnh (tuân theo luật gần xa). </w:t>
      </w:r>
    </w:p>
    <w:p w14:paraId="6F91BE4F" w14:textId="77777777" w:rsidR="008C1E09" w:rsidRPr="004D54AB" w:rsidRDefault="008C1E09" w:rsidP="00591D31">
      <w:pPr>
        <w:spacing w:before="0" w:line="360" w:lineRule="auto"/>
      </w:pPr>
      <w:r w:rsidRPr="004D54AB">
        <w:t>Xây dựng cảnh ba chiều trực tiếp bằng XAML hay mã trình đều không đơn giản. Do đó, chỉ nên dùng ứng dụng WPF để hiển thị cảnh ba chiều, việc xây dựng cảnh nên được thực hiện bằng những công cụ đồ họ</w:t>
      </w:r>
      <w:r w:rsidR="004E30D5" w:rsidRPr="004D54AB">
        <w:t xml:space="preserve">a chuyên biệt. </w:t>
      </w:r>
    </w:p>
    <w:p w14:paraId="453ED51C" w14:textId="77777777" w:rsidR="008C1E09" w:rsidRPr="004D54AB" w:rsidRDefault="008C1E09" w:rsidP="00591D31">
      <w:pPr>
        <w:pStyle w:val="Heading4"/>
        <w:spacing w:before="0" w:line="360" w:lineRule="auto"/>
      </w:pPr>
      <w:r w:rsidRPr="004D54AB">
        <w:t>Móc nối dữ liệu</w:t>
      </w:r>
    </w:p>
    <w:p w14:paraId="1682691E" w14:textId="77777777" w:rsidR="008C1E09" w:rsidRPr="004D54AB" w:rsidRDefault="008C1E09" w:rsidP="00591D31">
      <w:pPr>
        <w:spacing w:before="0" w:line="360" w:lineRule="auto"/>
      </w:pPr>
      <w:r w:rsidRPr="004D54AB">
        <w:t xml:space="preserve">Phần lớn các ứng dụng được tạo ra đều cung cấp cho người dùng phương tiện để xem và sửa đổi dữ liệu. Trong các ứng dụng WPF, việc lưu trữ và truy xuất dữ liệu đã được thực hiện bởi các công nghệ như Microsoft SQL Server và ADO.NET. Sau khi dữ liệu được truy xuất và tải vào các đối tượng quản lý dữ liệu trên ứng dụng, phần việc khó khăn của ứng dụng WPF mới bắt đầu. Về cơ bản, có hai công việc phải thực hiện: </w:t>
      </w:r>
    </w:p>
    <w:p w14:paraId="2407647D" w14:textId="77777777" w:rsidR="008C1E09" w:rsidRPr="004D54AB" w:rsidRDefault="008C1E09" w:rsidP="00591D31">
      <w:pPr>
        <w:spacing w:before="0" w:line="360" w:lineRule="auto"/>
      </w:pPr>
      <w:r w:rsidRPr="004D54AB">
        <w:t xml:space="preserve">1) Sao chép dữ liệu từ các đối tượng quản lý dữ liệu vào các control trên giao diện, qua đó, dữ liệu có thể được hiển thị hay sửa đổi. </w:t>
      </w:r>
    </w:p>
    <w:p w14:paraId="4AA6D8EA" w14:textId="77777777" w:rsidR="008C1E09" w:rsidRPr="004D54AB" w:rsidRDefault="008C1E09" w:rsidP="00591D31">
      <w:pPr>
        <w:spacing w:before="0" w:line="360" w:lineRule="auto"/>
      </w:pPr>
      <w:r w:rsidRPr="004D54AB">
        <w:lastRenderedPageBreak/>
        <w:t xml:space="preserve">2) Đảm bảo rằng những thay đổi trên dữ liệu từ các control được cập nhật trở lại các đối tượng quản lý dữ liệu. </w:t>
      </w:r>
    </w:p>
    <w:p w14:paraId="594AB72E" w14:textId="2CC409CE" w:rsidR="00956BF2" w:rsidRPr="004D54AB" w:rsidRDefault="008C1E09" w:rsidP="00591D31">
      <w:pPr>
        <w:spacing w:before="0" w:line="360" w:lineRule="auto"/>
      </w:pPr>
      <w:r w:rsidRPr="004D54AB">
        <w:t>Để đơn giản hóa quá trình phát triển ứng dụng, WPF cung cấp một cơ chế móc nối dữ liệu để thực hiện tự động những bước này. Phần nhân của cơ chế móc nối dữ liệu là lớp Binding mà nhiệm vụ của nó là liên kết control trên giao diện (đích) với đối tượng quản lý dữ liệu (nguồn). Mối quan hệ này được minh</w:t>
      </w:r>
      <w:r w:rsidR="00E42349">
        <w:t xml:space="preserve"> họa trong hình 4 dưới đây: </w:t>
      </w:r>
    </w:p>
    <w:p w14:paraId="4F448705" w14:textId="77777777" w:rsidR="00A25CEE" w:rsidRPr="004D54AB" w:rsidRDefault="008C1E09" w:rsidP="00591D31">
      <w:pPr>
        <w:keepNext/>
        <w:spacing w:before="0" w:line="360" w:lineRule="auto"/>
      </w:pPr>
      <w:r w:rsidRPr="004D54AB">
        <w:object w:dxaOrig="12008" w:dyaOrig="3655" w14:anchorId="1B45D30B">
          <v:shape id="_x0000_i1027" type="#_x0000_t75" style="width:420.1pt;height:128.35pt" o:ole="">
            <v:imagedata r:id="rId35" o:title=""/>
          </v:shape>
          <o:OLEObject Type="Embed" ProgID="Visio.Drawing.11" ShapeID="_x0000_i1027" DrawAspect="Content" ObjectID="_1655730857" r:id="rId36"/>
        </w:object>
      </w:r>
    </w:p>
    <w:p w14:paraId="0BDFC3F6" w14:textId="729A6926" w:rsidR="008C1E09" w:rsidRPr="004D54AB" w:rsidRDefault="00A25CEE" w:rsidP="00591D31">
      <w:pPr>
        <w:pStyle w:val="Caption"/>
        <w:spacing w:line="360" w:lineRule="auto"/>
      </w:pPr>
      <w:bookmarkStart w:id="45" w:name="_Toc44615373"/>
      <w:r w:rsidRPr="004D54AB">
        <w:t xml:space="preserve">Hình </w:t>
      </w:r>
      <w:r w:rsidR="007A24B7">
        <w:fldChar w:fldCharType="begin"/>
      </w:r>
      <w:r w:rsidR="007A24B7">
        <w:instrText xml:space="preserve"> STYLEREF 1 \s </w:instrText>
      </w:r>
      <w:r w:rsidR="007A24B7">
        <w:fldChar w:fldCharType="separate"/>
      </w:r>
      <w:r w:rsidR="00664A5A">
        <w:rPr>
          <w:noProof/>
        </w:rPr>
        <w:t>2</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4</w:t>
      </w:r>
      <w:r w:rsidR="007A24B7">
        <w:rPr>
          <w:noProof/>
        </w:rPr>
        <w:fldChar w:fldCharType="end"/>
      </w:r>
      <w:r w:rsidRPr="004D54AB">
        <w:t xml:space="preserve"> Quan hệ giữa đối tượng dữ liệu và đối tượng phụ thuộc.</w:t>
      </w:r>
      <w:bookmarkEnd w:id="45"/>
    </w:p>
    <w:p w14:paraId="699E308B" w14:textId="77777777" w:rsidR="00956BF2" w:rsidRPr="004D54AB" w:rsidRDefault="00956BF2" w:rsidP="00591D31">
      <w:pPr>
        <w:spacing w:before="0" w:line="360" w:lineRule="auto"/>
      </w:pPr>
    </w:p>
    <w:p w14:paraId="5D7CF560" w14:textId="77777777" w:rsidR="008C1E09" w:rsidRPr="004D54AB" w:rsidRDefault="008C1E09" w:rsidP="00591D31">
      <w:pPr>
        <w:spacing w:before="0" w:line="360" w:lineRule="auto"/>
      </w:pPr>
      <w:r w:rsidRPr="004D54AB">
        <w:t xml:space="preserve">Việc hỗ trợ móc nối dữ liệu được xây dựng ngay từ nhân của WPF. Tất cả các đối tượng đồ họa trong WPF đều kế thừa từ DependencyObject, chúng là các đối tượng phụ thuộc. Chức năng mà lớp cơ sở này hỗ trợ cho phép thực hiện hiệu ứng hoạt họa, tạo kiểu mẫu (styling) và móc nối dữ liệu. Các đối tượng này đều mang một thuộc tính đặc biệt gọi là DependencyProperty, thuộc tính phụ thuộc. Phần lớn các thuộc tính hay dùng như Text, Content, Width, Height, vân vân đều là các thuộc tính phụ thuộc. Tất cả các thuộc tính phụ thuộc đều có thể tạo hiệu ứng hoạt họa, tạo kiểu và kết nối dữ liệu. </w:t>
      </w:r>
    </w:p>
    <w:p w14:paraId="1DDE558B" w14:textId="77777777" w:rsidR="008C1E09" w:rsidRPr="004D54AB" w:rsidRDefault="008C1E09" w:rsidP="00591D31">
      <w:pPr>
        <w:spacing w:before="0" w:line="360" w:lineRule="auto"/>
      </w:pPr>
      <w:r w:rsidRPr="004D54AB">
        <w:t>Cơ chế móc nối dữ liệu trong WPF còn cung cấp thêm những tính năng như xác thực tính hợp lệ, sắp xếp, lọc và phân nhóm dữ liệu. Thêm vào đó, tính năng móc nối dữ liệu cũng hỗ trợ sử dụng khuôn mẫu dữ liệu (data template) để tạo ra các đối tượng giao diện tùy biến có kết nối dữ liệu, khi các control chuẩn không phù hợp. Móc nối dữ liệu và khuôn dạng dữ liệu có thể được coi là tính năng mạnh nhất của WPF.</w:t>
      </w:r>
    </w:p>
    <w:p w14:paraId="0CF3DA41" w14:textId="0437ABF8" w:rsidR="006149D2" w:rsidRPr="004D54AB" w:rsidRDefault="006149D2" w:rsidP="00591D31">
      <w:pPr>
        <w:pStyle w:val="Heading2"/>
        <w:spacing w:before="0" w:line="360" w:lineRule="auto"/>
        <w:rPr>
          <w:rFonts w:cs="Times New Roman"/>
          <w:szCs w:val="26"/>
        </w:rPr>
      </w:pPr>
      <w:bookmarkStart w:id="46" w:name="_Toc40971790"/>
      <w:bookmarkStart w:id="47" w:name="_Toc35857417"/>
      <w:bookmarkStart w:id="48" w:name="_Toc169424247"/>
      <w:r w:rsidRPr="004D54AB">
        <w:rPr>
          <w:rFonts w:cs="Times New Roman"/>
          <w:szCs w:val="26"/>
        </w:rPr>
        <w:lastRenderedPageBreak/>
        <w:t>Material Design</w:t>
      </w:r>
      <w:bookmarkEnd w:id="46"/>
    </w:p>
    <w:p w14:paraId="5B3CA7D0" w14:textId="052D953A" w:rsidR="006149D2" w:rsidRPr="004D54AB" w:rsidRDefault="006149D2" w:rsidP="00591D31">
      <w:pPr>
        <w:pStyle w:val="Heading3"/>
        <w:spacing w:before="0" w:line="360" w:lineRule="auto"/>
        <w:rPr>
          <w:rFonts w:cs="Times New Roman"/>
          <w:i w:val="0"/>
        </w:rPr>
      </w:pPr>
      <w:bookmarkStart w:id="49" w:name="_Toc40971791"/>
      <w:r w:rsidRPr="004D54AB">
        <w:rPr>
          <w:rFonts w:cs="Times New Roman"/>
          <w:i w:val="0"/>
        </w:rPr>
        <w:t>Material Design là gì?</w:t>
      </w:r>
      <w:bookmarkEnd w:id="49"/>
    </w:p>
    <w:p w14:paraId="40C28F49" w14:textId="3E643DCD" w:rsidR="006149D2" w:rsidRPr="004D54AB" w:rsidRDefault="006149D2" w:rsidP="00591D31">
      <w:pPr>
        <w:spacing w:before="0" w:line="360" w:lineRule="auto"/>
        <w:rPr>
          <w:szCs w:val="26"/>
          <w:shd w:val="clear" w:color="auto" w:fill="FFFFFF"/>
        </w:rPr>
      </w:pPr>
      <w:r w:rsidRPr="004D54AB">
        <w:rPr>
          <w:b/>
          <w:bCs/>
          <w:szCs w:val="26"/>
          <w:shd w:val="clear" w:color="auto" w:fill="FFFFFF"/>
        </w:rPr>
        <w:t xml:space="preserve">Material </w:t>
      </w:r>
      <w:proofErr w:type="gramStart"/>
      <w:r w:rsidRPr="004D54AB">
        <w:rPr>
          <w:b/>
          <w:bCs/>
          <w:szCs w:val="26"/>
          <w:shd w:val="clear" w:color="auto" w:fill="FFFFFF"/>
        </w:rPr>
        <w:t>Design</w:t>
      </w:r>
      <w:r w:rsidRPr="004D54AB">
        <w:rPr>
          <w:szCs w:val="26"/>
          <w:shd w:val="clear" w:color="auto" w:fill="FFFFFF"/>
        </w:rPr>
        <w:t>  là</w:t>
      </w:r>
      <w:proofErr w:type="gramEnd"/>
      <w:r w:rsidRPr="004D54AB">
        <w:rPr>
          <w:szCs w:val="26"/>
          <w:shd w:val="clear" w:color="auto" w:fill="FFFFFF"/>
        </w:rPr>
        <w:t xml:space="preserve"> một ngôn ngữ thiết kế được phát triển vào năm 2014 bởi Google, được mở rộng dựa trên mô típ "Flat" . Thay vì mang đến cảm giác ‘phẳng lì’ trên toàn bộ giao diện, Material Design là những lớp Flat xếp chồng lên nhau, tạo chiều sâu và điểm nhấn hơn thiết kế phẳng thông thường.</w:t>
      </w:r>
    </w:p>
    <w:p w14:paraId="26A3B71E" w14:textId="6548CE13" w:rsidR="006149D2" w:rsidRPr="004D54AB" w:rsidRDefault="006149D2" w:rsidP="00591D31">
      <w:pPr>
        <w:spacing w:before="0" w:line="360" w:lineRule="auto"/>
        <w:rPr>
          <w:szCs w:val="26"/>
        </w:rPr>
      </w:pPr>
      <w:r w:rsidRPr="004D54AB">
        <w:rPr>
          <w:szCs w:val="26"/>
          <w:shd w:val="clear" w:color="auto" w:fill="FFFFFF"/>
        </w:rPr>
        <w:t>Material Design chủ yếu tập trung vào những đường nét đơn giản, sử dụng những gam màu đậm, nổi bật. Đồng thời, chúng thường sử dụng những yếu tố đồ họa có cảm giác 3D, có hiệu ứng ‘nổi lên’ trên giao diện. Ngoài ra nó còn bao gồm những hiệu ứng, chuyển động như khi các button, các menu hiện lên màn hình…</w:t>
      </w:r>
    </w:p>
    <w:p w14:paraId="72AB0653" w14:textId="759AB23A" w:rsidR="006149D2" w:rsidRPr="004D54AB" w:rsidRDefault="006149D2" w:rsidP="00591D31">
      <w:pPr>
        <w:pStyle w:val="Heading3"/>
        <w:spacing w:before="0" w:line="360" w:lineRule="auto"/>
        <w:rPr>
          <w:rFonts w:cs="Times New Roman"/>
          <w:i w:val="0"/>
        </w:rPr>
      </w:pPr>
      <w:bookmarkStart w:id="50" w:name="_Toc40971792"/>
      <w:r w:rsidRPr="004D54AB">
        <w:rPr>
          <w:rFonts w:cs="Times New Roman"/>
          <w:i w:val="0"/>
        </w:rPr>
        <w:t>Đặc điểm của Material Design</w:t>
      </w:r>
      <w:bookmarkEnd w:id="50"/>
    </w:p>
    <w:p w14:paraId="38EFCB7D" w14:textId="77777777" w:rsidR="00010DFB" w:rsidRPr="004D54AB" w:rsidRDefault="00010DFB" w:rsidP="00591D31">
      <w:pPr>
        <w:spacing w:before="0" w:line="360" w:lineRule="auto"/>
        <w:rPr>
          <w:szCs w:val="26"/>
        </w:rPr>
      </w:pPr>
      <w:r w:rsidRPr="004D54AB">
        <w:rPr>
          <w:szCs w:val="26"/>
        </w:rPr>
        <w:t>Một số đặc điểm có thể dùng để ‘nhận dạng’ Material Design là:</w:t>
      </w:r>
    </w:p>
    <w:p w14:paraId="625E4EDA" w14:textId="6EEBFC38" w:rsidR="00010DFB" w:rsidRPr="004D54AB" w:rsidRDefault="00010DFB" w:rsidP="00591D31">
      <w:pPr>
        <w:pStyle w:val="ListParagraph"/>
        <w:numPr>
          <w:ilvl w:val="0"/>
          <w:numId w:val="7"/>
        </w:numPr>
        <w:spacing w:before="0" w:line="360" w:lineRule="auto"/>
        <w:rPr>
          <w:szCs w:val="26"/>
        </w:rPr>
      </w:pPr>
      <w:r w:rsidRPr="004D54AB">
        <w:rPr>
          <w:szCs w:val="26"/>
        </w:rPr>
        <w:t xml:space="preserve">Thường sử dụng những gam màu nổi bật, tuy nhiên vẫn cần thống </w:t>
      </w:r>
      <w:r w:rsidR="004F48E2" w:rsidRPr="004D54AB">
        <w:rPr>
          <w:szCs w:val="26"/>
        </w:rPr>
        <w:t>nhất một</w:t>
      </w:r>
      <w:r w:rsidRPr="004D54AB">
        <w:rPr>
          <w:szCs w:val="26"/>
        </w:rPr>
        <w:t xml:space="preserve"> mảng màu chủ đạo</w:t>
      </w:r>
    </w:p>
    <w:p w14:paraId="5703F63B" w14:textId="141BDF2E" w:rsidR="00010DFB" w:rsidRPr="004D54AB" w:rsidRDefault="00010DFB" w:rsidP="00591D31">
      <w:pPr>
        <w:pStyle w:val="ListParagraph"/>
        <w:numPr>
          <w:ilvl w:val="0"/>
          <w:numId w:val="7"/>
        </w:numPr>
        <w:spacing w:before="0" w:line="360" w:lineRule="auto"/>
        <w:rPr>
          <w:szCs w:val="26"/>
        </w:rPr>
      </w:pPr>
      <w:r w:rsidRPr="004D54AB">
        <w:rPr>
          <w:szCs w:val="26"/>
        </w:rPr>
        <w:t>Các biểu tượng (icon) phẳng, theo phong cách tối giản và dễ hiểu</w:t>
      </w:r>
    </w:p>
    <w:p w14:paraId="4E0A2AFF" w14:textId="0BAF8E44" w:rsidR="00010DFB" w:rsidRPr="004D54AB" w:rsidRDefault="00010DFB" w:rsidP="00591D31">
      <w:pPr>
        <w:pStyle w:val="ListParagraph"/>
        <w:numPr>
          <w:ilvl w:val="0"/>
          <w:numId w:val="7"/>
        </w:numPr>
        <w:spacing w:before="0" w:line="360" w:lineRule="auto"/>
        <w:rPr>
          <w:szCs w:val="26"/>
        </w:rPr>
      </w:pPr>
      <w:r w:rsidRPr="004D54AB">
        <w:rPr>
          <w:szCs w:val="26"/>
        </w:rPr>
        <w:t>Giao diện phẳng, ít hoặc không có hiệu ứng chuyển màu hay đổ bóng </w:t>
      </w:r>
    </w:p>
    <w:p w14:paraId="7720523F" w14:textId="20B03699" w:rsidR="00010DFB" w:rsidRPr="004D54AB" w:rsidRDefault="00010DFB" w:rsidP="00591D31">
      <w:pPr>
        <w:pStyle w:val="ListParagraph"/>
        <w:numPr>
          <w:ilvl w:val="0"/>
          <w:numId w:val="7"/>
        </w:numPr>
        <w:spacing w:before="0" w:line="360" w:lineRule="auto"/>
        <w:rPr>
          <w:szCs w:val="26"/>
        </w:rPr>
      </w:pPr>
      <w:r w:rsidRPr="004D54AB">
        <w:rPr>
          <w:szCs w:val="26"/>
        </w:rPr>
        <w:t>Tận dụng nhiều khoảng trắng, giúp không gian giao diện khá thoáng và dễ chịu.</w:t>
      </w:r>
    </w:p>
    <w:p w14:paraId="2E004462" w14:textId="734AB609" w:rsidR="00010DFB" w:rsidRPr="004D54AB" w:rsidRDefault="00010DFB" w:rsidP="00591D31">
      <w:pPr>
        <w:pStyle w:val="ListParagraph"/>
        <w:numPr>
          <w:ilvl w:val="0"/>
          <w:numId w:val="7"/>
        </w:numPr>
        <w:spacing w:before="0" w:line="360" w:lineRule="auto"/>
        <w:rPr>
          <w:szCs w:val="26"/>
        </w:rPr>
      </w:pPr>
      <w:r w:rsidRPr="004D54AB">
        <w:rPr>
          <w:szCs w:val="26"/>
        </w:rPr>
        <w:t>Hiệu ứng chuyển động tự nhiên, mượt mà, dễ để hình dung </w:t>
      </w:r>
    </w:p>
    <w:p w14:paraId="4AB45846" w14:textId="35E85D60" w:rsidR="006149D2" w:rsidRPr="004D54AB" w:rsidRDefault="00010DFB" w:rsidP="00591D31">
      <w:pPr>
        <w:pStyle w:val="ListParagraph"/>
        <w:numPr>
          <w:ilvl w:val="0"/>
          <w:numId w:val="7"/>
        </w:numPr>
        <w:spacing w:before="0" w:line="360" w:lineRule="auto"/>
        <w:rPr>
          <w:szCs w:val="26"/>
        </w:rPr>
      </w:pPr>
      <w:r w:rsidRPr="004D54AB">
        <w:rPr>
          <w:szCs w:val="26"/>
        </w:rPr>
        <w:t>Tránh đi sự nhàm chán: Nhờ có các màu sắc vui vẻ và sinh động hơn, hiệu ứng chuyển động lôi cuốn hơn</w:t>
      </w:r>
    </w:p>
    <w:p w14:paraId="30E19D79" w14:textId="0AD50DFD" w:rsidR="006149D2" w:rsidRPr="004D54AB" w:rsidRDefault="006149D2" w:rsidP="00591D31">
      <w:pPr>
        <w:pStyle w:val="Heading3"/>
        <w:spacing w:before="0" w:line="360" w:lineRule="auto"/>
        <w:rPr>
          <w:rFonts w:cs="Times New Roman"/>
          <w:i w:val="0"/>
        </w:rPr>
      </w:pPr>
      <w:bookmarkStart w:id="51" w:name="_Toc40971793"/>
      <w:r w:rsidRPr="004D54AB">
        <w:rPr>
          <w:rFonts w:cs="Times New Roman"/>
          <w:i w:val="0"/>
        </w:rPr>
        <w:t>Ba mảnh ghép của Material Design</w:t>
      </w:r>
      <w:bookmarkEnd w:id="51"/>
    </w:p>
    <w:p w14:paraId="2A865CFB" w14:textId="7BD3006E" w:rsidR="006149D2" w:rsidRPr="004D54AB" w:rsidRDefault="00010DFB" w:rsidP="00591D31">
      <w:pPr>
        <w:pStyle w:val="ListParagraph"/>
        <w:numPr>
          <w:ilvl w:val="0"/>
          <w:numId w:val="27"/>
        </w:numPr>
        <w:spacing w:before="0" w:line="360" w:lineRule="auto"/>
        <w:rPr>
          <w:szCs w:val="26"/>
        </w:rPr>
      </w:pPr>
      <w:r w:rsidRPr="004D54AB">
        <w:rPr>
          <w:szCs w:val="26"/>
        </w:rPr>
        <w:t>Không gian:</w:t>
      </w:r>
      <w:r w:rsidRPr="004D54AB">
        <w:rPr>
          <w:szCs w:val="26"/>
          <w:shd w:val="clear" w:color="auto" w:fill="FFFFFF"/>
        </w:rPr>
        <w:t xml:space="preserve"> Để tạo chiều sâu cho một thiết kế, designer cần điều chỉnh ánh sáng một cách phù hợp, sao cho thành phẩm có chiều sâu như ‘chứa đựng’ một không gian bên trong vậy.</w:t>
      </w:r>
    </w:p>
    <w:p w14:paraId="68C465D5" w14:textId="51CFE20C" w:rsidR="00010DFB" w:rsidRPr="004D54AB" w:rsidRDefault="00010DFB" w:rsidP="00591D31">
      <w:pPr>
        <w:pStyle w:val="ListParagraph"/>
        <w:numPr>
          <w:ilvl w:val="0"/>
          <w:numId w:val="27"/>
        </w:numPr>
        <w:spacing w:before="0" w:line="360" w:lineRule="auto"/>
        <w:rPr>
          <w:szCs w:val="26"/>
        </w:rPr>
      </w:pPr>
      <w:r w:rsidRPr="004D54AB">
        <w:rPr>
          <w:szCs w:val="26"/>
          <w:shd w:val="clear" w:color="auto" w:fill="FFFFFF"/>
        </w:rPr>
        <w:t>Ánh sáng: Có 2 loại nguồn sáng được kết hợp:</w:t>
      </w:r>
    </w:p>
    <w:p w14:paraId="74694130" w14:textId="6D4FBD81" w:rsidR="00010DFB" w:rsidRPr="004D54AB" w:rsidRDefault="00010DFB" w:rsidP="00591D31">
      <w:pPr>
        <w:pStyle w:val="NormalWeb"/>
        <w:numPr>
          <w:ilvl w:val="0"/>
          <w:numId w:val="7"/>
        </w:numPr>
        <w:shd w:val="clear" w:color="auto" w:fill="FFFFFF"/>
        <w:spacing w:before="0" w:beforeAutospacing="0" w:after="150" w:afterAutospacing="0" w:line="360" w:lineRule="auto"/>
        <w:rPr>
          <w:sz w:val="26"/>
          <w:szCs w:val="26"/>
        </w:rPr>
      </w:pPr>
      <w:r w:rsidRPr="004D54AB">
        <w:rPr>
          <w:sz w:val="26"/>
          <w:szCs w:val="26"/>
        </w:rPr>
        <w:t>Nguồn sáng chiếu trực tiếp: nguồn sáng này rất quan trọng. Giống như nguồn sáng từ đèn pin, nó sẽ mang hiệu ứng đổ bóng mạnh và sắc nét.</w:t>
      </w:r>
    </w:p>
    <w:p w14:paraId="04F6B6E4" w14:textId="6AF6E4AB" w:rsidR="00010DFB" w:rsidRPr="004D54AB" w:rsidRDefault="00010DFB" w:rsidP="00591D31">
      <w:pPr>
        <w:pStyle w:val="NormalWeb"/>
        <w:numPr>
          <w:ilvl w:val="0"/>
          <w:numId w:val="7"/>
        </w:numPr>
        <w:shd w:val="clear" w:color="auto" w:fill="FFFFFF"/>
        <w:spacing w:before="0" w:beforeAutospacing="0" w:after="150" w:afterAutospacing="0" w:line="360" w:lineRule="auto"/>
        <w:rPr>
          <w:sz w:val="26"/>
          <w:szCs w:val="26"/>
        </w:rPr>
      </w:pPr>
      <w:r w:rsidRPr="004D54AB">
        <w:rPr>
          <w:sz w:val="26"/>
          <w:szCs w:val="26"/>
        </w:rPr>
        <w:t>Ánh sáng môi trường: để phân biệt, ánh sáng này thường nhẹ nhàng và không rõ nguồn, tạo viền bóng nhẹ xung quanh.</w:t>
      </w:r>
    </w:p>
    <w:p w14:paraId="07D30466" w14:textId="77777777" w:rsidR="00010DFB" w:rsidRPr="004D54AB" w:rsidRDefault="00010DFB" w:rsidP="00591D31">
      <w:pPr>
        <w:pStyle w:val="NormalWeb"/>
        <w:shd w:val="clear" w:color="auto" w:fill="FFFFFF"/>
        <w:spacing w:before="0" w:beforeAutospacing="0" w:after="150" w:afterAutospacing="0" w:line="360" w:lineRule="auto"/>
        <w:ind w:firstLine="567"/>
        <w:rPr>
          <w:sz w:val="26"/>
          <w:szCs w:val="26"/>
        </w:rPr>
      </w:pPr>
      <w:r w:rsidRPr="004D54AB">
        <w:rPr>
          <w:sz w:val="26"/>
          <w:szCs w:val="26"/>
        </w:rPr>
        <w:lastRenderedPageBreak/>
        <w:t>Thông thường, Material Design thường kết hợp cả 2 nguồn sáng, mang đến hiệu ứng bóng tổng hợp, mô phỏng không gian thực tế.</w:t>
      </w:r>
    </w:p>
    <w:p w14:paraId="2F1FD268" w14:textId="77777777" w:rsidR="00010DFB" w:rsidRPr="004D54AB" w:rsidRDefault="00010DFB" w:rsidP="00591D31">
      <w:pPr>
        <w:spacing w:before="0" w:line="360" w:lineRule="auto"/>
        <w:rPr>
          <w:szCs w:val="26"/>
        </w:rPr>
      </w:pPr>
    </w:p>
    <w:p w14:paraId="3A5F6FA4" w14:textId="60A33D1D" w:rsidR="00010DFB" w:rsidRPr="00AD0C6B" w:rsidRDefault="00010DFB" w:rsidP="00591D31">
      <w:pPr>
        <w:pStyle w:val="ListParagraph"/>
        <w:numPr>
          <w:ilvl w:val="0"/>
          <w:numId w:val="27"/>
        </w:numPr>
        <w:spacing w:before="0" w:line="360" w:lineRule="auto"/>
        <w:rPr>
          <w:szCs w:val="26"/>
        </w:rPr>
      </w:pPr>
      <w:r w:rsidRPr="004D54AB">
        <w:rPr>
          <w:szCs w:val="26"/>
          <w:shd w:val="clear" w:color="auto" w:fill="FFFFFF"/>
        </w:rPr>
        <w:t>Material: Là những mặt phẳng có độ dày tương đồng, xếp chồng lên nhau. Trên mỗi Material là một nội dung được thiết kế theo nguyên tắc Flat Design. (ví dụ như button hay Animation chẳng hạn.</w:t>
      </w:r>
    </w:p>
    <w:p w14:paraId="716C75F9" w14:textId="4530DEA8" w:rsidR="00AD0C6B" w:rsidRDefault="00AD0C6B" w:rsidP="00AD0C6B">
      <w:pPr>
        <w:spacing w:before="0" w:line="360" w:lineRule="auto"/>
        <w:rPr>
          <w:szCs w:val="26"/>
        </w:rPr>
      </w:pPr>
    </w:p>
    <w:p w14:paraId="4614F243" w14:textId="161B2870" w:rsidR="00AD0C6B" w:rsidRDefault="00AD0C6B">
      <w:pPr>
        <w:spacing w:before="0" w:line="240" w:lineRule="auto"/>
        <w:ind w:firstLine="0"/>
        <w:jc w:val="left"/>
      </w:pPr>
      <w:r>
        <w:br w:type="page"/>
      </w:r>
    </w:p>
    <w:p w14:paraId="380F0871" w14:textId="057F8DEA" w:rsidR="00466B47" w:rsidRPr="004D54AB" w:rsidRDefault="008D201A" w:rsidP="00591D31">
      <w:pPr>
        <w:pStyle w:val="Heading1"/>
        <w:spacing w:before="0" w:line="360" w:lineRule="auto"/>
        <w:jc w:val="both"/>
        <w:rPr>
          <w:rFonts w:cs="Times New Roman"/>
        </w:rPr>
      </w:pPr>
      <w:bookmarkStart w:id="52" w:name="_Toc40971794"/>
      <w:r w:rsidRPr="004D54AB">
        <w:rPr>
          <w:rFonts w:cs="Times New Roman"/>
        </w:rPr>
        <w:lastRenderedPageBreak/>
        <w:t>: PHÂN TÍCH</w:t>
      </w:r>
      <w:bookmarkEnd w:id="47"/>
      <w:bookmarkEnd w:id="52"/>
      <w:r w:rsidR="006F7F72" w:rsidRPr="004D54AB">
        <w:rPr>
          <w:rFonts w:cs="Times New Roman"/>
        </w:rPr>
        <w:t xml:space="preserve"> </w:t>
      </w:r>
    </w:p>
    <w:p w14:paraId="33C3B816" w14:textId="4EA9CFFF" w:rsidR="001A08FA" w:rsidRPr="004D54AB" w:rsidRDefault="003E59AF" w:rsidP="00591D31">
      <w:pPr>
        <w:pStyle w:val="Heading2"/>
        <w:spacing w:before="0" w:line="360" w:lineRule="auto"/>
        <w:rPr>
          <w:rFonts w:cs="Times New Roman"/>
        </w:rPr>
      </w:pPr>
      <w:bookmarkStart w:id="53" w:name="_Toc35857418"/>
      <w:bookmarkStart w:id="54" w:name="_Toc40971795"/>
      <w:bookmarkEnd w:id="48"/>
      <w:r w:rsidRPr="004D54AB">
        <w:rPr>
          <w:rFonts w:cs="Times New Roman"/>
        </w:rPr>
        <w:t>Phân tích yêu cầu bằng UML</w:t>
      </w:r>
      <w:bookmarkEnd w:id="53"/>
      <w:bookmarkEnd w:id="54"/>
    </w:p>
    <w:p w14:paraId="7679E015" w14:textId="402BC2A4" w:rsidR="001A08FA" w:rsidRPr="004D54AB" w:rsidRDefault="00993120" w:rsidP="00591D31">
      <w:pPr>
        <w:pStyle w:val="Heading3"/>
        <w:spacing w:before="0" w:line="360" w:lineRule="auto"/>
        <w:rPr>
          <w:rFonts w:cs="Times New Roman"/>
          <w:i w:val="0"/>
        </w:rPr>
      </w:pPr>
      <w:bookmarkStart w:id="55" w:name="_Toc35857419"/>
      <w:bookmarkStart w:id="56" w:name="_Toc40971796"/>
      <w:r w:rsidRPr="004D54AB">
        <w:rPr>
          <w:rFonts w:cs="Times New Roman"/>
          <w:i w:val="0"/>
        </w:rPr>
        <w:t>Use case</w:t>
      </w:r>
      <w:r w:rsidR="003E59AF" w:rsidRPr="004D54AB">
        <w:rPr>
          <w:rFonts w:cs="Times New Roman"/>
          <w:i w:val="0"/>
        </w:rPr>
        <w:t xml:space="preserve"> Tổng Quát</w:t>
      </w:r>
      <w:bookmarkEnd w:id="55"/>
      <w:bookmarkEnd w:id="56"/>
      <w:r w:rsidR="006F7F72" w:rsidRPr="004D54AB">
        <w:rPr>
          <w:rFonts w:cs="Times New Roman"/>
          <w:i w:val="0"/>
        </w:rPr>
        <w:t xml:space="preserve"> </w:t>
      </w:r>
    </w:p>
    <w:p w14:paraId="7C273815" w14:textId="576AC700" w:rsidR="00956BF2" w:rsidRPr="004D54AB" w:rsidRDefault="004B7623" w:rsidP="00591D31">
      <w:pPr>
        <w:keepNext/>
        <w:spacing w:before="0" w:line="360" w:lineRule="auto"/>
        <w:ind w:hanging="567"/>
        <w:jc w:val="center"/>
      </w:pPr>
      <w:r w:rsidRPr="004B7623">
        <w:rPr>
          <w:noProof/>
        </w:rPr>
        <w:drawing>
          <wp:inline distT="0" distB="0" distL="0" distR="0" wp14:anchorId="7860173B" wp14:editId="0900579E">
            <wp:extent cx="6097905" cy="4531189"/>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7905" cy="4531189"/>
                    </a:xfrm>
                    <a:prstGeom prst="rect">
                      <a:avLst/>
                    </a:prstGeom>
                    <a:noFill/>
                    <a:ln>
                      <a:noFill/>
                    </a:ln>
                  </pic:spPr>
                </pic:pic>
              </a:graphicData>
            </a:graphic>
          </wp:inline>
        </w:drawing>
      </w:r>
    </w:p>
    <w:p w14:paraId="0A171823" w14:textId="71EC0A5A" w:rsidR="00C47764" w:rsidRPr="004D54AB" w:rsidRDefault="00956BF2" w:rsidP="00591D31">
      <w:pPr>
        <w:pStyle w:val="Caption"/>
        <w:spacing w:line="360" w:lineRule="auto"/>
      </w:pPr>
      <w:bookmarkStart w:id="57" w:name="_Toc44615374"/>
      <w:r w:rsidRPr="004D54AB">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1</w:t>
      </w:r>
      <w:r w:rsidR="007A24B7">
        <w:rPr>
          <w:noProof/>
        </w:rPr>
        <w:fldChar w:fldCharType="end"/>
      </w:r>
      <w:r w:rsidRPr="004D54AB">
        <w:t xml:space="preserve"> Use case tổng quát</w:t>
      </w:r>
      <w:bookmarkEnd w:id="57"/>
    </w:p>
    <w:p w14:paraId="7665AF45" w14:textId="4BCF3DE3" w:rsidR="00A40683" w:rsidRDefault="00A40683" w:rsidP="00A40683">
      <w:pPr>
        <w:pStyle w:val="Heading3"/>
        <w:rPr>
          <w:i w:val="0"/>
        </w:rPr>
      </w:pPr>
      <w:bookmarkStart w:id="58" w:name="_Toc35857420"/>
      <w:bookmarkStart w:id="59" w:name="_Toc40971797"/>
      <w:r>
        <w:rPr>
          <w:i w:val="0"/>
        </w:rPr>
        <w:lastRenderedPageBreak/>
        <w:t>Class Diagram:</w:t>
      </w:r>
    </w:p>
    <w:p w14:paraId="60D9C597" w14:textId="77777777" w:rsidR="00517851" w:rsidRDefault="00C06D1C" w:rsidP="00517851">
      <w:pPr>
        <w:keepNext/>
      </w:pPr>
      <w:r w:rsidRPr="00C06D1C">
        <w:rPr>
          <w:noProof/>
        </w:rPr>
        <w:drawing>
          <wp:inline distT="0" distB="0" distL="0" distR="0" wp14:anchorId="6C501A3D" wp14:editId="2A3E9292">
            <wp:extent cx="5563748" cy="46305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7772" cy="4633870"/>
                    </a:xfrm>
                    <a:prstGeom prst="rect">
                      <a:avLst/>
                    </a:prstGeom>
                    <a:noFill/>
                    <a:ln>
                      <a:noFill/>
                    </a:ln>
                  </pic:spPr>
                </pic:pic>
              </a:graphicData>
            </a:graphic>
          </wp:inline>
        </w:drawing>
      </w:r>
    </w:p>
    <w:p w14:paraId="6885FAF0" w14:textId="69D0BE21" w:rsidR="00A40683" w:rsidRDefault="00517851" w:rsidP="00AD0C6B">
      <w:pPr>
        <w:pStyle w:val="Caption"/>
      </w:pPr>
      <w:bookmarkStart w:id="60" w:name="_Toc44615375"/>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2</w:t>
      </w:r>
      <w:r w:rsidR="007A24B7">
        <w:rPr>
          <w:noProof/>
        </w:rPr>
        <w:fldChar w:fldCharType="end"/>
      </w:r>
      <w:r>
        <w:t xml:space="preserve"> Class Diagram</w:t>
      </w:r>
      <w:bookmarkEnd w:id="60"/>
    </w:p>
    <w:p w14:paraId="0E67FDE8" w14:textId="720CA7A0" w:rsidR="00A40683" w:rsidRDefault="00A40683" w:rsidP="00A40683"/>
    <w:p w14:paraId="6A8788A1" w14:textId="77777777" w:rsidR="00AD0C6B" w:rsidRPr="00A40683" w:rsidRDefault="00AD0C6B" w:rsidP="00A40683"/>
    <w:p w14:paraId="589E6427" w14:textId="77777777" w:rsidR="00AD0C6B" w:rsidRDefault="00AD0C6B">
      <w:pPr>
        <w:spacing w:before="0" w:line="240" w:lineRule="auto"/>
        <w:ind w:firstLine="0"/>
        <w:jc w:val="left"/>
        <w:rPr>
          <w:b/>
          <w:bCs/>
          <w:szCs w:val="26"/>
        </w:rPr>
      </w:pPr>
      <w:r>
        <w:rPr>
          <w:i/>
        </w:rPr>
        <w:br w:type="page"/>
      </w:r>
    </w:p>
    <w:p w14:paraId="3305A8FE" w14:textId="10BA5D6A" w:rsidR="001A08FA" w:rsidRPr="004D54AB" w:rsidRDefault="003E59AF" w:rsidP="00591D31">
      <w:pPr>
        <w:pStyle w:val="Heading3"/>
        <w:spacing w:before="0" w:line="360" w:lineRule="auto"/>
        <w:rPr>
          <w:rFonts w:cs="Times New Roman"/>
          <w:i w:val="0"/>
        </w:rPr>
      </w:pPr>
      <w:r w:rsidRPr="004D54AB">
        <w:rPr>
          <w:rFonts w:cs="Times New Roman"/>
          <w:i w:val="0"/>
        </w:rPr>
        <w:lastRenderedPageBreak/>
        <w:t>Danh sách các actor</w:t>
      </w:r>
      <w:bookmarkEnd w:id="58"/>
      <w:bookmarkEnd w:id="59"/>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2"/>
        <w:gridCol w:w="5233"/>
        <w:gridCol w:w="2860"/>
      </w:tblGrid>
      <w:tr w:rsidR="00C47764" w:rsidRPr="004D54AB" w14:paraId="1C0361AC" w14:textId="77777777" w:rsidTr="00D12ADC">
        <w:trPr>
          <w:jc w:val="center"/>
        </w:trPr>
        <w:tc>
          <w:tcPr>
            <w:tcW w:w="2152" w:type="dxa"/>
          </w:tcPr>
          <w:p w14:paraId="7B30ED8A" w14:textId="77777777" w:rsidR="00C47764" w:rsidRPr="004D54AB" w:rsidRDefault="00C47764" w:rsidP="00591D31">
            <w:pPr>
              <w:keepLines/>
              <w:widowControl w:val="0"/>
              <w:pBdr>
                <w:top w:val="nil"/>
                <w:left w:val="nil"/>
                <w:bottom w:val="nil"/>
                <w:right w:val="nil"/>
                <w:between w:val="nil"/>
              </w:pBdr>
              <w:spacing w:before="0" w:after="120" w:line="360" w:lineRule="auto"/>
              <w:ind w:firstLine="0"/>
              <w:jc w:val="center"/>
              <w:rPr>
                <w:b/>
              </w:rPr>
            </w:pPr>
            <w:r w:rsidRPr="004D54AB">
              <w:rPr>
                <w:b/>
              </w:rPr>
              <w:t>Tác nhân</w:t>
            </w:r>
          </w:p>
        </w:tc>
        <w:tc>
          <w:tcPr>
            <w:tcW w:w="5233" w:type="dxa"/>
          </w:tcPr>
          <w:p w14:paraId="1F15BC19" w14:textId="77777777" w:rsidR="00C47764" w:rsidRPr="004D54AB" w:rsidRDefault="00C47764" w:rsidP="00591D31">
            <w:pPr>
              <w:keepLines/>
              <w:widowControl w:val="0"/>
              <w:pBdr>
                <w:top w:val="nil"/>
                <w:left w:val="nil"/>
                <w:bottom w:val="nil"/>
                <w:right w:val="nil"/>
                <w:between w:val="nil"/>
              </w:pBdr>
              <w:spacing w:before="0" w:after="120" w:line="360" w:lineRule="auto"/>
              <w:ind w:firstLine="0"/>
              <w:jc w:val="center"/>
              <w:rPr>
                <w:b/>
              </w:rPr>
            </w:pPr>
            <w:r w:rsidRPr="004D54AB">
              <w:rPr>
                <w:b/>
              </w:rPr>
              <w:t>Mô tả tác nhân</w:t>
            </w:r>
          </w:p>
        </w:tc>
        <w:tc>
          <w:tcPr>
            <w:tcW w:w="2860" w:type="dxa"/>
          </w:tcPr>
          <w:p w14:paraId="1FDDD364" w14:textId="77777777" w:rsidR="00C47764" w:rsidRPr="004D54AB" w:rsidRDefault="00C47764" w:rsidP="00591D31">
            <w:pPr>
              <w:keepLines/>
              <w:widowControl w:val="0"/>
              <w:pBdr>
                <w:top w:val="nil"/>
                <w:left w:val="nil"/>
                <w:bottom w:val="nil"/>
                <w:right w:val="nil"/>
                <w:between w:val="nil"/>
              </w:pBdr>
              <w:spacing w:before="0" w:after="120" w:line="360" w:lineRule="auto"/>
              <w:ind w:firstLine="0"/>
              <w:jc w:val="center"/>
              <w:rPr>
                <w:b/>
              </w:rPr>
            </w:pPr>
            <w:r w:rsidRPr="004D54AB">
              <w:rPr>
                <w:b/>
              </w:rPr>
              <w:t>Ghi chú</w:t>
            </w:r>
          </w:p>
        </w:tc>
      </w:tr>
      <w:tr w:rsidR="00C47764" w:rsidRPr="004D54AB" w14:paraId="28D50B62" w14:textId="77777777" w:rsidTr="00D12ADC">
        <w:trPr>
          <w:jc w:val="center"/>
        </w:trPr>
        <w:tc>
          <w:tcPr>
            <w:tcW w:w="2152" w:type="dxa"/>
          </w:tcPr>
          <w:p w14:paraId="48C6BBC1" w14:textId="77777777" w:rsidR="00C47764" w:rsidRPr="004D54AB" w:rsidRDefault="00C47764" w:rsidP="00591D31">
            <w:pPr>
              <w:spacing w:before="0" w:after="120" w:line="360" w:lineRule="auto"/>
              <w:ind w:firstLine="0"/>
              <w:rPr>
                <w:lang w:val="vi-VN"/>
              </w:rPr>
            </w:pPr>
            <w:r w:rsidRPr="004D54AB">
              <w:t>Người dùng</w:t>
            </w:r>
          </w:p>
        </w:tc>
        <w:tc>
          <w:tcPr>
            <w:tcW w:w="5233" w:type="dxa"/>
          </w:tcPr>
          <w:p w14:paraId="0B1DC4C4" w14:textId="77777777" w:rsidR="00C47764" w:rsidRPr="004D54AB" w:rsidRDefault="00C47764" w:rsidP="00591D31">
            <w:pPr>
              <w:spacing w:before="0" w:after="120" w:line="360" w:lineRule="auto"/>
            </w:pPr>
            <w:r w:rsidRPr="004D54AB">
              <w:t>Người sử dụng ứng dụng để học tiếng anh</w:t>
            </w:r>
          </w:p>
        </w:tc>
        <w:tc>
          <w:tcPr>
            <w:tcW w:w="2860" w:type="dxa"/>
          </w:tcPr>
          <w:p w14:paraId="10124B07" w14:textId="77777777" w:rsidR="00C47764" w:rsidRPr="004D54AB" w:rsidRDefault="00C47764" w:rsidP="00591D31">
            <w:pPr>
              <w:keepNext/>
              <w:spacing w:before="0" w:after="120" w:line="360" w:lineRule="auto"/>
              <w:rPr>
                <w:lang w:val="vi-VN"/>
              </w:rPr>
            </w:pPr>
          </w:p>
        </w:tc>
      </w:tr>
    </w:tbl>
    <w:p w14:paraId="4E0AAFE1" w14:textId="3AB73152" w:rsidR="00E93ECE" w:rsidRDefault="00956BF2" w:rsidP="00591D31">
      <w:pPr>
        <w:pStyle w:val="Caption"/>
        <w:spacing w:line="360" w:lineRule="auto"/>
      </w:pPr>
      <w:bookmarkStart w:id="61" w:name="_Toc44615411"/>
      <w:r w:rsidRPr="004D54AB">
        <w:t xml:space="preserve">Bảng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Bảng \* ARABIC \s 1 </w:instrText>
      </w:r>
      <w:r w:rsidR="007A24B7">
        <w:fldChar w:fldCharType="separate"/>
      </w:r>
      <w:r w:rsidR="00664A5A">
        <w:rPr>
          <w:noProof/>
        </w:rPr>
        <w:t>1</w:t>
      </w:r>
      <w:r w:rsidR="007A24B7">
        <w:rPr>
          <w:noProof/>
        </w:rPr>
        <w:fldChar w:fldCharType="end"/>
      </w:r>
      <w:r w:rsidRPr="004D54AB">
        <w:t xml:space="preserve"> Danh sách các Actor.</w:t>
      </w:r>
      <w:bookmarkEnd w:id="61"/>
    </w:p>
    <w:p w14:paraId="00D48AC3" w14:textId="3A82697D" w:rsidR="004B7623" w:rsidRPr="004B7623" w:rsidRDefault="004B7623" w:rsidP="004B7623"/>
    <w:p w14:paraId="1674B8C3" w14:textId="3702A5B7" w:rsidR="003E59AF" w:rsidRPr="004D54AB" w:rsidRDefault="003E59AF" w:rsidP="00591D31">
      <w:pPr>
        <w:pStyle w:val="Heading3"/>
        <w:spacing w:before="0" w:line="360" w:lineRule="auto"/>
        <w:rPr>
          <w:rFonts w:cs="Times New Roman"/>
          <w:i w:val="0"/>
        </w:rPr>
      </w:pPr>
      <w:bookmarkStart w:id="62" w:name="_Toc35857421"/>
      <w:bookmarkStart w:id="63" w:name="_Toc40971798"/>
      <w:r w:rsidRPr="004D54AB">
        <w:rPr>
          <w:rFonts w:cs="Times New Roman"/>
          <w:i w:val="0"/>
        </w:rPr>
        <w:t xml:space="preserve">Danh sách các </w:t>
      </w:r>
      <w:r w:rsidR="00993120" w:rsidRPr="004D54AB">
        <w:rPr>
          <w:rFonts w:cs="Times New Roman"/>
          <w:i w:val="0"/>
        </w:rPr>
        <w:t>Use case</w:t>
      </w:r>
      <w:bookmarkEnd w:id="62"/>
      <w:bookmarkEnd w:id="63"/>
    </w:p>
    <w:tbl>
      <w:tblPr>
        <w:tblW w:w="103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835"/>
        <w:gridCol w:w="3261"/>
        <w:gridCol w:w="3403"/>
      </w:tblGrid>
      <w:tr w:rsidR="0044171A" w:rsidRPr="004D54AB" w14:paraId="1EB61821" w14:textId="77777777" w:rsidTr="00B02A4E">
        <w:trPr>
          <w:trHeight w:val="629"/>
          <w:jc w:val="center"/>
        </w:trPr>
        <w:tc>
          <w:tcPr>
            <w:tcW w:w="810" w:type="dxa"/>
          </w:tcPr>
          <w:p w14:paraId="16E0D028" w14:textId="77777777" w:rsidR="0044171A" w:rsidRPr="004D54AB" w:rsidRDefault="0044171A" w:rsidP="00591D31">
            <w:pPr>
              <w:keepLines/>
              <w:widowControl w:val="0"/>
              <w:pBdr>
                <w:top w:val="nil"/>
                <w:left w:val="nil"/>
                <w:bottom w:val="nil"/>
                <w:right w:val="nil"/>
                <w:between w:val="nil"/>
              </w:pBdr>
              <w:spacing w:before="0" w:after="120" w:line="360" w:lineRule="auto"/>
              <w:ind w:firstLine="0"/>
              <w:jc w:val="center"/>
              <w:rPr>
                <w:b/>
                <w:szCs w:val="26"/>
              </w:rPr>
            </w:pPr>
            <w:r w:rsidRPr="004D54AB">
              <w:rPr>
                <w:b/>
                <w:szCs w:val="26"/>
              </w:rPr>
              <w:t>ID</w:t>
            </w:r>
          </w:p>
        </w:tc>
        <w:tc>
          <w:tcPr>
            <w:tcW w:w="2835" w:type="dxa"/>
          </w:tcPr>
          <w:p w14:paraId="499E54AA" w14:textId="77777777" w:rsidR="0044171A" w:rsidRPr="004D54AB" w:rsidRDefault="0044171A" w:rsidP="00591D31">
            <w:pPr>
              <w:keepLines/>
              <w:widowControl w:val="0"/>
              <w:pBdr>
                <w:top w:val="nil"/>
                <w:left w:val="nil"/>
                <w:bottom w:val="nil"/>
                <w:right w:val="nil"/>
                <w:between w:val="nil"/>
              </w:pBdr>
              <w:spacing w:before="0" w:after="120" w:line="360" w:lineRule="auto"/>
              <w:ind w:firstLine="0"/>
              <w:jc w:val="center"/>
              <w:rPr>
                <w:b/>
                <w:szCs w:val="26"/>
              </w:rPr>
            </w:pPr>
            <w:r w:rsidRPr="004D54AB">
              <w:rPr>
                <w:b/>
                <w:szCs w:val="26"/>
              </w:rPr>
              <w:t>Tên Use case</w:t>
            </w:r>
          </w:p>
        </w:tc>
        <w:tc>
          <w:tcPr>
            <w:tcW w:w="3261" w:type="dxa"/>
          </w:tcPr>
          <w:p w14:paraId="5A22D832" w14:textId="77777777" w:rsidR="0044171A" w:rsidRPr="004D54AB" w:rsidRDefault="0044171A" w:rsidP="00591D31">
            <w:pPr>
              <w:keepLines/>
              <w:widowControl w:val="0"/>
              <w:pBdr>
                <w:top w:val="nil"/>
                <w:left w:val="nil"/>
                <w:bottom w:val="nil"/>
                <w:right w:val="nil"/>
                <w:between w:val="nil"/>
              </w:pBdr>
              <w:spacing w:before="0" w:after="120" w:line="360" w:lineRule="auto"/>
              <w:ind w:firstLine="0"/>
              <w:jc w:val="center"/>
              <w:rPr>
                <w:b/>
                <w:szCs w:val="26"/>
              </w:rPr>
            </w:pPr>
            <w:r w:rsidRPr="004D54AB">
              <w:rPr>
                <w:b/>
                <w:szCs w:val="26"/>
              </w:rPr>
              <w:t>Mô tả ngắn gọn Use case</w:t>
            </w:r>
          </w:p>
        </w:tc>
        <w:tc>
          <w:tcPr>
            <w:tcW w:w="3403" w:type="dxa"/>
          </w:tcPr>
          <w:p w14:paraId="05CCD939" w14:textId="77777777" w:rsidR="0044171A" w:rsidRPr="004D54AB" w:rsidRDefault="0044171A" w:rsidP="00591D31">
            <w:pPr>
              <w:keepLines/>
              <w:widowControl w:val="0"/>
              <w:pBdr>
                <w:top w:val="nil"/>
                <w:left w:val="nil"/>
                <w:bottom w:val="nil"/>
                <w:right w:val="nil"/>
                <w:between w:val="nil"/>
              </w:pBdr>
              <w:spacing w:before="0" w:after="120" w:line="360" w:lineRule="auto"/>
              <w:ind w:firstLine="0"/>
              <w:jc w:val="center"/>
              <w:rPr>
                <w:b/>
                <w:szCs w:val="26"/>
              </w:rPr>
            </w:pPr>
            <w:r w:rsidRPr="004D54AB">
              <w:rPr>
                <w:b/>
                <w:szCs w:val="26"/>
              </w:rPr>
              <w:t>Chức năng</w:t>
            </w:r>
          </w:p>
        </w:tc>
      </w:tr>
      <w:tr w:rsidR="00A77AB9" w:rsidRPr="004D54AB" w14:paraId="25517B58" w14:textId="77777777" w:rsidTr="00B02A4E">
        <w:trPr>
          <w:jc w:val="center"/>
        </w:trPr>
        <w:tc>
          <w:tcPr>
            <w:tcW w:w="810" w:type="dxa"/>
          </w:tcPr>
          <w:p w14:paraId="4AC87B36" w14:textId="77777777" w:rsidR="00A77AB9" w:rsidRPr="004D54AB" w:rsidRDefault="00A77AB9" w:rsidP="00591D31">
            <w:pPr>
              <w:spacing w:before="0" w:after="120" w:line="360" w:lineRule="auto"/>
              <w:ind w:firstLine="0"/>
              <w:rPr>
                <w:szCs w:val="26"/>
              </w:rPr>
            </w:pPr>
            <w:r w:rsidRPr="004D54AB">
              <w:rPr>
                <w:szCs w:val="26"/>
              </w:rPr>
              <w:t>UC1</w:t>
            </w:r>
          </w:p>
        </w:tc>
        <w:tc>
          <w:tcPr>
            <w:tcW w:w="2835" w:type="dxa"/>
          </w:tcPr>
          <w:p w14:paraId="082B9C90" w14:textId="47F79D29" w:rsidR="00A77AB9" w:rsidRPr="004D54AB" w:rsidRDefault="00584F54" w:rsidP="00591D31">
            <w:pPr>
              <w:spacing w:before="0" w:after="120" w:line="360" w:lineRule="auto"/>
              <w:ind w:firstLine="0"/>
              <w:rPr>
                <w:szCs w:val="26"/>
              </w:rPr>
            </w:pPr>
            <w:r w:rsidRPr="004D54AB">
              <w:rPr>
                <w:szCs w:val="26"/>
              </w:rPr>
              <w:t>Concentration</w:t>
            </w:r>
          </w:p>
        </w:tc>
        <w:tc>
          <w:tcPr>
            <w:tcW w:w="3261" w:type="dxa"/>
          </w:tcPr>
          <w:p w14:paraId="0EC3F196" w14:textId="4C99AE6F" w:rsidR="00F94F6E" w:rsidRPr="004D54AB" w:rsidRDefault="00F94F6E" w:rsidP="00591D31">
            <w:pPr>
              <w:spacing w:before="0" w:line="360" w:lineRule="auto"/>
              <w:ind w:firstLine="0"/>
            </w:pPr>
            <w:r w:rsidRPr="004D54AB">
              <w:t>Ứng dụng sẽ hiển thị sáu hình ảnh bị lật úp, trong đó bao gồm ba</w:t>
            </w:r>
            <w:r w:rsidR="00FB7293" w:rsidRPr="004D54AB">
              <w:t xml:space="preserve"> cặp hình ảnh, khi người dù</w:t>
            </w:r>
            <w:r w:rsidRPr="004D54AB">
              <w:t xml:space="preserve">ng chọn hai hình bị úp để mở hình ảnh, âm thanh phát âm từ vựng của hình ảnh đó sẽ được phát. Lật lần lượt hai hình để tìm các hình giống nhau, nếu lật hai hình khác nhau thì sẽ phát âm thanh báo sai và hai hình đó sẽ bị úp trở lại. </w:t>
            </w:r>
            <w:r w:rsidR="00EF75E0" w:rsidRPr="004D54AB">
              <w:t>Dùng</w:t>
            </w:r>
            <w:r w:rsidRPr="004D54AB">
              <w:t xml:space="preserve"> phải lật đúng cả ba cặp hình để hoàn thành trò chơi </w:t>
            </w:r>
          </w:p>
          <w:p w14:paraId="0C2200E7" w14:textId="3167D511" w:rsidR="00A77AB9" w:rsidRPr="004D54AB" w:rsidRDefault="00A77AB9" w:rsidP="00591D31">
            <w:pPr>
              <w:pStyle w:val="ListParagraph"/>
              <w:spacing w:before="0" w:line="360" w:lineRule="auto"/>
              <w:ind w:left="1647" w:firstLine="0"/>
              <w:rPr>
                <w:szCs w:val="26"/>
              </w:rPr>
            </w:pPr>
          </w:p>
        </w:tc>
        <w:tc>
          <w:tcPr>
            <w:tcW w:w="3403" w:type="dxa"/>
          </w:tcPr>
          <w:p w14:paraId="0F89676D" w14:textId="1ADF11CE" w:rsidR="00A77AB9" w:rsidRPr="004D54AB" w:rsidRDefault="00A77AB9" w:rsidP="00591D31">
            <w:pPr>
              <w:spacing w:before="0" w:after="120" w:line="360" w:lineRule="auto"/>
              <w:ind w:firstLine="0"/>
              <w:rPr>
                <w:szCs w:val="26"/>
              </w:rPr>
            </w:pPr>
          </w:p>
        </w:tc>
      </w:tr>
      <w:tr w:rsidR="00A77AB9" w:rsidRPr="004D54AB" w14:paraId="61ABB885" w14:textId="77777777" w:rsidTr="00B02A4E">
        <w:trPr>
          <w:jc w:val="center"/>
        </w:trPr>
        <w:tc>
          <w:tcPr>
            <w:tcW w:w="810" w:type="dxa"/>
          </w:tcPr>
          <w:p w14:paraId="41F5A208" w14:textId="77777777" w:rsidR="00A77AB9" w:rsidRPr="004D54AB" w:rsidRDefault="00A77AB9" w:rsidP="00591D31">
            <w:pPr>
              <w:spacing w:before="0" w:after="120" w:line="360" w:lineRule="auto"/>
              <w:ind w:firstLine="0"/>
              <w:rPr>
                <w:szCs w:val="26"/>
              </w:rPr>
            </w:pPr>
            <w:r w:rsidRPr="004D54AB">
              <w:rPr>
                <w:szCs w:val="26"/>
              </w:rPr>
              <w:t xml:space="preserve">UC2 </w:t>
            </w:r>
          </w:p>
        </w:tc>
        <w:tc>
          <w:tcPr>
            <w:tcW w:w="2835" w:type="dxa"/>
          </w:tcPr>
          <w:p w14:paraId="0755D631" w14:textId="4F7D4110" w:rsidR="00A77AB9" w:rsidRPr="004D54AB" w:rsidRDefault="006E1285" w:rsidP="00591D31">
            <w:pPr>
              <w:spacing w:before="0" w:after="120" w:line="360" w:lineRule="auto"/>
              <w:ind w:firstLine="0"/>
              <w:rPr>
                <w:szCs w:val="26"/>
                <w:lang w:val="vi-VN"/>
              </w:rPr>
            </w:pPr>
            <w:r w:rsidRPr="004D54AB">
              <w:rPr>
                <w:szCs w:val="26"/>
              </w:rPr>
              <w:t>Matching</w:t>
            </w:r>
          </w:p>
        </w:tc>
        <w:tc>
          <w:tcPr>
            <w:tcW w:w="3261" w:type="dxa"/>
          </w:tcPr>
          <w:p w14:paraId="0306BBA5" w14:textId="0832B53F" w:rsidR="00A77AB9" w:rsidRPr="004D54AB" w:rsidRDefault="00F94F6E" w:rsidP="00591D31">
            <w:pPr>
              <w:spacing w:before="0" w:line="360" w:lineRule="auto"/>
              <w:ind w:firstLine="0"/>
            </w:pPr>
            <w:r w:rsidRPr="004D54AB">
              <w:t xml:space="preserve">Ứng dụng sẽ hiển thị ba ô âm thanh và ba ô hình ảnh tương ứng, khi người dụng chọn ô âm thanh, phát âm của một từ vựng sẽ được phát, </w:t>
            </w:r>
            <w:r w:rsidR="00EF75E0" w:rsidRPr="004D54AB">
              <w:t>dùng</w:t>
            </w:r>
            <w:r w:rsidRPr="004D54AB">
              <w:t xml:space="preserve"> phải lắng nghe để chọn ô hình ảnh </w:t>
            </w:r>
            <w:r w:rsidRPr="004D54AB">
              <w:lastRenderedPageBreak/>
              <w:t>đúng với từ vựng đó để nối hai ô lại với nhau. Ghép thành công ba cặp để hoàn thành trò chơi.</w:t>
            </w:r>
          </w:p>
        </w:tc>
        <w:tc>
          <w:tcPr>
            <w:tcW w:w="3403" w:type="dxa"/>
          </w:tcPr>
          <w:p w14:paraId="34595201" w14:textId="37BC8A04" w:rsidR="00A77AB9" w:rsidRPr="004D54AB" w:rsidRDefault="00A77AB9" w:rsidP="00591D31">
            <w:pPr>
              <w:spacing w:before="0" w:after="120" w:line="360" w:lineRule="auto"/>
              <w:ind w:firstLine="0"/>
              <w:rPr>
                <w:szCs w:val="26"/>
              </w:rPr>
            </w:pPr>
          </w:p>
        </w:tc>
      </w:tr>
      <w:tr w:rsidR="00A77AB9" w:rsidRPr="004D54AB" w14:paraId="49D8EF82" w14:textId="77777777" w:rsidTr="00B02A4E">
        <w:trPr>
          <w:jc w:val="center"/>
        </w:trPr>
        <w:tc>
          <w:tcPr>
            <w:tcW w:w="810" w:type="dxa"/>
          </w:tcPr>
          <w:p w14:paraId="13D2B417" w14:textId="77777777" w:rsidR="00A77AB9" w:rsidRPr="004D54AB" w:rsidRDefault="00A77AB9" w:rsidP="00591D31">
            <w:pPr>
              <w:spacing w:before="0" w:after="120" w:line="360" w:lineRule="auto"/>
              <w:ind w:firstLine="0"/>
              <w:rPr>
                <w:szCs w:val="26"/>
              </w:rPr>
            </w:pPr>
            <w:r w:rsidRPr="004D54AB">
              <w:rPr>
                <w:szCs w:val="26"/>
              </w:rPr>
              <w:lastRenderedPageBreak/>
              <w:t>UC3</w:t>
            </w:r>
          </w:p>
        </w:tc>
        <w:tc>
          <w:tcPr>
            <w:tcW w:w="2835" w:type="dxa"/>
          </w:tcPr>
          <w:p w14:paraId="15538DCE" w14:textId="31C21703" w:rsidR="00A77AB9" w:rsidRPr="004D54AB" w:rsidRDefault="006E1285" w:rsidP="00591D31">
            <w:pPr>
              <w:spacing w:before="0" w:after="120" w:line="360" w:lineRule="auto"/>
              <w:ind w:firstLine="0"/>
              <w:rPr>
                <w:szCs w:val="26"/>
              </w:rPr>
            </w:pPr>
            <w:r w:rsidRPr="004D54AB">
              <w:rPr>
                <w:szCs w:val="26"/>
              </w:rPr>
              <w:t>Sorting</w:t>
            </w:r>
          </w:p>
        </w:tc>
        <w:tc>
          <w:tcPr>
            <w:tcW w:w="3261" w:type="dxa"/>
          </w:tcPr>
          <w:p w14:paraId="4173DB32" w14:textId="2D0EECA8" w:rsidR="00A77AB9" w:rsidRPr="004D54AB" w:rsidRDefault="00F94F6E" w:rsidP="00591D31">
            <w:pPr>
              <w:spacing w:before="0" w:line="360" w:lineRule="auto"/>
              <w:ind w:firstLine="0"/>
            </w:pPr>
            <w:r w:rsidRPr="004D54AB">
              <w:t xml:space="preserve">Ứng dụng sẽ hiển thị ba hình ảnh và ba ô trống được đánh số theo thứ tự, lần lượt phát âm thanh yêu cầu đặt hình một hình vào một ô có số thứ tự nhất định, </w:t>
            </w:r>
            <w:r w:rsidR="00EF75E0" w:rsidRPr="004D54AB">
              <w:t>người dùng</w:t>
            </w:r>
            <w:r w:rsidRPr="004D54AB">
              <w:t xml:space="preserve"> phải đặt đúng theo yêu cầu cả ba hình ảnh vào ba ô để hoàn thành trò chơi.</w:t>
            </w:r>
          </w:p>
        </w:tc>
        <w:tc>
          <w:tcPr>
            <w:tcW w:w="3403" w:type="dxa"/>
          </w:tcPr>
          <w:p w14:paraId="14ACF252" w14:textId="5AF20BD4" w:rsidR="00A77AB9" w:rsidRPr="004D54AB" w:rsidRDefault="00A77AB9" w:rsidP="00591D31">
            <w:pPr>
              <w:spacing w:before="0" w:after="120" w:line="360" w:lineRule="auto"/>
              <w:ind w:firstLine="0"/>
              <w:rPr>
                <w:szCs w:val="26"/>
              </w:rPr>
            </w:pPr>
          </w:p>
        </w:tc>
      </w:tr>
      <w:tr w:rsidR="00A77AB9" w:rsidRPr="004D54AB" w14:paraId="1528BEBE" w14:textId="77777777" w:rsidTr="00B02A4E">
        <w:trPr>
          <w:jc w:val="center"/>
        </w:trPr>
        <w:tc>
          <w:tcPr>
            <w:tcW w:w="810" w:type="dxa"/>
          </w:tcPr>
          <w:p w14:paraId="22691F27" w14:textId="77777777" w:rsidR="00A77AB9" w:rsidRPr="004D54AB" w:rsidRDefault="00A77AB9" w:rsidP="00591D31">
            <w:pPr>
              <w:spacing w:before="0" w:after="120" w:line="360" w:lineRule="auto"/>
              <w:ind w:firstLine="0"/>
              <w:rPr>
                <w:szCs w:val="26"/>
              </w:rPr>
            </w:pPr>
            <w:r w:rsidRPr="004D54AB">
              <w:rPr>
                <w:szCs w:val="26"/>
              </w:rPr>
              <w:t>UC4</w:t>
            </w:r>
          </w:p>
        </w:tc>
        <w:tc>
          <w:tcPr>
            <w:tcW w:w="2835" w:type="dxa"/>
          </w:tcPr>
          <w:p w14:paraId="35DCD53D" w14:textId="75EDE66E" w:rsidR="00A77AB9" w:rsidRPr="004D54AB" w:rsidRDefault="001306D5" w:rsidP="00591D31">
            <w:pPr>
              <w:spacing w:before="0" w:after="120" w:line="360" w:lineRule="auto"/>
              <w:ind w:firstLine="0"/>
              <w:rPr>
                <w:szCs w:val="26"/>
              </w:rPr>
            </w:pPr>
            <w:r w:rsidRPr="004D54AB">
              <w:rPr>
                <w:szCs w:val="26"/>
              </w:rPr>
              <w:t>Multiple Choice</w:t>
            </w:r>
          </w:p>
        </w:tc>
        <w:tc>
          <w:tcPr>
            <w:tcW w:w="3261" w:type="dxa"/>
          </w:tcPr>
          <w:p w14:paraId="73ED563B" w14:textId="42D6CD34" w:rsidR="00A77AB9" w:rsidRPr="004D54AB" w:rsidRDefault="00F94F6E" w:rsidP="00591D31">
            <w:pPr>
              <w:spacing w:before="0" w:line="360" w:lineRule="auto"/>
              <w:ind w:firstLine="0"/>
            </w:pPr>
            <w:r w:rsidRPr="004D54AB">
              <w:t>Ứng dụng sẽ hiển thị ba hình ảnh và lần lượt phát âm từ vựng của một trong ba hình ảnh đó, người dùng phải chọn hình ản</w:t>
            </w:r>
            <w:r w:rsidR="007F43D8" w:rsidRPr="004D54AB">
              <w:t xml:space="preserve">h theo từ vựng nghe được. Thực </w:t>
            </w:r>
            <w:r w:rsidRPr="004D54AB">
              <w:t xml:space="preserve">hiện ba lượt chọn để hoàn thành trò chơi. </w:t>
            </w:r>
          </w:p>
        </w:tc>
        <w:tc>
          <w:tcPr>
            <w:tcW w:w="3403" w:type="dxa"/>
          </w:tcPr>
          <w:p w14:paraId="731203CD" w14:textId="61FC5A7B" w:rsidR="00A77AB9" w:rsidRPr="004D54AB" w:rsidRDefault="00A77AB9" w:rsidP="00591D31">
            <w:pPr>
              <w:spacing w:before="0" w:after="120" w:line="360" w:lineRule="auto"/>
              <w:ind w:firstLine="0"/>
              <w:rPr>
                <w:szCs w:val="26"/>
              </w:rPr>
            </w:pPr>
          </w:p>
        </w:tc>
      </w:tr>
      <w:tr w:rsidR="000E491B" w:rsidRPr="004D54AB" w14:paraId="7EF35179" w14:textId="77777777" w:rsidTr="00B02A4E">
        <w:trPr>
          <w:jc w:val="center"/>
        </w:trPr>
        <w:tc>
          <w:tcPr>
            <w:tcW w:w="810" w:type="dxa"/>
          </w:tcPr>
          <w:p w14:paraId="2318D5A0" w14:textId="48E93BAF" w:rsidR="000E491B" w:rsidRPr="004D54AB" w:rsidRDefault="000E491B" w:rsidP="00591D31">
            <w:pPr>
              <w:spacing w:before="0" w:after="120" w:line="360" w:lineRule="auto"/>
              <w:ind w:firstLine="0"/>
              <w:rPr>
                <w:szCs w:val="26"/>
              </w:rPr>
            </w:pPr>
            <w:r w:rsidRPr="004D54AB">
              <w:rPr>
                <w:szCs w:val="26"/>
              </w:rPr>
              <w:t>UC5</w:t>
            </w:r>
          </w:p>
        </w:tc>
        <w:tc>
          <w:tcPr>
            <w:tcW w:w="2835" w:type="dxa"/>
          </w:tcPr>
          <w:p w14:paraId="0AC830EC" w14:textId="2B5F735B" w:rsidR="000E491B" w:rsidRPr="004D54AB" w:rsidRDefault="007F43D8" w:rsidP="00591D31">
            <w:pPr>
              <w:spacing w:before="0" w:after="120" w:line="360" w:lineRule="auto"/>
              <w:ind w:firstLine="0"/>
              <w:rPr>
                <w:szCs w:val="26"/>
              </w:rPr>
            </w:pPr>
            <w:r w:rsidRPr="004D54AB">
              <w:rPr>
                <w:szCs w:val="26"/>
              </w:rPr>
              <w:t>Painting</w:t>
            </w:r>
          </w:p>
        </w:tc>
        <w:tc>
          <w:tcPr>
            <w:tcW w:w="3261" w:type="dxa"/>
          </w:tcPr>
          <w:p w14:paraId="3D098063" w14:textId="1F92904E" w:rsidR="000E491B" w:rsidRPr="004D54AB" w:rsidRDefault="007F43D8" w:rsidP="00591D31">
            <w:pPr>
              <w:spacing w:before="0" w:line="360" w:lineRule="auto"/>
              <w:ind w:firstLine="0"/>
            </w:pPr>
            <w:r w:rsidRPr="004D54AB">
              <w:t>Ứng dụng sẽ hiển thị 3 hình ảnh tr</w:t>
            </w:r>
            <w:r w:rsidR="004A1F27" w:rsidRPr="004D54AB">
              <w:t>ắng cần tô màu</w:t>
            </w:r>
            <w:r w:rsidRPr="004D54AB">
              <w:t xml:space="preserve"> và danh sách các màu sắc cho người dùng chọn, hệ thống</w:t>
            </w:r>
            <w:r w:rsidR="004A1F27" w:rsidRPr="004D54AB">
              <w:t xml:space="preserve"> sẽ yêu cầu người dùng tô màu</w:t>
            </w:r>
            <w:r w:rsidR="00433C23" w:rsidRPr="004D54AB">
              <w:t xml:space="preserve"> cho các hình ảnh đó, người dùng phải lắng nghe và chọn màu cho để tô hình ảnh theo yêu cầu</w:t>
            </w:r>
            <w:r w:rsidR="0051289C" w:rsidRPr="004D54AB">
              <w:t>.</w:t>
            </w:r>
          </w:p>
        </w:tc>
        <w:tc>
          <w:tcPr>
            <w:tcW w:w="3403" w:type="dxa"/>
          </w:tcPr>
          <w:p w14:paraId="308F27B6" w14:textId="77777777" w:rsidR="000E491B" w:rsidRPr="004D54AB" w:rsidRDefault="000E491B" w:rsidP="00591D31">
            <w:pPr>
              <w:spacing w:before="0" w:after="120" w:line="360" w:lineRule="auto"/>
              <w:ind w:firstLine="0"/>
              <w:rPr>
                <w:szCs w:val="26"/>
              </w:rPr>
            </w:pPr>
          </w:p>
        </w:tc>
      </w:tr>
      <w:tr w:rsidR="006E1285" w:rsidRPr="004D54AB" w14:paraId="06AF3C3F" w14:textId="77777777" w:rsidTr="00B02A4E">
        <w:trPr>
          <w:jc w:val="center"/>
        </w:trPr>
        <w:tc>
          <w:tcPr>
            <w:tcW w:w="810" w:type="dxa"/>
          </w:tcPr>
          <w:p w14:paraId="61547979" w14:textId="730C3A87" w:rsidR="006E1285" w:rsidRPr="004D54AB" w:rsidRDefault="006E1285" w:rsidP="00591D31">
            <w:pPr>
              <w:spacing w:before="0" w:after="120" w:line="360" w:lineRule="auto"/>
              <w:ind w:firstLine="0"/>
              <w:rPr>
                <w:szCs w:val="26"/>
              </w:rPr>
            </w:pPr>
            <w:r w:rsidRPr="004D54AB">
              <w:rPr>
                <w:szCs w:val="26"/>
              </w:rPr>
              <w:lastRenderedPageBreak/>
              <w:t>UC</w:t>
            </w:r>
            <w:r w:rsidR="000E491B" w:rsidRPr="004D54AB">
              <w:rPr>
                <w:szCs w:val="26"/>
              </w:rPr>
              <w:t>6</w:t>
            </w:r>
          </w:p>
        </w:tc>
        <w:tc>
          <w:tcPr>
            <w:tcW w:w="2835" w:type="dxa"/>
          </w:tcPr>
          <w:p w14:paraId="00C50418" w14:textId="258B2794" w:rsidR="006E1285" w:rsidRPr="004D54AB" w:rsidRDefault="006E1285" w:rsidP="00591D31">
            <w:pPr>
              <w:spacing w:before="0" w:after="120" w:line="360" w:lineRule="auto"/>
              <w:ind w:firstLine="0"/>
              <w:rPr>
                <w:szCs w:val="26"/>
              </w:rPr>
            </w:pPr>
            <w:r w:rsidRPr="004D54AB">
              <w:rPr>
                <w:szCs w:val="26"/>
              </w:rPr>
              <w:t>Story time</w:t>
            </w:r>
          </w:p>
        </w:tc>
        <w:tc>
          <w:tcPr>
            <w:tcW w:w="3261" w:type="dxa"/>
          </w:tcPr>
          <w:p w14:paraId="213AC285" w14:textId="1BCDB52D" w:rsidR="006E1285" w:rsidRPr="004D54AB" w:rsidRDefault="00F94F6E" w:rsidP="00591D31">
            <w:pPr>
              <w:spacing w:before="0" w:line="360" w:lineRule="auto"/>
              <w:ind w:firstLine="0"/>
            </w:pPr>
            <w:r w:rsidRPr="004D54AB">
              <w:t>Ứng dụng sẽ hiển thị một số câu giao tiếp, mẫu câu thông dụng kèm hình ảnh và âm thanh minh họa, người dùng sẽ lắng nghe và ghi nhớ.</w:t>
            </w:r>
          </w:p>
        </w:tc>
        <w:tc>
          <w:tcPr>
            <w:tcW w:w="3403" w:type="dxa"/>
          </w:tcPr>
          <w:p w14:paraId="66452BD3" w14:textId="77777777" w:rsidR="006E1285" w:rsidRPr="004D54AB" w:rsidRDefault="006E1285" w:rsidP="00591D31">
            <w:pPr>
              <w:spacing w:before="0" w:after="120" w:line="360" w:lineRule="auto"/>
              <w:ind w:firstLine="0"/>
              <w:rPr>
                <w:szCs w:val="26"/>
              </w:rPr>
            </w:pPr>
          </w:p>
        </w:tc>
      </w:tr>
      <w:tr w:rsidR="006E1285" w:rsidRPr="004D54AB" w14:paraId="5AD3CAEE" w14:textId="77777777" w:rsidTr="00B02A4E">
        <w:trPr>
          <w:jc w:val="center"/>
        </w:trPr>
        <w:tc>
          <w:tcPr>
            <w:tcW w:w="810" w:type="dxa"/>
          </w:tcPr>
          <w:p w14:paraId="1DA1564F" w14:textId="60C81FCC" w:rsidR="006E1285" w:rsidRPr="004D54AB" w:rsidRDefault="000E491B" w:rsidP="00591D31">
            <w:pPr>
              <w:spacing w:before="0" w:after="120" w:line="360" w:lineRule="auto"/>
              <w:ind w:firstLine="0"/>
              <w:rPr>
                <w:szCs w:val="26"/>
              </w:rPr>
            </w:pPr>
            <w:r w:rsidRPr="004D54AB">
              <w:rPr>
                <w:szCs w:val="26"/>
              </w:rPr>
              <w:t>UC7</w:t>
            </w:r>
          </w:p>
        </w:tc>
        <w:tc>
          <w:tcPr>
            <w:tcW w:w="2835" w:type="dxa"/>
          </w:tcPr>
          <w:p w14:paraId="5178DF41" w14:textId="32CF4DB3" w:rsidR="006E1285" w:rsidRPr="004D54AB" w:rsidRDefault="0096418E" w:rsidP="00591D31">
            <w:pPr>
              <w:spacing w:before="0" w:after="120" w:line="360" w:lineRule="auto"/>
              <w:ind w:firstLine="0"/>
              <w:rPr>
                <w:szCs w:val="26"/>
              </w:rPr>
            </w:pPr>
            <w:r>
              <w:rPr>
                <w:szCs w:val="26"/>
              </w:rPr>
              <w:t>Look</w:t>
            </w:r>
            <w:r w:rsidR="006E1285" w:rsidRPr="004D54AB">
              <w:rPr>
                <w:szCs w:val="26"/>
              </w:rPr>
              <w:t xml:space="preserve"> and find</w:t>
            </w:r>
          </w:p>
        </w:tc>
        <w:tc>
          <w:tcPr>
            <w:tcW w:w="3261" w:type="dxa"/>
          </w:tcPr>
          <w:p w14:paraId="25199030" w14:textId="70BF84B1" w:rsidR="006E1285" w:rsidRPr="004D54AB" w:rsidRDefault="00F94F6E" w:rsidP="00591D31">
            <w:pPr>
              <w:spacing w:before="0" w:line="360" w:lineRule="auto"/>
              <w:ind w:firstLine="0"/>
            </w:pPr>
            <w:r w:rsidRPr="004D54AB">
              <w:t>Ứng dụng sẽ hiển thị một hình ảnh nền và yêu cầu người dùng tìm và chọn hình ảnh của một từ vựng nào đó trong hình nền.</w:t>
            </w:r>
          </w:p>
        </w:tc>
        <w:tc>
          <w:tcPr>
            <w:tcW w:w="3403" w:type="dxa"/>
          </w:tcPr>
          <w:p w14:paraId="60BD5787" w14:textId="77777777" w:rsidR="006E1285" w:rsidRPr="004D54AB" w:rsidRDefault="006E1285" w:rsidP="00591D31">
            <w:pPr>
              <w:keepNext/>
              <w:spacing w:before="0" w:after="120" w:line="360" w:lineRule="auto"/>
              <w:ind w:firstLine="0"/>
              <w:rPr>
                <w:szCs w:val="26"/>
              </w:rPr>
            </w:pPr>
          </w:p>
        </w:tc>
      </w:tr>
      <w:tr w:rsidR="004C3220" w:rsidRPr="004D54AB" w14:paraId="76C4B234" w14:textId="77777777" w:rsidTr="00B02A4E">
        <w:trPr>
          <w:jc w:val="center"/>
        </w:trPr>
        <w:tc>
          <w:tcPr>
            <w:tcW w:w="810" w:type="dxa"/>
          </w:tcPr>
          <w:p w14:paraId="3F08B97E" w14:textId="4F4E876B" w:rsidR="004C3220" w:rsidRPr="004D54AB" w:rsidRDefault="004C3220" w:rsidP="00591D31">
            <w:pPr>
              <w:spacing w:before="0" w:after="120" w:line="360" w:lineRule="auto"/>
              <w:ind w:firstLine="0"/>
              <w:rPr>
                <w:szCs w:val="26"/>
              </w:rPr>
            </w:pPr>
            <w:r>
              <w:rPr>
                <w:szCs w:val="26"/>
              </w:rPr>
              <w:t>UC7</w:t>
            </w:r>
          </w:p>
        </w:tc>
        <w:tc>
          <w:tcPr>
            <w:tcW w:w="2835" w:type="dxa"/>
          </w:tcPr>
          <w:p w14:paraId="4CC0EEF7" w14:textId="211783BB" w:rsidR="004C3220" w:rsidRPr="004D54AB" w:rsidRDefault="004C3220" w:rsidP="00591D31">
            <w:pPr>
              <w:spacing w:before="0" w:after="120" w:line="360" w:lineRule="auto"/>
              <w:ind w:firstLine="0"/>
              <w:rPr>
                <w:szCs w:val="26"/>
              </w:rPr>
            </w:pPr>
            <w:r>
              <w:rPr>
                <w:szCs w:val="26"/>
              </w:rPr>
              <w:t>ChooseUnit</w:t>
            </w:r>
          </w:p>
        </w:tc>
        <w:tc>
          <w:tcPr>
            <w:tcW w:w="3261" w:type="dxa"/>
          </w:tcPr>
          <w:p w14:paraId="209C4B8E" w14:textId="1EE12DFE" w:rsidR="004C3220" w:rsidRPr="004D54AB" w:rsidRDefault="004C3220" w:rsidP="00604AD3">
            <w:pPr>
              <w:spacing w:before="0" w:line="360" w:lineRule="auto"/>
              <w:ind w:firstLine="0"/>
            </w:pPr>
            <w:r>
              <w:t xml:space="preserve">Chọn </w:t>
            </w:r>
            <w:r w:rsidR="00604AD3">
              <w:t>chủ đề để choi</w:t>
            </w:r>
            <w:r>
              <w:t>.</w:t>
            </w:r>
          </w:p>
        </w:tc>
        <w:tc>
          <w:tcPr>
            <w:tcW w:w="3403" w:type="dxa"/>
          </w:tcPr>
          <w:p w14:paraId="270B478D" w14:textId="77777777" w:rsidR="004C3220" w:rsidRPr="004D54AB" w:rsidRDefault="004C3220" w:rsidP="00591D31">
            <w:pPr>
              <w:keepNext/>
              <w:spacing w:before="0" w:after="120" w:line="360" w:lineRule="auto"/>
              <w:ind w:firstLine="0"/>
              <w:rPr>
                <w:szCs w:val="26"/>
              </w:rPr>
            </w:pPr>
          </w:p>
        </w:tc>
      </w:tr>
    </w:tbl>
    <w:p w14:paraId="2E66E1D2" w14:textId="662C6C62" w:rsidR="00E93ECE" w:rsidRDefault="00956BF2" w:rsidP="00591D31">
      <w:pPr>
        <w:pStyle w:val="Caption"/>
        <w:spacing w:line="360" w:lineRule="auto"/>
      </w:pPr>
      <w:bookmarkStart w:id="64" w:name="_Toc44615412"/>
      <w:r w:rsidRPr="004D54AB">
        <w:t xml:space="preserve">Bảng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Bảng \* ARABIC \s 1 </w:instrText>
      </w:r>
      <w:r w:rsidR="007A24B7">
        <w:fldChar w:fldCharType="separate"/>
      </w:r>
      <w:r w:rsidR="00664A5A">
        <w:rPr>
          <w:noProof/>
        </w:rPr>
        <w:t>2</w:t>
      </w:r>
      <w:r w:rsidR="007A24B7">
        <w:rPr>
          <w:noProof/>
        </w:rPr>
        <w:fldChar w:fldCharType="end"/>
      </w:r>
      <w:r w:rsidRPr="004D54AB">
        <w:t xml:space="preserve"> Danh Sách Các Use case chức năng.</w:t>
      </w:r>
      <w:bookmarkEnd w:id="64"/>
    </w:p>
    <w:p w14:paraId="054120D6" w14:textId="77777777" w:rsidR="00604AD3" w:rsidRPr="00604AD3" w:rsidRDefault="00604AD3" w:rsidP="00604AD3"/>
    <w:p w14:paraId="41C1B480" w14:textId="620478B8" w:rsidR="001A08FA" w:rsidRPr="004D54AB" w:rsidRDefault="003E59AF" w:rsidP="00591D31">
      <w:pPr>
        <w:pStyle w:val="Heading2"/>
        <w:spacing w:before="0" w:line="360" w:lineRule="auto"/>
        <w:rPr>
          <w:rFonts w:cs="Times New Roman"/>
        </w:rPr>
      </w:pPr>
      <w:bookmarkStart w:id="65" w:name="_Toc35857422"/>
      <w:bookmarkStart w:id="66" w:name="_Toc40971799"/>
      <w:r w:rsidRPr="004D54AB">
        <w:rPr>
          <w:rFonts w:cs="Times New Roman"/>
        </w:rPr>
        <w:t>Đặc tả các yêu cầu chức năng</w:t>
      </w:r>
      <w:bookmarkEnd w:id="65"/>
      <w:bookmarkEnd w:id="66"/>
    </w:p>
    <w:p w14:paraId="19648175" w14:textId="1D2C53DA" w:rsidR="00AC2C1E" w:rsidRPr="004D54AB" w:rsidRDefault="00993120" w:rsidP="00591D31">
      <w:pPr>
        <w:pStyle w:val="Heading3"/>
        <w:spacing w:before="0" w:line="360" w:lineRule="auto"/>
        <w:rPr>
          <w:rFonts w:cs="Times New Roman"/>
          <w:i w:val="0"/>
        </w:rPr>
      </w:pPr>
      <w:bookmarkStart w:id="67" w:name="_Toc35857423"/>
      <w:bookmarkStart w:id="68" w:name="_Toc40971800"/>
      <w:r w:rsidRPr="004D54AB">
        <w:rPr>
          <w:rFonts w:cs="Times New Roman"/>
          <w:i w:val="0"/>
        </w:rPr>
        <w:t>Use case</w:t>
      </w:r>
      <w:r w:rsidR="00AC2C1E" w:rsidRPr="004D54AB">
        <w:rPr>
          <w:rFonts w:cs="Times New Roman"/>
          <w:i w:val="0"/>
        </w:rPr>
        <w:t xml:space="preserve"> UC1: </w:t>
      </w:r>
      <w:bookmarkEnd w:id="67"/>
      <w:r w:rsidR="00EF75E0" w:rsidRPr="004D54AB">
        <w:rPr>
          <w:rFonts w:eastAsia="Calibri" w:cs="Times New Roman"/>
          <w:i w:val="0"/>
        </w:rPr>
        <w:t>Concentration</w:t>
      </w:r>
      <w:bookmarkEnd w:id="68"/>
    </w:p>
    <w:p w14:paraId="171D374A" w14:textId="1F6D649D" w:rsidR="00291C03" w:rsidRDefault="00AC2C1E" w:rsidP="002C3433">
      <w:pPr>
        <w:pStyle w:val="Heading4"/>
        <w:spacing w:before="0" w:line="360" w:lineRule="auto"/>
        <w:ind w:left="0" w:firstLine="0"/>
      </w:pPr>
      <w:r w:rsidRPr="004D54AB">
        <w:t>Mô tả:</w:t>
      </w:r>
    </w:p>
    <w:tbl>
      <w:tblPr>
        <w:tblStyle w:val="TableGrid"/>
        <w:tblW w:w="0" w:type="auto"/>
        <w:tblLook w:val="04A0" w:firstRow="1" w:lastRow="0" w:firstColumn="1" w:lastColumn="0" w:noHBand="0" w:noVBand="1"/>
      </w:tblPr>
      <w:tblGrid>
        <w:gridCol w:w="3114"/>
        <w:gridCol w:w="3260"/>
        <w:gridCol w:w="3219"/>
      </w:tblGrid>
      <w:tr w:rsidR="00291C03" w14:paraId="1A2E5258" w14:textId="77777777" w:rsidTr="0096418E">
        <w:tc>
          <w:tcPr>
            <w:tcW w:w="9593" w:type="dxa"/>
            <w:gridSpan w:val="3"/>
          </w:tcPr>
          <w:p w14:paraId="4733681F" w14:textId="04CD3C76" w:rsidR="00291C03" w:rsidRDefault="00291C03" w:rsidP="002C3433">
            <w:pPr>
              <w:spacing w:before="0" w:beforeAutospacing="0" w:after="0" w:afterAutospacing="0" w:line="360" w:lineRule="auto"/>
              <w:ind w:firstLine="0"/>
            </w:pPr>
            <w:r w:rsidRPr="004D54AB">
              <w:rPr>
                <w:rFonts w:eastAsia="Calibri"/>
              </w:rPr>
              <w:t>Use case:  Concentration</w:t>
            </w:r>
          </w:p>
        </w:tc>
      </w:tr>
      <w:tr w:rsidR="004B7623" w14:paraId="0036EA1C" w14:textId="77777777" w:rsidTr="0054745D">
        <w:tc>
          <w:tcPr>
            <w:tcW w:w="3114" w:type="dxa"/>
          </w:tcPr>
          <w:p w14:paraId="7E19C5B8" w14:textId="78524AF8" w:rsidR="004B7623" w:rsidRDefault="00291C03" w:rsidP="002C3433">
            <w:pPr>
              <w:spacing w:before="0" w:beforeAutospacing="0" w:after="0" w:afterAutospacing="0" w:line="360" w:lineRule="auto"/>
              <w:ind w:firstLine="0"/>
            </w:pPr>
            <w:r w:rsidRPr="004D54AB">
              <w:rPr>
                <w:rFonts w:eastAsia="Calibri"/>
              </w:rPr>
              <w:t>Mục đích</w:t>
            </w:r>
          </w:p>
        </w:tc>
        <w:tc>
          <w:tcPr>
            <w:tcW w:w="6479" w:type="dxa"/>
            <w:gridSpan w:val="2"/>
          </w:tcPr>
          <w:p w14:paraId="3DC3162F" w14:textId="47043807" w:rsidR="004B7623" w:rsidRDefault="00291C03" w:rsidP="002C3433">
            <w:pPr>
              <w:spacing w:before="0" w:beforeAutospacing="0" w:after="0" w:afterAutospacing="0" w:line="360" w:lineRule="auto"/>
              <w:ind w:firstLine="0"/>
            </w:pPr>
            <w:r w:rsidRPr="004D54AB">
              <w:rPr>
                <w:rFonts w:eastAsia="Calibri"/>
              </w:rPr>
              <w:t>Use case cho phép người dùng học tiếng anh qua trò chơi gép các cặp hình giống nhau</w:t>
            </w:r>
          </w:p>
        </w:tc>
      </w:tr>
      <w:tr w:rsidR="004B7623" w14:paraId="74029C05" w14:textId="77777777" w:rsidTr="0054745D">
        <w:tc>
          <w:tcPr>
            <w:tcW w:w="3114" w:type="dxa"/>
          </w:tcPr>
          <w:p w14:paraId="55BFF043" w14:textId="0F1A18C7" w:rsidR="004B7623" w:rsidRDefault="00291C03" w:rsidP="002C3433">
            <w:pPr>
              <w:spacing w:before="0" w:beforeAutospacing="0" w:after="0" w:afterAutospacing="0" w:line="360" w:lineRule="auto"/>
              <w:ind w:firstLine="0"/>
            </w:pPr>
            <w:r w:rsidRPr="004D54AB">
              <w:rPr>
                <w:rFonts w:eastAsia="Calibri"/>
              </w:rPr>
              <w:t>Mô tả</w:t>
            </w:r>
          </w:p>
        </w:tc>
        <w:tc>
          <w:tcPr>
            <w:tcW w:w="6479" w:type="dxa"/>
            <w:gridSpan w:val="2"/>
          </w:tcPr>
          <w:p w14:paraId="3F712E1B" w14:textId="1CAC19C5" w:rsidR="004B7623" w:rsidRDefault="00291C03" w:rsidP="002C3433">
            <w:pPr>
              <w:spacing w:before="0" w:beforeAutospacing="0" w:after="0" w:afterAutospacing="0" w:line="360" w:lineRule="auto"/>
              <w:ind w:firstLine="0"/>
            </w:pPr>
            <w:r w:rsidRPr="004D54AB">
              <w:t>Use case sẽ hiển thị sáu hình ảnh bị lật úp, trong đó bao gồm ba cặp hình ảnh, khi người dùng chọn hai hình bị úp để mở hình ảnh, âm thanh phát âm từ vựng của hình ảnh đó sẽ được phát. Lật lần lượt hai hình để tìm các hình giống nhau, nếu lật hai hình khác nhau thì sẽ phát âm thanh báo sai và hai hình đó sẽ bị úp trở lại; nếu 2 hình giống nhau thì phát âm thanh thông báo chính xác và ẩn 2 hình đó đi. Người dùng phải lật đúng cả ba cặp hình để hoàn thành trò chơi</w:t>
            </w:r>
          </w:p>
        </w:tc>
      </w:tr>
      <w:tr w:rsidR="00291C03" w14:paraId="6DD523EC" w14:textId="77777777" w:rsidTr="0054745D">
        <w:tc>
          <w:tcPr>
            <w:tcW w:w="3114" w:type="dxa"/>
          </w:tcPr>
          <w:p w14:paraId="1A4AA26F" w14:textId="487D4766" w:rsidR="00291C03" w:rsidRPr="004D54AB" w:rsidRDefault="00291C03" w:rsidP="002C3433">
            <w:pPr>
              <w:spacing w:before="0" w:beforeAutospacing="0" w:after="0" w:afterAutospacing="0" w:line="360" w:lineRule="auto"/>
              <w:ind w:firstLine="0"/>
              <w:rPr>
                <w:rFonts w:eastAsia="Calibri"/>
              </w:rPr>
            </w:pPr>
            <w:r w:rsidRPr="004D54AB">
              <w:rPr>
                <w:rFonts w:eastAsia="Calibri"/>
              </w:rPr>
              <w:t>Tác Nhân</w:t>
            </w:r>
          </w:p>
        </w:tc>
        <w:tc>
          <w:tcPr>
            <w:tcW w:w="6479" w:type="dxa"/>
            <w:gridSpan w:val="2"/>
          </w:tcPr>
          <w:p w14:paraId="3C463E69" w14:textId="6AD59CC3" w:rsidR="00291C03" w:rsidRDefault="00291C03" w:rsidP="002C3433">
            <w:pPr>
              <w:keepNext/>
              <w:spacing w:before="0" w:beforeAutospacing="0" w:after="0" w:afterAutospacing="0" w:line="360" w:lineRule="auto"/>
              <w:ind w:firstLine="0"/>
            </w:pPr>
            <w:r w:rsidRPr="004D54AB">
              <w:rPr>
                <w:rFonts w:eastAsia="Calibri"/>
              </w:rPr>
              <w:t>Người dùng</w:t>
            </w:r>
          </w:p>
        </w:tc>
      </w:tr>
      <w:tr w:rsidR="00291C03" w14:paraId="7FBCBE99" w14:textId="77777777" w:rsidTr="0054745D">
        <w:tc>
          <w:tcPr>
            <w:tcW w:w="3114" w:type="dxa"/>
          </w:tcPr>
          <w:p w14:paraId="035A8C38" w14:textId="2571ACBC" w:rsidR="00291C03" w:rsidRPr="004D54AB" w:rsidRDefault="00291C03" w:rsidP="002C3433">
            <w:pPr>
              <w:spacing w:before="0" w:beforeAutospacing="0" w:after="0" w:afterAutospacing="0" w:line="360" w:lineRule="auto"/>
              <w:ind w:firstLine="0"/>
              <w:rPr>
                <w:rFonts w:eastAsia="Calibri"/>
              </w:rPr>
            </w:pPr>
            <w:r w:rsidRPr="004D54AB">
              <w:rPr>
                <w:rFonts w:eastAsia="Calibri"/>
              </w:rPr>
              <w:lastRenderedPageBreak/>
              <w:t>Điều kiện trước</w:t>
            </w:r>
          </w:p>
        </w:tc>
        <w:tc>
          <w:tcPr>
            <w:tcW w:w="6479" w:type="dxa"/>
            <w:gridSpan w:val="2"/>
          </w:tcPr>
          <w:p w14:paraId="43C1E00A" w14:textId="704FAD62" w:rsidR="00291C03" w:rsidRDefault="00291C03" w:rsidP="002C3433">
            <w:pPr>
              <w:keepNext/>
              <w:spacing w:before="0" w:beforeAutospacing="0" w:after="0" w:afterAutospacing="0" w:line="360" w:lineRule="auto"/>
              <w:ind w:firstLine="0"/>
            </w:pPr>
            <w:r w:rsidRPr="004D54AB">
              <w:rPr>
                <w:rFonts w:eastAsia="Calibri"/>
              </w:rPr>
              <w:t>Đã chọ</w:t>
            </w:r>
            <w:r>
              <w:rPr>
                <w:rFonts w:eastAsia="Calibri"/>
              </w:rPr>
              <w:t>n Unit</w:t>
            </w:r>
            <w:r w:rsidR="00B35151">
              <w:rPr>
                <w:rFonts w:eastAsia="Calibri"/>
              </w:rPr>
              <w:t xml:space="preserve"> và chọn activity Concentration</w:t>
            </w:r>
          </w:p>
        </w:tc>
      </w:tr>
      <w:tr w:rsidR="00B35151" w14:paraId="7E5D6BD5" w14:textId="77777777" w:rsidTr="0054745D">
        <w:tc>
          <w:tcPr>
            <w:tcW w:w="3114" w:type="dxa"/>
          </w:tcPr>
          <w:p w14:paraId="100DB8A3" w14:textId="03AA96FD" w:rsidR="00B35151" w:rsidRPr="004D54AB" w:rsidRDefault="00B35151" w:rsidP="002C3433">
            <w:pPr>
              <w:spacing w:before="0" w:line="360" w:lineRule="auto"/>
              <w:ind w:firstLine="0"/>
              <w:rPr>
                <w:rFonts w:eastAsia="Calibri"/>
              </w:rPr>
            </w:pPr>
            <w:r>
              <w:rPr>
                <w:rFonts w:eastAsia="Calibri"/>
              </w:rPr>
              <w:t>Điều kiện sau</w:t>
            </w:r>
          </w:p>
        </w:tc>
        <w:tc>
          <w:tcPr>
            <w:tcW w:w="6479" w:type="dxa"/>
            <w:gridSpan w:val="2"/>
          </w:tcPr>
          <w:p w14:paraId="7970FB16" w14:textId="0A01A711" w:rsidR="00B35151" w:rsidRPr="00771F5E" w:rsidRDefault="00771F5E" w:rsidP="00771F5E">
            <w:pPr>
              <w:keepNext/>
              <w:spacing w:before="0" w:line="360" w:lineRule="auto"/>
              <w:ind w:firstLine="0"/>
              <w:rPr>
                <w:rFonts w:eastAsia="Calibri"/>
              </w:rPr>
            </w:pPr>
            <w:r>
              <w:rPr>
                <w:rFonts w:eastAsia="Calibri"/>
              </w:rPr>
              <w:t>Phát âm thanh thông báo hoàn thành usecase</w:t>
            </w:r>
          </w:p>
        </w:tc>
      </w:tr>
      <w:tr w:rsidR="00B9275F" w14:paraId="113A6CEC" w14:textId="77777777" w:rsidTr="0054745D">
        <w:tc>
          <w:tcPr>
            <w:tcW w:w="3114" w:type="dxa"/>
          </w:tcPr>
          <w:p w14:paraId="5FF8FFA8" w14:textId="1358F074" w:rsidR="00B9275F" w:rsidRPr="004D54AB" w:rsidRDefault="00B9275F" w:rsidP="002C3433">
            <w:pPr>
              <w:spacing w:before="0" w:beforeAutospacing="0" w:after="0" w:afterAutospacing="0" w:line="360" w:lineRule="auto"/>
              <w:ind w:firstLine="0"/>
              <w:rPr>
                <w:rFonts w:eastAsia="Calibri"/>
              </w:rPr>
            </w:pPr>
            <w:r w:rsidRPr="004D54AB">
              <w:rPr>
                <w:rFonts w:eastAsia="Calibri"/>
              </w:rPr>
              <w:t>Luồng sự kiện chính</w:t>
            </w:r>
          </w:p>
        </w:tc>
        <w:tc>
          <w:tcPr>
            <w:tcW w:w="3260" w:type="dxa"/>
          </w:tcPr>
          <w:p w14:paraId="7946C367" w14:textId="069B9712" w:rsidR="00B9275F" w:rsidRPr="004D54AB" w:rsidRDefault="007856DE" w:rsidP="002C3433">
            <w:pPr>
              <w:keepNext/>
              <w:spacing w:before="0" w:beforeAutospacing="0" w:after="0" w:afterAutospacing="0" w:line="360" w:lineRule="auto"/>
              <w:ind w:firstLine="0"/>
              <w:rPr>
                <w:rFonts w:eastAsia="Calibri"/>
              </w:rPr>
            </w:pPr>
            <w:r>
              <w:rPr>
                <w:rFonts w:eastAsia="Calibri"/>
              </w:rPr>
              <w:t>Người dùng</w:t>
            </w:r>
          </w:p>
        </w:tc>
        <w:tc>
          <w:tcPr>
            <w:tcW w:w="3219" w:type="dxa"/>
          </w:tcPr>
          <w:p w14:paraId="6E74C870" w14:textId="76474B9F" w:rsidR="00B9275F" w:rsidRPr="004D54AB" w:rsidRDefault="007856DE" w:rsidP="002C3433">
            <w:pPr>
              <w:keepNext/>
              <w:spacing w:before="0" w:beforeAutospacing="0" w:after="0" w:afterAutospacing="0" w:line="360" w:lineRule="auto"/>
              <w:ind w:firstLine="0"/>
              <w:rPr>
                <w:rFonts w:eastAsia="Calibri"/>
              </w:rPr>
            </w:pPr>
            <w:r>
              <w:rPr>
                <w:rFonts w:eastAsia="Calibri"/>
              </w:rPr>
              <w:t>Hệ thống</w:t>
            </w:r>
          </w:p>
        </w:tc>
      </w:tr>
      <w:tr w:rsidR="00B9275F" w14:paraId="2EC63BFF" w14:textId="77777777" w:rsidTr="0054745D">
        <w:tc>
          <w:tcPr>
            <w:tcW w:w="3114" w:type="dxa"/>
          </w:tcPr>
          <w:p w14:paraId="5C55CE88" w14:textId="77777777" w:rsidR="00B9275F" w:rsidRPr="004D54AB" w:rsidRDefault="00B9275F" w:rsidP="002C3433">
            <w:pPr>
              <w:spacing w:before="0" w:beforeAutospacing="0" w:after="0" w:afterAutospacing="0" w:line="360" w:lineRule="auto"/>
              <w:ind w:firstLine="0"/>
              <w:rPr>
                <w:rFonts w:eastAsia="Calibri"/>
              </w:rPr>
            </w:pPr>
          </w:p>
        </w:tc>
        <w:tc>
          <w:tcPr>
            <w:tcW w:w="3260" w:type="dxa"/>
            <w:vAlign w:val="top"/>
          </w:tcPr>
          <w:p w14:paraId="138F9D98" w14:textId="77777777" w:rsidR="00B9275F" w:rsidRPr="004D54AB" w:rsidRDefault="00B9275F" w:rsidP="002C3433">
            <w:pPr>
              <w:spacing w:before="0" w:beforeAutospacing="0" w:after="0" w:afterAutospacing="0" w:line="360" w:lineRule="auto"/>
              <w:ind w:firstLine="0"/>
              <w:jc w:val="left"/>
              <w:rPr>
                <w:rFonts w:eastAsia="Calibri"/>
              </w:rPr>
            </w:pPr>
            <w:r w:rsidRPr="004D54AB">
              <w:rPr>
                <w:rFonts w:eastAsia="Calibri"/>
              </w:rPr>
              <w:t>1. Chọn hình thứ nhất.</w:t>
            </w:r>
          </w:p>
          <w:p w14:paraId="079D99BA" w14:textId="77777777" w:rsidR="00B9275F" w:rsidRPr="004D54AB" w:rsidRDefault="00B9275F" w:rsidP="002C3433">
            <w:pPr>
              <w:spacing w:before="0" w:beforeAutospacing="0" w:after="0" w:afterAutospacing="0" w:line="360" w:lineRule="auto"/>
              <w:ind w:firstLine="0"/>
              <w:jc w:val="left"/>
              <w:rPr>
                <w:rFonts w:eastAsia="Calibri"/>
              </w:rPr>
            </w:pPr>
          </w:p>
          <w:p w14:paraId="441F2F50" w14:textId="77777777" w:rsidR="00B9275F" w:rsidRPr="004D54AB" w:rsidRDefault="00B9275F" w:rsidP="002C3433">
            <w:pPr>
              <w:spacing w:before="0" w:beforeAutospacing="0" w:after="0" w:afterAutospacing="0" w:line="360" w:lineRule="auto"/>
              <w:ind w:firstLine="0"/>
              <w:jc w:val="left"/>
              <w:rPr>
                <w:rFonts w:eastAsia="Calibri"/>
              </w:rPr>
            </w:pPr>
          </w:p>
          <w:p w14:paraId="62E12CE4" w14:textId="387DF9B1" w:rsidR="00B9275F" w:rsidRPr="004D54AB" w:rsidRDefault="00B9275F" w:rsidP="002C3433">
            <w:pPr>
              <w:keepNext/>
              <w:spacing w:before="0" w:beforeAutospacing="0" w:after="0" w:afterAutospacing="0" w:line="360" w:lineRule="auto"/>
              <w:ind w:firstLine="0"/>
              <w:rPr>
                <w:rFonts w:eastAsia="Calibri"/>
              </w:rPr>
            </w:pPr>
            <w:r w:rsidRPr="004D54AB">
              <w:rPr>
                <w:rFonts w:eastAsia="Calibri"/>
              </w:rPr>
              <w:t>3. chọn hình thứ hai.</w:t>
            </w:r>
          </w:p>
        </w:tc>
        <w:tc>
          <w:tcPr>
            <w:tcW w:w="3219" w:type="dxa"/>
            <w:vAlign w:val="top"/>
          </w:tcPr>
          <w:p w14:paraId="53E0C7A7" w14:textId="77777777" w:rsidR="00B9275F" w:rsidRPr="004D54AB" w:rsidRDefault="00B9275F" w:rsidP="002C3433">
            <w:pPr>
              <w:spacing w:before="0" w:beforeAutospacing="0" w:after="0" w:afterAutospacing="0" w:line="360" w:lineRule="auto"/>
              <w:ind w:firstLine="0"/>
              <w:jc w:val="left"/>
              <w:rPr>
                <w:rFonts w:eastAsia="Calibri"/>
              </w:rPr>
            </w:pPr>
          </w:p>
          <w:p w14:paraId="71582F07" w14:textId="77777777" w:rsidR="00B9275F" w:rsidRPr="004D54AB" w:rsidRDefault="00B9275F" w:rsidP="002C3433">
            <w:pPr>
              <w:spacing w:before="0" w:beforeAutospacing="0" w:after="0" w:afterAutospacing="0" w:line="360" w:lineRule="auto"/>
              <w:ind w:firstLine="0"/>
              <w:jc w:val="left"/>
              <w:rPr>
                <w:rFonts w:eastAsia="Calibri"/>
              </w:rPr>
            </w:pPr>
            <w:r w:rsidRPr="004D54AB">
              <w:rPr>
                <w:rFonts w:eastAsia="Calibri"/>
              </w:rPr>
              <w:t>2. Phát âm thanh phát âm từ vựng của hình ảnh đó và lật hình lên.</w:t>
            </w:r>
          </w:p>
          <w:p w14:paraId="0F2FA082" w14:textId="77777777" w:rsidR="0054745D" w:rsidRDefault="0054745D" w:rsidP="002C3433">
            <w:pPr>
              <w:spacing w:before="0" w:beforeAutospacing="0" w:after="0" w:afterAutospacing="0" w:line="360" w:lineRule="auto"/>
              <w:ind w:firstLine="0"/>
              <w:jc w:val="left"/>
              <w:rPr>
                <w:rFonts w:eastAsia="Calibri"/>
              </w:rPr>
            </w:pPr>
          </w:p>
          <w:p w14:paraId="2B1920E2" w14:textId="3F67E100" w:rsidR="00B9275F" w:rsidRPr="004D54AB" w:rsidRDefault="00B9275F" w:rsidP="002C3433">
            <w:pPr>
              <w:spacing w:before="0" w:beforeAutospacing="0" w:after="0" w:afterAutospacing="0" w:line="360" w:lineRule="auto"/>
              <w:ind w:firstLine="0"/>
              <w:jc w:val="left"/>
              <w:rPr>
                <w:rFonts w:eastAsia="Calibri"/>
              </w:rPr>
            </w:pPr>
            <w:r w:rsidRPr="004D54AB">
              <w:rPr>
                <w:rFonts w:eastAsia="Calibri"/>
              </w:rPr>
              <w:t>4. Phát âm thanh phát âm từ vựng của hình ảnh đó và lật hình lên.</w:t>
            </w:r>
          </w:p>
          <w:p w14:paraId="7E0F3E89" w14:textId="77777777" w:rsidR="00B9275F" w:rsidRPr="004D54AB" w:rsidRDefault="00B9275F" w:rsidP="002C3433">
            <w:pPr>
              <w:spacing w:before="0" w:beforeAutospacing="0" w:after="0" w:afterAutospacing="0" w:line="360" w:lineRule="auto"/>
              <w:ind w:firstLine="0"/>
              <w:jc w:val="left"/>
              <w:rPr>
                <w:rFonts w:eastAsia="Calibri"/>
              </w:rPr>
            </w:pPr>
            <w:r w:rsidRPr="004D54AB">
              <w:rPr>
                <w:rFonts w:eastAsia="Calibri"/>
              </w:rPr>
              <w:t>5. Kiểm tra hai hình ảnh đã chọn.</w:t>
            </w:r>
          </w:p>
          <w:p w14:paraId="29DF1611" w14:textId="77777777" w:rsidR="00B9275F" w:rsidRPr="004D54AB" w:rsidRDefault="00B9275F" w:rsidP="002C3433">
            <w:pPr>
              <w:spacing w:before="0" w:beforeAutospacing="0" w:after="0" w:afterAutospacing="0" w:line="360" w:lineRule="auto"/>
              <w:ind w:firstLine="0"/>
              <w:jc w:val="left"/>
              <w:rPr>
                <w:rFonts w:eastAsia="Calibri"/>
              </w:rPr>
            </w:pPr>
            <w:r w:rsidRPr="004D54AB">
              <w:rPr>
                <w:rFonts w:eastAsia="Calibri"/>
              </w:rPr>
              <w:t>5.1 Nếu hai hình ảnh giống nhau thì phát âm thanh thông báo chính xác và ẩn hai hình đó đi.</w:t>
            </w:r>
          </w:p>
          <w:p w14:paraId="6E5E4D3C" w14:textId="77777777" w:rsidR="00B9275F" w:rsidRPr="004D54AB" w:rsidRDefault="00B9275F" w:rsidP="002C3433">
            <w:pPr>
              <w:spacing w:before="0" w:beforeAutospacing="0" w:after="0" w:afterAutospacing="0" w:line="360" w:lineRule="auto"/>
              <w:ind w:firstLine="0"/>
              <w:jc w:val="left"/>
              <w:rPr>
                <w:rFonts w:eastAsia="Calibri"/>
              </w:rPr>
            </w:pPr>
            <w:r w:rsidRPr="004D54AB">
              <w:rPr>
                <w:rFonts w:eastAsia="Calibri"/>
              </w:rPr>
              <w:t>5.2 Nếu hai hình ảnh khác nhau thì phát âm báo sai, lật úp hai hình đó lại và chuyển sang b7.</w:t>
            </w:r>
          </w:p>
          <w:p w14:paraId="32C5E671" w14:textId="77777777" w:rsidR="00B9275F" w:rsidRPr="004D54AB" w:rsidRDefault="00B9275F" w:rsidP="002C3433">
            <w:pPr>
              <w:spacing w:before="0" w:beforeAutospacing="0" w:after="0" w:afterAutospacing="0" w:line="360" w:lineRule="auto"/>
              <w:ind w:firstLine="0"/>
              <w:jc w:val="left"/>
              <w:rPr>
                <w:rFonts w:eastAsia="Calibri"/>
              </w:rPr>
            </w:pPr>
            <w:r w:rsidRPr="004D54AB">
              <w:rPr>
                <w:rFonts w:eastAsia="Calibri"/>
              </w:rPr>
              <w:t>6. Nếu đã ghép đúng ba cặp hình thì thông báo chúc mừng và kết thúc.</w:t>
            </w:r>
          </w:p>
          <w:p w14:paraId="73841FD6" w14:textId="6D264966" w:rsidR="00B9275F" w:rsidRPr="004D54AB" w:rsidRDefault="00B9275F" w:rsidP="002C3433">
            <w:pPr>
              <w:keepNext/>
              <w:spacing w:before="0" w:beforeAutospacing="0" w:after="0" w:afterAutospacing="0" w:line="360" w:lineRule="auto"/>
              <w:ind w:firstLine="0"/>
              <w:rPr>
                <w:rFonts w:eastAsia="Calibri"/>
              </w:rPr>
            </w:pPr>
            <w:r w:rsidRPr="004D54AB">
              <w:rPr>
                <w:rFonts w:eastAsia="Calibri"/>
              </w:rPr>
              <w:t>7. Quay lại b1.</w:t>
            </w:r>
          </w:p>
        </w:tc>
      </w:tr>
      <w:tr w:rsidR="0054745D" w14:paraId="31B05AC6" w14:textId="77777777" w:rsidTr="0096418E">
        <w:tc>
          <w:tcPr>
            <w:tcW w:w="3114" w:type="dxa"/>
          </w:tcPr>
          <w:p w14:paraId="5A467DE0" w14:textId="0C7CE5A7" w:rsidR="0054745D" w:rsidRPr="004D54AB" w:rsidRDefault="0054745D" w:rsidP="002C3433">
            <w:pPr>
              <w:spacing w:before="0" w:beforeAutospacing="0" w:after="0" w:afterAutospacing="0" w:line="360" w:lineRule="auto"/>
              <w:ind w:firstLine="0"/>
              <w:rPr>
                <w:rFonts w:eastAsia="Calibri"/>
              </w:rPr>
            </w:pPr>
            <w:r w:rsidRPr="004D54AB">
              <w:rPr>
                <w:rFonts w:eastAsia="Calibri"/>
              </w:rPr>
              <w:t>Luồng sự kiện phụ</w:t>
            </w:r>
          </w:p>
        </w:tc>
        <w:tc>
          <w:tcPr>
            <w:tcW w:w="6479" w:type="dxa"/>
            <w:gridSpan w:val="2"/>
          </w:tcPr>
          <w:p w14:paraId="10914FD5" w14:textId="77777777" w:rsidR="0054745D" w:rsidRPr="004D54AB" w:rsidRDefault="0054745D" w:rsidP="002C3433">
            <w:pPr>
              <w:keepNext/>
              <w:spacing w:before="0" w:beforeAutospacing="0" w:after="0" w:afterAutospacing="0" w:line="360" w:lineRule="auto"/>
              <w:ind w:firstLine="0"/>
              <w:rPr>
                <w:rFonts w:eastAsia="Calibri"/>
              </w:rPr>
            </w:pPr>
          </w:p>
        </w:tc>
      </w:tr>
    </w:tbl>
    <w:p w14:paraId="22BFD0E3" w14:textId="51369CFA" w:rsidR="004B7623" w:rsidRPr="004B7623" w:rsidRDefault="00291C03" w:rsidP="002C3433">
      <w:pPr>
        <w:pStyle w:val="Caption"/>
        <w:spacing w:line="360" w:lineRule="auto"/>
      </w:pPr>
      <w:bookmarkStart w:id="69" w:name="_Toc44615413"/>
      <w:r>
        <w:t xml:space="preserve">Bảng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Bảng \* ARABIC \s 1 </w:instrText>
      </w:r>
      <w:r w:rsidR="007A24B7">
        <w:fldChar w:fldCharType="separate"/>
      </w:r>
      <w:r w:rsidR="00664A5A">
        <w:rPr>
          <w:noProof/>
        </w:rPr>
        <w:t>3</w:t>
      </w:r>
      <w:r w:rsidR="007A24B7">
        <w:rPr>
          <w:noProof/>
        </w:rPr>
        <w:fldChar w:fldCharType="end"/>
      </w:r>
      <w:r w:rsidR="0054745D">
        <w:t xml:space="preserve"> Đặc tả Use case Concentration</w:t>
      </w:r>
      <w:bookmarkEnd w:id="69"/>
    </w:p>
    <w:p w14:paraId="5AE00DEA" w14:textId="77777777" w:rsidR="00AC2C1E" w:rsidRPr="004D54AB" w:rsidRDefault="00AC2C1E" w:rsidP="002C3433">
      <w:pPr>
        <w:spacing w:before="0" w:line="360" w:lineRule="auto"/>
        <w:ind w:firstLine="0"/>
      </w:pPr>
    </w:p>
    <w:p w14:paraId="11780F1E" w14:textId="26B25D2E" w:rsidR="00AC2C1E" w:rsidRDefault="00AC2C1E" w:rsidP="002C3433">
      <w:pPr>
        <w:pStyle w:val="Heading4"/>
        <w:spacing w:before="0" w:line="360" w:lineRule="auto"/>
        <w:ind w:left="0" w:firstLine="0"/>
      </w:pPr>
      <w:r w:rsidRPr="004D54AB">
        <w:lastRenderedPageBreak/>
        <w:t>Biểu đồ</w:t>
      </w:r>
    </w:p>
    <w:p w14:paraId="65F43C9E" w14:textId="77777777" w:rsidR="00604AD3" w:rsidRDefault="00054AE8" w:rsidP="002C3433">
      <w:pPr>
        <w:keepNext/>
        <w:spacing w:before="0" w:line="360" w:lineRule="auto"/>
        <w:ind w:firstLine="0"/>
      </w:pPr>
      <w:bookmarkStart w:id="70" w:name="_Toc35857424"/>
      <w:r w:rsidRPr="004D54AB">
        <w:rPr>
          <w:noProof/>
        </w:rPr>
        <w:drawing>
          <wp:inline distT="0" distB="0" distL="0" distR="0" wp14:anchorId="3F3052F4" wp14:editId="23B3AF1C">
            <wp:extent cx="6097905" cy="2840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7905" cy="2840990"/>
                    </a:xfrm>
                    <a:prstGeom prst="rect">
                      <a:avLst/>
                    </a:prstGeom>
                    <a:noFill/>
                    <a:ln>
                      <a:noFill/>
                    </a:ln>
                  </pic:spPr>
                </pic:pic>
              </a:graphicData>
            </a:graphic>
          </wp:inline>
        </w:drawing>
      </w:r>
    </w:p>
    <w:p w14:paraId="72075A37" w14:textId="31A5BFAA" w:rsidR="00604AD3" w:rsidRDefault="00604AD3" w:rsidP="002C3433">
      <w:pPr>
        <w:pStyle w:val="Caption"/>
        <w:spacing w:line="360" w:lineRule="auto"/>
      </w:pPr>
      <w:bookmarkStart w:id="71" w:name="_Toc44615376"/>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3</w:t>
      </w:r>
      <w:r w:rsidR="007A24B7">
        <w:rPr>
          <w:noProof/>
        </w:rPr>
        <w:fldChar w:fldCharType="end"/>
      </w:r>
      <w:r>
        <w:t xml:space="preserve"> Activity Diagram UC_Concentration</w:t>
      </w:r>
      <w:bookmarkEnd w:id="71"/>
    </w:p>
    <w:p w14:paraId="385FF3CE" w14:textId="77777777" w:rsidR="00054AE8" w:rsidRDefault="00054AE8" w:rsidP="002C3433">
      <w:pPr>
        <w:spacing w:before="0" w:line="360" w:lineRule="auto"/>
        <w:ind w:firstLine="0"/>
      </w:pPr>
    </w:p>
    <w:p w14:paraId="52917F00" w14:textId="717C75A8" w:rsidR="00FE0DD2" w:rsidRDefault="00E429A6" w:rsidP="002C3433">
      <w:pPr>
        <w:keepNext/>
        <w:spacing w:before="0" w:line="360" w:lineRule="auto"/>
        <w:ind w:firstLine="0"/>
        <w:jc w:val="center"/>
      </w:pPr>
      <w:r w:rsidRPr="00E429A6">
        <w:rPr>
          <w:noProof/>
        </w:rPr>
        <w:drawing>
          <wp:inline distT="0" distB="0" distL="0" distR="0" wp14:anchorId="5A68255F" wp14:editId="1B23DD1A">
            <wp:extent cx="4632385" cy="42352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7208" cy="4239709"/>
                    </a:xfrm>
                    <a:prstGeom prst="rect">
                      <a:avLst/>
                    </a:prstGeom>
                    <a:noFill/>
                    <a:ln>
                      <a:noFill/>
                    </a:ln>
                  </pic:spPr>
                </pic:pic>
              </a:graphicData>
            </a:graphic>
          </wp:inline>
        </w:drawing>
      </w:r>
    </w:p>
    <w:p w14:paraId="3EA40A27" w14:textId="237859A9" w:rsidR="000502A4" w:rsidRDefault="00FE0DD2" w:rsidP="002C3433">
      <w:pPr>
        <w:pStyle w:val="Caption"/>
        <w:spacing w:line="360" w:lineRule="auto"/>
      </w:pPr>
      <w:bookmarkStart w:id="72" w:name="_Toc44615377"/>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4</w:t>
      </w:r>
      <w:r w:rsidR="007A24B7">
        <w:rPr>
          <w:noProof/>
        </w:rPr>
        <w:fldChar w:fldCharType="end"/>
      </w:r>
      <w:r w:rsidR="00CA6564">
        <w:t xml:space="preserve"> Sequence Diagram UC_Concentration</w:t>
      </w:r>
      <w:bookmarkEnd w:id="72"/>
    </w:p>
    <w:p w14:paraId="74ED6786" w14:textId="31FBFB65" w:rsidR="00BC2850" w:rsidRDefault="00BC2850" w:rsidP="002C3433">
      <w:pPr>
        <w:spacing w:before="0" w:line="360" w:lineRule="auto"/>
        <w:ind w:firstLine="0"/>
      </w:pPr>
    </w:p>
    <w:p w14:paraId="2AE81AC0" w14:textId="77777777" w:rsidR="00BC2850" w:rsidRPr="004D54AB" w:rsidRDefault="00BC2850" w:rsidP="002C3433">
      <w:pPr>
        <w:spacing w:before="0" w:line="360" w:lineRule="auto"/>
        <w:ind w:firstLine="0"/>
      </w:pPr>
    </w:p>
    <w:p w14:paraId="33DCADA0" w14:textId="738651D0" w:rsidR="006B4380" w:rsidRPr="004D54AB" w:rsidRDefault="00993120" w:rsidP="002C3433">
      <w:pPr>
        <w:pStyle w:val="Heading3"/>
        <w:spacing w:before="0" w:line="360" w:lineRule="auto"/>
        <w:ind w:left="0" w:firstLine="0"/>
        <w:rPr>
          <w:rFonts w:cs="Times New Roman"/>
          <w:i w:val="0"/>
        </w:rPr>
      </w:pPr>
      <w:bookmarkStart w:id="73" w:name="_Toc40971801"/>
      <w:r w:rsidRPr="004D54AB">
        <w:rPr>
          <w:rFonts w:cs="Times New Roman"/>
          <w:i w:val="0"/>
        </w:rPr>
        <w:t>Use case</w:t>
      </w:r>
      <w:r w:rsidR="006B4380" w:rsidRPr="004D54AB">
        <w:rPr>
          <w:rFonts w:cs="Times New Roman"/>
          <w:i w:val="0"/>
        </w:rPr>
        <w:t xml:space="preserve"> UC2: </w:t>
      </w:r>
      <w:bookmarkEnd w:id="70"/>
      <w:r w:rsidR="00EF75E0" w:rsidRPr="004D54AB">
        <w:rPr>
          <w:rFonts w:cs="Times New Roman"/>
          <w:i w:val="0"/>
        </w:rPr>
        <w:t>Matching</w:t>
      </w:r>
      <w:bookmarkEnd w:id="73"/>
    </w:p>
    <w:p w14:paraId="33FDA71F" w14:textId="714E9059" w:rsidR="006B4380" w:rsidRDefault="006B4380" w:rsidP="002C3433">
      <w:pPr>
        <w:pStyle w:val="Heading4"/>
        <w:spacing w:before="0" w:line="360" w:lineRule="auto"/>
        <w:ind w:left="0" w:firstLine="0"/>
      </w:pPr>
      <w:r w:rsidRPr="004D54AB">
        <w:t>Mô tả:</w:t>
      </w:r>
    </w:p>
    <w:tbl>
      <w:tblPr>
        <w:tblStyle w:val="TableGrid"/>
        <w:tblW w:w="0" w:type="auto"/>
        <w:tblLook w:val="04A0" w:firstRow="1" w:lastRow="0" w:firstColumn="1" w:lastColumn="0" w:noHBand="0" w:noVBand="1"/>
      </w:tblPr>
      <w:tblGrid>
        <w:gridCol w:w="3397"/>
        <w:gridCol w:w="2977"/>
        <w:gridCol w:w="3219"/>
      </w:tblGrid>
      <w:tr w:rsidR="00E35E9B" w14:paraId="2F95918C" w14:textId="77777777" w:rsidTr="0096418E">
        <w:tc>
          <w:tcPr>
            <w:tcW w:w="9593" w:type="dxa"/>
            <w:gridSpan w:val="3"/>
          </w:tcPr>
          <w:p w14:paraId="66679A41" w14:textId="461536CB" w:rsidR="00E35E9B" w:rsidRDefault="00E35E9B" w:rsidP="002C3433">
            <w:pPr>
              <w:spacing w:before="0" w:beforeAutospacing="0" w:after="0" w:afterAutospacing="0" w:line="360" w:lineRule="auto"/>
              <w:ind w:firstLine="0"/>
            </w:pPr>
            <w:r w:rsidRPr="004D54AB">
              <w:rPr>
                <w:rFonts w:eastAsia="Calibri"/>
              </w:rPr>
              <w:t xml:space="preserve">Use case: </w:t>
            </w:r>
            <w:r w:rsidRPr="004D54AB">
              <w:t xml:space="preserve">  Matching</w:t>
            </w:r>
          </w:p>
        </w:tc>
      </w:tr>
      <w:tr w:rsidR="00E35E9B" w14:paraId="364960C4" w14:textId="77777777" w:rsidTr="002C3433">
        <w:tc>
          <w:tcPr>
            <w:tcW w:w="3397" w:type="dxa"/>
          </w:tcPr>
          <w:p w14:paraId="17FD6AD9" w14:textId="3F344955" w:rsidR="00E35E9B" w:rsidRDefault="00E35E9B" w:rsidP="002C3433">
            <w:pPr>
              <w:spacing w:before="0" w:beforeAutospacing="0" w:after="0" w:afterAutospacing="0" w:line="360" w:lineRule="auto"/>
              <w:ind w:firstLine="0"/>
            </w:pPr>
            <w:r w:rsidRPr="004D54AB">
              <w:rPr>
                <w:rFonts w:eastAsia="Calibri"/>
              </w:rPr>
              <w:t>Mục đích</w:t>
            </w:r>
          </w:p>
        </w:tc>
        <w:tc>
          <w:tcPr>
            <w:tcW w:w="6196" w:type="dxa"/>
            <w:gridSpan w:val="2"/>
          </w:tcPr>
          <w:p w14:paraId="6FF8C924" w14:textId="088BD0D6" w:rsidR="00E35E9B" w:rsidRDefault="00E35E9B" w:rsidP="002C3433">
            <w:pPr>
              <w:spacing w:before="0" w:beforeAutospacing="0" w:after="0" w:afterAutospacing="0" w:line="360" w:lineRule="auto"/>
              <w:ind w:firstLine="0"/>
            </w:pPr>
            <w:r w:rsidRPr="004D54AB">
              <w:rPr>
                <w:rFonts w:eastAsia="Calibri"/>
              </w:rPr>
              <w:t>Use case cho phép người dùng học tiếng anh qua trò chơi gép nối các ô âm thanh với hình ảnh tương ứng.</w:t>
            </w:r>
          </w:p>
        </w:tc>
      </w:tr>
      <w:tr w:rsidR="00E35E9B" w14:paraId="1720C542" w14:textId="77777777" w:rsidTr="002C3433">
        <w:tc>
          <w:tcPr>
            <w:tcW w:w="3397" w:type="dxa"/>
          </w:tcPr>
          <w:p w14:paraId="38120E41" w14:textId="7875DF1E" w:rsidR="00E35E9B" w:rsidRDefault="00E35E9B" w:rsidP="002C3433">
            <w:pPr>
              <w:spacing w:before="0" w:beforeAutospacing="0" w:after="0" w:afterAutospacing="0" w:line="360" w:lineRule="auto"/>
              <w:ind w:firstLine="0"/>
            </w:pPr>
            <w:r w:rsidRPr="004D54AB">
              <w:rPr>
                <w:rFonts w:eastAsia="Calibri"/>
              </w:rPr>
              <w:t>Mô tả</w:t>
            </w:r>
          </w:p>
        </w:tc>
        <w:tc>
          <w:tcPr>
            <w:tcW w:w="6196" w:type="dxa"/>
            <w:gridSpan w:val="2"/>
          </w:tcPr>
          <w:p w14:paraId="27B99F4B" w14:textId="5DDFED8A" w:rsidR="00E35E9B" w:rsidRDefault="00E35E9B" w:rsidP="002C3433">
            <w:pPr>
              <w:spacing w:before="0" w:beforeAutospacing="0" w:after="0" w:afterAutospacing="0" w:line="360" w:lineRule="auto"/>
              <w:ind w:firstLine="0"/>
            </w:pPr>
            <w:r w:rsidRPr="004D54AB">
              <w:t>Use case này sẽ hiển thị ba ô âm thanh và ba ô hình ảnh tương ứng, khi người dụng chọn ô âm thanh, phát âm của một từ vựng sẽ được phát, dùng phải lắng nghe để chọn ô hình ảnh đúng với từ vựng đó để nối hai ô lại với nhau. Ghép thành công ba cặp để hoàn thành trò chơi.</w:t>
            </w:r>
          </w:p>
        </w:tc>
      </w:tr>
      <w:tr w:rsidR="00E35E9B" w14:paraId="277595AA" w14:textId="77777777" w:rsidTr="002C3433">
        <w:tc>
          <w:tcPr>
            <w:tcW w:w="3397" w:type="dxa"/>
          </w:tcPr>
          <w:p w14:paraId="5F3C339D" w14:textId="17A9EBDF" w:rsidR="00E35E9B" w:rsidRDefault="00E35E9B" w:rsidP="002C3433">
            <w:pPr>
              <w:spacing w:before="0" w:beforeAutospacing="0" w:after="0" w:afterAutospacing="0" w:line="360" w:lineRule="auto"/>
              <w:ind w:firstLine="0"/>
            </w:pPr>
            <w:r w:rsidRPr="004D54AB">
              <w:rPr>
                <w:rFonts w:eastAsia="Calibri"/>
              </w:rPr>
              <w:t>Tác Nhân</w:t>
            </w:r>
          </w:p>
        </w:tc>
        <w:tc>
          <w:tcPr>
            <w:tcW w:w="6196" w:type="dxa"/>
            <w:gridSpan w:val="2"/>
          </w:tcPr>
          <w:p w14:paraId="2395088C" w14:textId="45673E56" w:rsidR="00E35E9B" w:rsidRDefault="00E35E9B" w:rsidP="002C3433">
            <w:pPr>
              <w:spacing w:before="0" w:beforeAutospacing="0" w:after="0" w:afterAutospacing="0" w:line="360" w:lineRule="auto"/>
              <w:ind w:firstLine="0"/>
            </w:pPr>
            <w:r w:rsidRPr="004D54AB">
              <w:rPr>
                <w:rFonts w:eastAsia="Calibri"/>
              </w:rPr>
              <w:t>Người dùng.</w:t>
            </w:r>
          </w:p>
        </w:tc>
      </w:tr>
      <w:tr w:rsidR="00E35E9B" w14:paraId="4C1F8974" w14:textId="77777777" w:rsidTr="002C3433">
        <w:tc>
          <w:tcPr>
            <w:tcW w:w="3397" w:type="dxa"/>
            <w:vAlign w:val="top"/>
          </w:tcPr>
          <w:p w14:paraId="64FB5413" w14:textId="74EEBE20" w:rsidR="00E35E9B" w:rsidRDefault="00E35E9B" w:rsidP="002C3433">
            <w:pPr>
              <w:spacing w:before="0" w:beforeAutospacing="0" w:after="0" w:afterAutospacing="0" w:line="360" w:lineRule="auto"/>
              <w:ind w:firstLine="0"/>
            </w:pPr>
            <w:r w:rsidRPr="004D54AB">
              <w:rPr>
                <w:rFonts w:eastAsia="Calibri"/>
              </w:rPr>
              <w:t>Điều kiện trước</w:t>
            </w:r>
          </w:p>
        </w:tc>
        <w:tc>
          <w:tcPr>
            <w:tcW w:w="6196" w:type="dxa"/>
            <w:gridSpan w:val="2"/>
            <w:vAlign w:val="top"/>
          </w:tcPr>
          <w:p w14:paraId="18D55B62" w14:textId="315B2560" w:rsidR="00E35E9B" w:rsidRDefault="002D0178" w:rsidP="002C3433">
            <w:pPr>
              <w:spacing w:before="0" w:beforeAutospacing="0" w:after="0" w:afterAutospacing="0" w:line="360" w:lineRule="auto"/>
              <w:ind w:firstLine="0"/>
            </w:pPr>
            <w:r>
              <w:t xml:space="preserve">Đã chọn </w:t>
            </w:r>
            <w:r w:rsidR="006D3CE1">
              <w:t>Unit và chọn activity Matching</w:t>
            </w:r>
          </w:p>
        </w:tc>
      </w:tr>
      <w:tr w:rsidR="00E35E9B" w14:paraId="127D49F6" w14:textId="77777777" w:rsidTr="002C3433">
        <w:tc>
          <w:tcPr>
            <w:tcW w:w="3397" w:type="dxa"/>
            <w:vAlign w:val="top"/>
          </w:tcPr>
          <w:p w14:paraId="685C6CF4" w14:textId="0600B79B" w:rsidR="00E35E9B" w:rsidRDefault="00E35E9B" w:rsidP="002C3433">
            <w:pPr>
              <w:spacing w:before="0" w:beforeAutospacing="0" w:after="0" w:afterAutospacing="0" w:line="360" w:lineRule="auto"/>
              <w:ind w:firstLine="0"/>
            </w:pPr>
            <w:r w:rsidRPr="004D54AB">
              <w:rPr>
                <w:rFonts w:eastAsia="Calibri"/>
              </w:rPr>
              <w:t>Điều kiện sau</w:t>
            </w:r>
          </w:p>
        </w:tc>
        <w:tc>
          <w:tcPr>
            <w:tcW w:w="6196" w:type="dxa"/>
            <w:gridSpan w:val="2"/>
            <w:vAlign w:val="top"/>
          </w:tcPr>
          <w:p w14:paraId="3CCCA907" w14:textId="214A1C18" w:rsidR="00E35E9B" w:rsidRDefault="00B10AB9" w:rsidP="002C3433">
            <w:pPr>
              <w:spacing w:before="0" w:beforeAutospacing="0" w:after="0" w:afterAutospacing="0" w:line="360" w:lineRule="auto"/>
              <w:ind w:firstLine="0"/>
            </w:pPr>
            <w:r>
              <w:rPr>
                <w:rFonts w:eastAsia="Calibri"/>
              </w:rPr>
              <w:t>Phát âm thanh</w:t>
            </w:r>
            <w:r w:rsidR="00A72424">
              <w:rPr>
                <w:rFonts w:eastAsia="Calibri"/>
              </w:rPr>
              <w:t xml:space="preserve"> và hoạt ảnh</w:t>
            </w:r>
            <w:r>
              <w:rPr>
                <w:rFonts w:eastAsia="Calibri"/>
              </w:rPr>
              <w:t xml:space="preserve"> thông báo hoàn thành usecase</w:t>
            </w:r>
          </w:p>
        </w:tc>
      </w:tr>
      <w:tr w:rsidR="008A36F7" w14:paraId="7CD14246" w14:textId="77777777" w:rsidTr="002C3433">
        <w:tc>
          <w:tcPr>
            <w:tcW w:w="3397" w:type="dxa"/>
            <w:vMerge w:val="restart"/>
          </w:tcPr>
          <w:p w14:paraId="0D30C551" w14:textId="77777777" w:rsidR="008A36F7" w:rsidRDefault="008A36F7" w:rsidP="002C3433">
            <w:pPr>
              <w:spacing w:before="0" w:beforeAutospacing="0" w:after="0" w:afterAutospacing="0" w:line="360" w:lineRule="auto"/>
              <w:ind w:firstLine="0"/>
            </w:pPr>
          </w:p>
        </w:tc>
        <w:tc>
          <w:tcPr>
            <w:tcW w:w="2977" w:type="dxa"/>
            <w:vAlign w:val="top"/>
          </w:tcPr>
          <w:p w14:paraId="04191B2F" w14:textId="2FAD435B" w:rsidR="008A36F7" w:rsidRDefault="008A36F7" w:rsidP="002C3433">
            <w:pPr>
              <w:spacing w:before="0" w:beforeAutospacing="0" w:after="0" w:afterAutospacing="0" w:line="360" w:lineRule="auto"/>
              <w:ind w:firstLine="0"/>
            </w:pPr>
            <w:r w:rsidRPr="004D54AB">
              <w:rPr>
                <w:rFonts w:eastAsia="Calibri"/>
              </w:rPr>
              <w:t>Người dùng</w:t>
            </w:r>
          </w:p>
        </w:tc>
        <w:tc>
          <w:tcPr>
            <w:tcW w:w="3219" w:type="dxa"/>
            <w:vAlign w:val="top"/>
          </w:tcPr>
          <w:p w14:paraId="230E75FD" w14:textId="24FDD3AD" w:rsidR="008A36F7" w:rsidRDefault="008A36F7" w:rsidP="002C3433">
            <w:pPr>
              <w:spacing w:before="0" w:beforeAutospacing="0" w:after="0" w:afterAutospacing="0" w:line="360" w:lineRule="auto"/>
              <w:ind w:firstLine="0"/>
            </w:pPr>
            <w:r w:rsidRPr="004D54AB">
              <w:rPr>
                <w:rFonts w:eastAsia="Calibri"/>
              </w:rPr>
              <w:t>Hệ thống</w:t>
            </w:r>
          </w:p>
        </w:tc>
      </w:tr>
      <w:tr w:rsidR="008A36F7" w14:paraId="119DB497" w14:textId="77777777" w:rsidTr="002C3433">
        <w:tc>
          <w:tcPr>
            <w:tcW w:w="3397" w:type="dxa"/>
            <w:vMerge/>
          </w:tcPr>
          <w:p w14:paraId="0E712F92" w14:textId="77777777" w:rsidR="008A36F7" w:rsidRDefault="008A36F7" w:rsidP="002C3433">
            <w:pPr>
              <w:spacing w:before="0" w:beforeAutospacing="0" w:after="0" w:afterAutospacing="0" w:line="360" w:lineRule="auto"/>
              <w:ind w:firstLine="0"/>
            </w:pPr>
          </w:p>
        </w:tc>
        <w:tc>
          <w:tcPr>
            <w:tcW w:w="2977" w:type="dxa"/>
            <w:vAlign w:val="top"/>
          </w:tcPr>
          <w:p w14:paraId="38AE509E" w14:textId="77777777" w:rsidR="008A36F7" w:rsidRPr="004D54AB" w:rsidRDefault="008A36F7" w:rsidP="002C3433">
            <w:pPr>
              <w:spacing w:before="0" w:beforeAutospacing="0" w:after="0" w:afterAutospacing="0" w:line="360" w:lineRule="auto"/>
              <w:ind w:firstLine="0"/>
              <w:jc w:val="left"/>
              <w:rPr>
                <w:rFonts w:eastAsia="Calibri"/>
              </w:rPr>
            </w:pPr>
            <w:r w:rsidRPr="004D54AB">
              <w:rPr>
                <w:rFonts w:eastAsia="Calibri"/>
              </w:rPr>
              <w:t>1. Người dùng chọn một ô âm thanh.</w:t>
            </w:r>
          </w:p>
          <w:p w14:paraId="12577CCA" w14:textId="77777777" w:rsidR="008A36F7" w:rsidRPr="004D54AB" w:rsidRDefault="008A36F7" w:rsidP="002C3433">
            <w:pPr>
              <w:spacing w:before="0" w:beforeAutospacing="0" w:after="0" w:afterAutospacing="0" w:line="360" w:lineRule="auto"/>
              <w:ind w:firstLine="0"/>
              <w:jc w:val="left"/>
              <w:rPr>
                <w:rFonts w:eastAsia="Calibri"/>
              </w:rPr>
            </w:pPr>
          </w:p>
          <w:p w14:paraId="415B1E7C" w14:textId="77777777" w:rsidR="008A36F7" w:rsidRPr="004D54AB" w:rsidRDefault="008A36F7" w:rsidP="002C3433">
            <w:pPr>
              <w:spacing w:before="0" w:beforeAutospacing="0" w:after="0" w:afterAutospacing="0" w:line="360" w:lineRule="auto"/>
              <w:ind w:firstLine="0"/>
              <w:jc w:val="left"/>
              <w:rPr>
                <w:rFonts w:eastAsia="Calibri"/>
              </w:rPr>
            </w:pPr>
          </w:p>
          <w:p w14:paraId="5FAD515D" w14:textId="77777777" w:rsidR="008A36F7" w:rsidRPr="004D54AB" w:rsidRDefault="008A36F7" w:rsidP="002C3433">
            <w:pPr>
              <w:spacing w:before="0" w:beforeAutospacing="0" w:after="0" w:afterAutospacing="0" w:line="360" w:lineRule="auto"/>
              <w:ind w:firstLine="0"/>
              <w:jc w:val="left"/>
              <w:rPr>
                <w:rFonts w:eastAsia="Calibri"/>
              </w:rPr>
            </w:pPr>
            <w:r w:rsidRPr="004D54AB">
              <w:rPr>
                <w:rFonts w:eastAsia="Calibri"/>
              </w:rPr>
              <w:t>3. Người dùng chọn một hình ảnh.</w:t>
            </w:r>
          </w:p>
          <w:p w14:paraId="1B998095" w14:textId="77777777" w:rsidR="008A36F7" w:rsidRDefault="008A36F7" w:rsidP="002C3433">
            <w:pPr>
              <w:keepNext/>
              <w:spacing w:before="0" w:beforeAutospacing="0" w:after="0" w:afterAutospacing="0" w:line="360" w:lineRule="auto"/>
              <w:ind w:firstLine="0"/>
            </w:pPr>
          </w:p>
        </w:tc>
        <w:tc>
          <w:tcPr>
            <w:tcW w:w="3219" w:type="dxa"/>
            <w:vAlign w:val="top"/>
          </w:tcPr>
          <w:p w14:paraId="17174038" w14:textId="77777777" w:rsidR="008A36F7" w:rsidRPr="004D54AB" w:rsidRDefault="008A36F7" w:rsidP="002C3433">
            <w:pPr>
              <w:spacing w:before="0" w:beforeAutospacing="0" w:after="0" w:afterAutospacing="0" w:line="360" w:lineRule="auto"/>
              <w:ind w:firstLine="0"/>
              <w:jc w:val="left"/>
              <w:rPr>
                <w:rFonts w:eastAsia="Calibri"/>
              </w:rPr>
            </w:pPr>
          </w:p>
          <w:p w14:paraId="7207593E" w14:textId="77777777" w:rsidR="008A36F7" w:rsidRPr="004D54AB" w:rsidRDefault="008A36F7" w:rsidP="002C3433">
            <w:pPr>
              <w:spacing w:before="0" w:beforeAutospacing="0" w:after="0" w:afterAutospacing="0" w:line="360" w:lineRule="auto"/>
              <w:ind w:firstLine="0"/>
              <w:jc w:val="left"/>
              <w:rPr>
                <w:rFonts w:eastAsia="Calibri"/>
              </w:rPr>
            </w:pPr>
          </w:p>
          <w:p w14:paraId="1EF78282" w14:textId="77777777" w:rsidR="008A36F7" w:rsidRPr="004D54AB" w:rsidRDefault="008A36F7" w:rsidP="002C3433">
            <w:pPr>
              <w:spacing w:before="0" w:beforeAutospacing="0" w:after="0" w:afterAutospacing="0" w:line="360" w:lineRule="auto"/>
              <w:ind w:firstLine="0"/>
              <w:jc w:val="left"/>
              <w:rPr>
                <w:rFonts w:eastAsia="Calibri"/>
              </w:rPr>
            </w:pPr>
            <w:r w:rsidRPr="004D54AB">
              <w:rPr>
                <w:rFonts w:eastAsia="Calibri"/>
              </w:rPr>
              <w:t>2. Hệ thông phát âm thanh của ô được chọn.</w:t>
            </w:r>
          </w:p>
          <w:p w14:paraId="185666C2" w14:textId="77777777" w:rsidR="008A36F7" w:rsidRPr="004D54AB" w:rsidRDefault="008A36F7" w:rsidP="002C3433">
            <w:pPr>
              <w:spacing w:before="0" w:beforeAutospacing="0" w:after="0" w:afterAutospacing="0" w:line="360" w:lineRule="auto"/>
              <w:ind w:firstLine="0"/>
              <w:jc w:val="left"/>
              <w:rPr>
                <w:rFonts w:eastAsia="Calibri"/>
              </w:rPr>
            </w:pPr>
          </w:p>
          <w:p w14:paraId="45B0D66D" w14:textId="77777777" w:rsidR="008A36F7" w:rsidRPr="004D54AB" w:rsidRDefault="008A36F7" w:rsidP="002C3433">
            <w:pPr>
              <w:spacing w:before="0" w:beforeAutospacing="0" w:after="0" w:afterAutospacing="0" w:line="360" w:lineRule="auto"/>
              <w:ind w:firstLine="0"/>
              <w:jc w:val="left"/>
              <w:rPr>
                <w:rFonts w:eastAsia="Calibri"/>
              </w:rPr>
            </w:pPr>
          </w:p>
          <w:p w14:paraId="2C1EE50C" w14:textId="77777777" w:rsidR="008A36F7" w:rsidRPr="004D54AB" w:rsidRDefault="008A36F7" w:rsidP="002C3433">
            <w:pPr>
              <w:spacing w:before="0" w:beforeAutospacing="0" w:after="0" w:afterAutospacing="0" w:line="360" w:lineRule="auto"/>
              <w:ind w:firstLine="0"/>
              <w:jc w:val="left"/>
              <w:rPr>
                <w:rFonts w:eastAsia="Calibri"/>
              </w:rPr>
            </w:pPr>
            <w:r w:rsidRPr="004D54AB">
              <w:rPr>
                <w:rFonts w:eastAsia="Calibri"/>
              </w:rPr>
              <w:t>4. Hệ thống kiểm tra ô âm thanh và hình ảnh đã chọn.</w:t>
            </w:r>
          </w:p>
          <w:p w14:paraId="3845C1D8" w14:textId="77777777" w:rsidR="008A36F7" w:rsidRPr="004D54AB" w:rsidRDefault="008A36F7" w:rsidP="002C3433">
            <w:pPr>
              <w:spacing w:before="0" w:beforeAutospacing="0" w:after="0" w:afterAutospacing="0" w:line="360" w:lineRule="auto"/>
              <w:ind w:firstLine="0"/>
              <w:jc w:val="left"/>
              <w:rPr>
                <w:rFonts w:eastAsia="Calibri"/>
              </w:rPr>
            </w:pPr>
            <w:r w:rsidRPr="004D54AB">
              <w:rPr>
                <w:rFonts w:eastAsia="Calibri"/>
              </w:rPr>
              <w:t xml:space="preserve">4.1 Nếu ô âm thanh chứa phát âm tương ứng của hình ảnh đã chọn thì phát âm thanh chính xác và nối ô âm </w:t>
            </w:r>
            <w:r w:rsidRPr="004D54AB">
              <w:rPr>
                <w:rFonts w:eastAsia="Calibri"/>
              </w:rPr>
              <w:lastRenderedPageBreak/>
              <w:t>thanh với hình ảnh đã chọn lại với nhau.</w:t>
            </w:r>
          </w:p>
          <w:p w14:paraId="672A560E" w14:textId="77777777" w:rsidR="008A36F7" w:rsidRPr="004D54AB" w:rsidRDefault="008A36F7" w:rsidP="002C3433">
            <w:pPr>
              <w:spacing w:before="0" w:beforeAutospacing="0" w:after="0" w:afterAutospacing="0" w:line="360" w:lineRule="auto"/>
              <w:ind w:firstLine="0"/>
              <w:jc w:val="left"/>
              <w:rPr>
                <w:rFonts w:eastAsia="Calibri"/>
              </w:rPr>
            </w:pPr>
            <w:r w:rsidRPr="004D54AB">
              <w:rPr>
                <w:rFonts w:eastAsia="Calibri"/>
              </w:rPr>
              <w:t>4.2 Nếu ô âm thanh không chứa phát âm tương ứng của hình ảnh đã chọn thì phát âm thanh báo sai và chuyển sang b6.</w:t>
            </w:r>
          </w:p>
          <w:p w14:paraId="5E344814" w14:textId="77777777" w:rsidR="008A36F7" w:rsidRPr="004D54AB" w:rsidRDefault="008A36F7" w:rsidP="002C3433">
            <w:pPr>
              <w:spacing w:before="0" w:beforeAutospacing="0" w:after="0" w:afterAutospacing="0" w:line="360" w:lineRule="auto"/>
              <w:ind w:firstLine="0"/>
              <w:jc w:val="left"/>
              <w:rPr>
                <w:rFonts w:eastAsia="Calibri"/>
              </w:rPr>
            </w:pPr>
            <w:r w:rsidRPr="004D54AB">
              <w:rPr>
                <w:rFonts w:eastAsia="Calibri"/>
              </w:rPr>
              <w:t>5. Nếu đã nối được ba cặp thì thông báo chúc mừng và kết thúc use case.</w:t>
            </w:r>
          </w:p>
          <w:p w14:paraId="273AB0CF" w14:textId="16BDFDD0" w:rsidR="008A36F7" w:rsidRDefault="008A36F7" w:rsidP="002C3433">
            <w:pPr>
              <w:keepNext/>
              <w:spacing w:before="0" w:beforeAutospacing="0" w:after="0" w:afterAutospacing="0" w:line="360" w:lineRule="auto"/>
              <w:ind w:firstLine="0"/>
            </w:pPr>
            <w:r w:rsidRPr="004D54AB">
              <w:rPr>
                <w:rFonts w:eastAsia="Calibri"/>
              </w:rPr>
              <w:t>6. Quay lại b1.</w:t>
            </w:r>
          </w:p>
        </w:tc>
      </w:tr>
      <w:tr w:rsidR="008A36F7" w14:paraId="5BE345AB" w14:textId="77777777" w:rsidTr="002C3433">
        <w:tc>
          <w:tcPr>
            <w:tcW w:w="3397" w:type="dxa"/>
          </w:tcPr>
          <w:p w14:paraId="6E6653B2" w14:textId="1A036C80" w:rsidR="008A36F7" w:rsidRDefault="008A36F7" w:rsidP="002C3433">
            <w:pPr>
              <w:spacing w:before="0" w:beforeAutospacing="0" w:after="0" w:afterAutospacing="0" w:line="360" w:lineRule="auto"/>
              <w:ind w:firstLine="0"/>
            </w:pPr>
            <w:r>
              <w:lastRenderedPageBreak/>
              <w:t>Điều kiện phụ</w:t>
            </w:r>
          </w:p>
        </w:tc>
        <w:tc>
          <w:tcPr>
            <w:tcW w:w="6196" w:type="dxa"/>
            <w:gridSpan w:val="2"/>
            <w:vAlign w:val="top"/>
          </w:tcPr>
          <w:p w14:paraId="01C0C8C8" w14:textId="77777777" w:rsidR="008A36F7" w:rsidRPr="004D54AB" w:rsidRDefault="008A36F7" w:rsidP="002C3433">
            <w:pPr>
              <w:spacing w:before="0" w:beforeAutospacing="0" w:after="0" w:afterAutospacing="0" w:line="360" w:lineRule="auto"/>
              <w:ind w:firstLine="0"/>
              <w:jc w:val="left"/>
              <w:rPr>
                <w:rFonts w:eastAsia="Calibri"/>
              </w:rPr>
            </w:pPr>
          </w:p>
        </w:tc>
      </w:tr>
    </w:tbl>
    <w:p w14:paraId="6E04985F" w14:textId="13C68F09" w:rsidR="00E35E9B" w:rsidRDefault="008A36F7" w:rsidP="002C3433">
      <w:pPr>
        <w:pStyle w:val="Caption"/>
        <w:spacing w:line="360" w:lineRule="auto"/>
      </w:pPr>
      <w:bookmarkStart w:id="74" w:name="_Toc44615414"/>
      <w:r>
        <w:t xml:space="preserve">Bảng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Bảng \* ARABIC \s 1 </w:instrText>
      </w:r>
      <w:r w:rsidR="007A24B7">
        <w:fldChar w:fldCharType="separate"/>
      </w:r>
      <w:r w:rsidR="00664A5A">
        <w:rPr>
          <w:noProof/>
        </w:rPr>
        <w:t>4</w:t>
      </w:r>
      <w:r w:rsidR="007A24B7">
        <w:rPr>
          <w:noProof/>
        </w:rPr>
        <w:fldChar w:fldCharType="end"/>
      </w:r>
      <w:r w:rsidR="00D90825">
        <w:t xml:space="preserve"> Đặc tả Use case Matching</w:t>
      </w:r>
      <w:bookmarkEnd w:id="74"/>
    </w:p>
    <w:p w14:paraId="1990DD52" w14:textId="568826CF" w:rsidR="00A3732D" w:rsidRPr="004D54AB" w:rsidRDefault="00A3732D" w:rsidP="002C3433">
      <w:pPr>
        <w:spacing w:before="0" w:line="360" w:lineRule="auto"/>
        <w:ind w:firstLine="0"/>
      </w:pPr>
    </w:p>
    <w:p w14:paraId="23BB19C8" w14:textId="77777777" w:rsidR="00A3732D" w:rsidRPr="004D54AB" w:rsidRDefault="00A3732D" w:rsidP="002C3433">
      <w:pPr>
        <w:spacing w:before="0" w:line="360" w:lineRule="auto"/>
        <w:ind w:firstLine="0"/>
      </w:pPr>
    </w:p>
    <w:p w14:paraId="60F061CD" w14:textId="283FAADF" w:rsidR="006B4380" w:rsidRPr="004D54AB" w:rsidRDefault="0002139E" w:rsidP="002C3433">
      <w:pPr>
        <w:pStyle w:val="Heading4"/>
        <w:numPr>
          <w:ilvl w:val="0"/>
          <w:numId w:val="0"/>
        </w:numPr>
        <w:spacing w:before="0" w:line="360" w:lineRule="auto"/>
      </w:pPr>
      <w:r w:rsidRPr="004D54AB">
        <w:t xml:space="preserve">3.2.2.2 </w:t>
      </w:r>
      <w:r w:rsidR="006B4380" w:rsidRPr="004D54AB">
        <w:t>Biểu đồ</w:t>
      </w:r>
    </w:p>
    <w:p w14:paraId="74FEED36" w14:textId="77777777" w:rsidR="00944142" w:rsidRDefault="00D54767" w:rsidP="002C3433">
      <w:pPr>
        <w:keepNext/>
        <w:spacing w:before="0" w:line="360" w:lineRule="auto"/>
        <w:ind w:firstLine="0"/>
        <w:jc w:val="center"/>
      </w:pPr>
      <w:bookmarkStart w:id="75" w:name="_Toc35857425"/>
      <w:r w:rsidRPr="004D54AB">
        <w:rPr>
          <w:noProof/>
        </w:rPr>
        <w:drawing>
          <wp:inline distT="0" distB="0" distL="0" distR="0" wp14:anchorId="61A910B9" wp14:editId="7263E392">
            <wp:extent cx="6097905" cy="3212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7905" cy="3212465"/>
                    </a:xfrm>
                    <a:prstGeom prst="rect">
                      <a:avLst/>
                    </a:prstGeom>
                    <a:noFill/>
                    <a:ln>
                      <a:noFill/>
                    </a:ln>
                  </pic:spPr>
                </pic:pic>
              </a:graphicData>
            </a:graphic>
          </wp:inline>
        </w:drawing>
      </w:r>
    </w:p>
    <w:p w14:paraId="49E8BAAD" w14:textId="5FC2CFD0" w:rsidR="00BC2850" w:rsidRDefault="00944142" w:rsidP="002C3433">
      <w:pPr>
        <w:pStyle w:val="Caption"/>
        <w:spacing w:line="360" w:lineRule="auto"/>
      </w:pPr>
      <w:bookmarkStart w:id="76" w:name="_Toc44615378"/>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5</w:t>
      </w:r>
      <w:r w:rsidR="007A24B7">
        <w:rPr>
          <w:noProof/>
        </w:rPr>
        <w:fldChar w:fldCharType="end"/>
      </w:r>
      <w:r>
        <w:t xml:space="preserve"> Activity Diagram UC_Matching</w:t>
      </w:r>
      <w:bookmarkEnd w:id="76"/>
    </w:p>
    <w:p w14:paraId="72D030B6" w14:textId="74CCDC36" w:rsidR="00091633" w:rsidRDefault="00091633" w:rsidP="002C3433">
      <w:pPr>
        <w:spacing w:before="0" w:line="360" w:lineRule="auto"/>
        <w:ind w:firstLine="0"/>
      </w:pPr>
    </w:p>
    <w:p w14:paraId="58CB6C7B" w14:textId="77777777" w:rsidR="00091633" w:rsidRDefault="00091633" w:rsidP="002C3433">
      <w:pPr>
        <w:keepNext/>
        <w:spacing w:before="0" w:line="360" w:lineRule="auto"/>
        <w:ind w:firstLine="0"/>
        <w:jc w:val="center"/>
      </w:pPr>
      <w:r>
        <w:rPr>
          <w:noProof/>
        </w:rPr>
        <w:lastRenderedPageBreak/>
        <w:drawing>
          <wp:inline distT="0" distB="0" distL="0" distR="0" wp14:anchorId="0BE499AC" wp14:editId="0313516A">
            <wp:extent cx="4772025" cy="6407462"/>
            <wp:effectExtent l="0" t="0" r="0" b="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mô tả."/>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3061" cy="6408853"/>
                    </a:xfrm>
                    <a:prstGeom prst="rect">
                      <a:avLst/>
                    </a:prstGeom>
                    <a:noFill/>
                    <a:ln>
                      <a:noFill/>
                    </a:ln>
                  </pic:spPr>
                </pic:pic>
              </a:graphicData>
            </a:graphic>
          </wp:inline>
        </w:drawing>
      </w:r>
    </w:p>
    <w:p w14:paraId="7228EF5D" w14:textId="1F7487BA" w:rsidR="00091633" w:rsidRPr="00091633" w:rsidRDefault="00091633" w:rsidP="002C3433">
      <w:pPr>
        <w:pStyle w:val="Caption"/>
        <w:spacing w:line="360" w:lineRule="auto"/>
      </w:pPr>
      <w:bookmarkStart w:id="77" w:name="_Toc44615379"/>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6</w:t>
      </w:r>
      <w:r w:rsidR="007A24B7">
        <w:rPr>
          <w:noProof/>
        </w:rPr>
        <w:fldChar w:fldCharType="end"/>
      </w:r>
      <w:r>
        <w:t xml:space="preserve"> Sequence Diagram UC_Matching</w:t>
      </w:r>
      <w:bookmarkEnd w:id="77"/>
    </w:p>
    <w:p w14:paraId="3F366D77" w14:textId="2986AAE7" w:rsidR="001A08FA" w:rsidRPr="004D54AB" w:rsidRDefault="00993120" w:rsidP="002C3433">
      <w:pPr>
        <w:pStyle w:val="Heading3"/>
        <w:spacing w:before="0" w:line="360" w:lineRule="auto"/>
        <w:ind w:left="0" w:firstLine="0"/>
        <w:rPr>
          <w:rFonts w:cs="Times New Roman"/>
          <w:i w:val="0"/>
        </w:rPr>
      </w:pPr>
      <w:bookmarkStart w:id="78" w:name="_Toc40971802"/>
      <w:r w:rsidRPr="004D54AB">
        <w:rPr>
          <w:rFonts w:cs="Times New Roman"/>
          <w:i w:val="0"/>
        </w:rPr>
        <w:t>Use case</w:t>
      </w:r>
      <w:r w:rsidR="00FC5D23" w:rsidRPr="004D54AB">
        <w:rPr>
          <w:rFonts w:cs="Times New Roman"/>
          <w:i w:val="0"/>
        </w:rPr>
        <w:t xml:space="preserve"> UC</w:t>
      </w:r>
      <w:r w:rsidR="00960835" w:rsidRPr="004D54AB">
        <w:rPr>
          <w:rFonts w:cs="Times New Roman"/>
          <w:i w:val="0"/>
        </w:rPr>
        <w:t>3</w:t>
      </w:r>
      <w:r w:rsidR="00FC5D23" w:rsidRPr="004D54AB">
        <w:rPr>
          <w:rFonts w:cs="Times New Roman"/>
          <w:i w:val="0"/>
        </w:rPr>
        <w:t>:</w:t>
      </w:r>
      <w:r w:rsidR="004211A2" w:rsidRPr="004D54AB">
        <w:rPr>
          <w:rFonts w:cs="Times New Roman"/>
          <w:i w:val="0"/>
        </w:rPr>
        <w:t xml:space="preserve"> </w:t>
      </w:r>
      <w:bookmarkEnd w:id="75"/>
      <w:r w:rsidR="00EF75E0" w:rsidRPr="004D54AB">
        <w:rPr>
          <w:rFonts w:cs="Times New Roman"/>
          <w:i w:val="0"/>
        </w:rPr>
        <w:t>Sorting</w:t>
      </w:r>
      <w:bookmarkEnd w:id="78"/>
    </w:p>
    <w:p w14:paraId="26123557" w14:textId="77777777" w:rsidR="00757489" w:rsidRPr="004D54AB" w:rsidRDefault="00757489" w:rsidP="002C3433">
      <w:pPr>
        <w:pStyle w:val="Heading4"/>
        <w:spacing w:before="0" w:line="360" w:lineRule="auto"/>
        <w:ind w:left="0" w:firstLine="0"/>
      </w:pPr>
      <w:r w:rsidRPr="004D54AB">
        <w:t>Mô tả:</w:t>
      </w:r>
    </w:p>
    <w:tbl>
      <w:tblPr>
        <w:tblW w:w="0" w:type="auto"/>
        <w:tblInd w:w="108" w:type="dxa"/>
        <w:tblCellMar>
          <w:left w:w="10" w:type="dxa"/>
          <w:right w:w="10" w:type="dxa"/>
        </w:tblCellMar>
        <w:tblLook w:val="0000" w:firstRow="0" w:lastRow="0" w:firstColumn="0" w:lastColumn="0" w:noHBand="0" w:noVBand="0"/>
      </w:tblPr>
      <w:tblGrid>
        <w:gridCol w:w="2494"/>
        <w:gridCol w:w="3093"/>
        <w:gridCol w:w="3083"/>
      </w:tblGrid>
      <w:tr w:rsidR="00C51D08" w:rsidRPr="004D54AB" w14:paraId="280F0458" w14:textId="77777777" w:rsidTr="00F17A8E">
        <w:trPr>
          <w:trHeight w:val="1"/>
        </w:trPr>
        <w:tc>
          <w:tcPr>
            <w:tcW w:w="867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950C8B" w14:textId="01F72B16" w:rsidR="00C51D08" w:rsidRPr="004D54AB" w:rsidRDefault="004211A2" w:rsidP="002C3433">
            <w:pPr>
              <w:tabs>
                <w:tab w:val="left" w:pos="2141"/>
              </w:tabs>
              <w:spacing w:before="0" w:line="360" w:lineRule="auto"/>
              <w:ind w:firstLine="0"/>
              <w:rPr>
                <w:rFonts w:eastAsia="Calibri"/>
              </w:rPr>
            </w:pPr>
            <w:r w:rsidRPr="004D54AB">
              <w:rPr>
                <w:rFonts w:eastAsia="Calibri"/>
              </w:rPr>
              <w:t xml:space="preserve"> </w:t>
            </w:r>
            <w:r w:rsidR="00993120" w:rsidRPr="004D54AB">
              <w:rPr>
                <w:rFonts w:eastAsia="Calibri"/>
              </w:rPr>
              <w:t>Use case</w:t>
            </w:r>
            <w:r w:rsidR="00C51D08" w:rsidRPr="004D54AB">
              <w:rPr>
                <w:rFonts w:eastAsia="Calibri"/>
              </w:rPr>
              <w:t xml:space="preserve">: </w:t>
            </w:r>
            <w:r w:rsidR="00EF75E0" w:rsidRPr="004D54AB">
              <w:t>Sorting</w:t>
            </w:r>
          </w:p>
        </w:tc>
      </w:tr>
      <w:tr w:rsidR="00C51D08" w:rsidRPr="004D54AB" w14:paraId="63948F0F" w14:textId="77777777" w:rsidTr="00F17A8E">
        <w:trPr>
          <w:trHeight w:val="1"/>
        </w:trPr>
        <w:tc>
          <w:tcPr>
            <w:tcW w:w="2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266142" w14:textId="77777777" w:rsidR="00C51D08" w:rsidRPr="004D54AB" w:rsidRDefault="00C51D08" w:rsidP="002C3433">
            <w:pPr>
              <w:spacing w:before="0" w:line="360" w:lineRule="auto"/>
              <w:ind w:firstLine="0"/>
              <w:rPr>
                <w:rFonts w:eastAsia="Calibri"/>
              </w:rPr>
            </w:pPr>
            <w:r w:rsidRPr="004D54AB">
              <w:rPr>
                <w:rFonts w:eastAsia="Calibri"/>
              </w:rPr>
              <w:lastRenderedPageBreak/>
              <w:t>Mục đích</w:t>
            </w:r>
          </w:p>
        </w:tc>
        <w:tc>
          <w:tcPr>
            <w:tcW w:w="61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E1125" w14:textId="2BFE16DC" w:rsidR="00C51D08" w:rsidRPr="004D54AB" w:rsidRDefault="001245AE" w:rsidP="002C3433">
            <w:pPr>
              <w:spacing w:before="0" w:line="360" w:lineRule="auto"/>
              <w:ind w:firstLine="0"/>
              <w:rPr>
                <w:rFonts w:eastAsia="Calibri"/>
              </w:rPr>
            </w:pPr>
            <w:r w:rsidRPr="004D54AB">
              <w:rPr>
                <w:rFonts w:eastAsia="Calibri"/>
              </w:rPr>
              <w:t>Use case cho phép người dùng học tiếng anh qua trò chơi sắp xếp hình ảnh vào các ô được đánh số theo thứ tự được yêu cầu.</w:t>
            </w:r>
          </w:p>
        </w:tc>
      </w:tr>
      <w:tr w:rsidR="00F17A8E" w:rsidRPr="004D54AB" w14:paraId="3DE2DE4A" w14:textId="77777777" w:rsidTr="00F17A8E">
        <w:trPr>
          <w:trHeight w:val="1"/>
        </w:trPr>
        <w:tc>
          <w:tcPr>
            <w:tcW w:w="2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410B63" w14:textId="77777777" w:rsidR="00F17A8E" w:rsidRPr="004D54AB" w:rsidRDefault="00F17A8E" w:rsidP="002C3433">
            <w:pPr>
              <w:spacing w:before="0" w:line="360" w:lineRule="auto"/>
              <w:ind w:firstLine="0"/>
              <w:rPr>
                <w:rFonts w:eastAsia="Calibri"/>
              </w:rPr>
            </w:pPr>
            <w:r w:rsidRPr="004D54AB">
              <w:rPr>
                <w:rFonts w:eastAsia="Calibri"/>
              </w:rPr>
              <w:t>Mô tả</w:t>
            </w:r>
          </w:p>
        </w:tc>
        <w:tc>
          <w:tcPr>
            <w:tcW w:w="61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5EC61B" w14:textId="3AC46F21" w:rsidR="00F17A8E" w:rsidRPr="004D54AB" w:rsidRDefault="0007236E" w:rsidP="002C3433">
            <w:pPr>
              <w:spacing w:before="0" w:line="360" w:lineRule="auto"/>
              <w:ind w:firstLine="0"/>
              <w:rPr>
                <w:rFonts w:eastAsia="Calibri"/>
              </w:rPr>
            </w:pPr>
            <w:r w:rsidRPr="004D54AB">
              <w:t>Use case này</w:t>
            </w:r>
            <w:r w:rsidR="001245AE" w:rsidRPr="004D54AB">
              <w:t xml:space="preserve"> sẽ hiển thị ba hình ảnh và ba ô trống được đánh số theo thứ tự, lần lượt phát âm thanh yêu cầu đặt hình một hình vào một ô có số thứ tự nhất định, người dùng phải đặt đúng theo yêu cầu cả ba hình ảnh vào ba ô để hoàn thành trò chơi.</w:t>
            </w:r>
          </w:p>
        </w:tc>
      </w:tr>
      <w:tr w:rsidR="00F17A8E" w:rsidRPr="004D54AB" w14:paraId="4F1B8AA2" w14:textId="77777777" w:rsidTr="00F17A8E">
        <w:trPr>
          <w:trHeight w:val="1"/>
        </w:trPr>
        <w:tc>
          <w:tcPr>
            <w:tcW w:w="2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76869D" w14:textId="77777777" w:rsidR="00F17A8E" w:rsidRPr="004D54AB" w:rsidRDefault="00F17A8E" w:rsidP="002C3433">
            <w:pPr>
              <w:spacing w:before="0" w:line="360" w:lineRule="auto"/>
              <w:ind w:firstLine="0"/>
              <w:rPr>
                <w:rFonts w:eastAsia="Calibri"/>
              </w:rPr>
            </w:pPr>
            <w:r w:rsidRPr="004D54AB">
              <w:rPr>
                <w:rFonts w:eastAsia="Calibri"/>
              </w:rPr>
              <w:t>Tác Nhân</w:t>
            </w:r>
          </w:p>
        </w:tc>
        <w:tc>
          <w:tcPr>
            <w:tcW w:w="61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1704AF" w14:textId="77777777" w:rsidR="00F17A8E" w:rsidRPr="004D54AB" w:rsidRDefault="00F17A8E" w:rsidP="002C3433">
            <w:pPr>
              <w:spacing w:before="0" w:line="360" w:lineRule="auto"/>
              <w:ind w:firstLine="0"/>
              <w:rPr>
                <w:rFonts w:eastAsia="Calibri"/>
              </w:rPr>
            </w:pPr>
            <w:r w:rsidRPr="004D54AB">
              <w:rPr>
                <w:rFonts w:eastAsia="Calibri"/>
              </w:rPr>
              <w:t>Người dùng</w:t>
            </w:r>
          </w:p>
        </w:tc>
      </w:tr>
      <w:tr w:rsidR="00F17A8E" w:rsidRPr="004D54AB" w14:paraId="05B12965" w14:textId="77777777" w:rsidTr="00F17A8E">
        <w:trPr>
          <w:trHeight w:val="1"/>
        </w:trPr>
        <w:tc>
          <w:tcPr>
            <w:tcW w:w="2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A2599E" w14:textId="77777777" w:rsidR="00F17A8E" w:rsidRPr="004D54AB" w:rsidRDefault="00F17A8E" w:rsidP="002C3433">
            <w:pPr>
              <w:spacing w:before="0" w:line="360" w:lineRule="auto"/>
              <w:ind w:firstLine="0"/>
              <w:rPr>
                <w:rFonts w:eastAsia="Calibri"/>
              </w:rPr>
            </w:pPr>
            <w:r w:rsidRPr="004D54AB">
              <w:rPr>
                <w:rFonts w:eastAsia="Calibri"/>
              </w:rPr>
              <w:t>Điều kiện trước</w:t>
            </w:r>
          </w:p>
        </w:tc>
        <w:tc>
          <w:tcPr>
            <w:tcW w:w="61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54EA66" w14:textId="2F14AE82" w:rsidR="00F17A8E" w:rsidRPr="004D54AB" w:rsidRDefault="00692632" w:rsidP="002C3433">
            <w:pPr>
              <w:spacing w:before="0" w:line="360" w:lineRule="auto"/>
              <w:ind w:firstLine="0"/>
              <w:rPr>
                <w:rFonts w:eastAsia="Calibri"/>
              </w:rPr>
            </w:pPr>
            <w:r>
              <w:rPr>
                <w:rFonts w:eastAsia="Calibri"/>
              </w:rPr>
              <w:t>Đã chọn Unit và chọn activity Sorting</w:t>
            </w:r>
          </w:p>
        </w:tc>
      </w:tr>
      <w:tr w:rsidR="00F17A8E" w:rsidRPr="004D54AB" w14:paraId="4217A850" w14:textId="77777777" w:rsidTr="00F17A8E">
        <w:trPr>
          <w:trHeight w:val="1"/>
        </w:trPr>
        <w:tc>
          <w:tcPr>
            <w:tcW w:w="2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8DAF1A" w14:textId="77777777" w:rsidR="00F17A8E" w:rsidRPr="004D54AB" w:rsidRDefault="00F17A8E" w:rsidP="002C3433">
            <w:pPr>
              <w:spacing w:before="0" w:line="360" w:lineRule="auto"/>
              <w:ind w:firstLine="0"/>
              <w:rPr>
                <w:rFonts w:eastAsia="Calibri"/>
              </w:rPr>
            </w:pPr>
            <w:r w:rsidRPr="004D54AB">
              <w:rPr>
                <w:rFonts w:eastAsia="Calibri"/>
              </w:rPr>
              <w:t>Điều kiện sau</w:t>
            </w:r>
          </w:p>
        </w:tc>
        <w:tc>
          <w:tcPr>
            <w:tcW w:w="61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83671D" w14:textId="2D0625DB" w:rsidR="00F17A8E" w:rsidRPr="004D54AB" w:rsidRDefault="00692632" w:rsidP="002C3433">
            <w:pPr>
              <w:spacing w:before="0" w:line="360" w:lineRule="auto"/>
              <w:ind w:firstLine="0"/>
              <w:rPr>
                <w:rFonts w:eastAsia="Calibri"/>
              </w:rPr>
            </w:pPr>
            <w:r>
              <w:rPr>
                <w:rFonts w:eastAsia="Calibri"/>
              </w:rPr>
              <w:t>Phát âm thanh và hoạt ảnh thông báo hoàn thành usecase</w:t>
            </w:r>
          </w:p>
        </w:tc>
      </w:tr>
      <w:tr w:rsidR="00F17A8E" w:rsidRPr="004D54AB" w14:paraId="3CF48E26" w14:textId="77777777" w:rsidTr="00F17A8E">
        <w:trPr>
          <w:trHeight w:val="210"/>
        </w:trPr>
        <w:tc>
          <w:tcPr>
            <w:tcW w:w="2494" w:type="dxa"/>
            <w:vMerge w:val="restart"/>
            <w:tcBorders>
              <w:top w:val="single" w:sz="4" w:space="0" w:color="000000"/>
              <w:left w:val="single" w:sz="4" w:space="0" w:color="000000"/>
              <w:right w:val="single" w:sz="4" w:space="0" w:color="000000"/>
            </w:tcBorders>
            <w:shd w:val="clear" w:color="000000" w:fill="FFFFFF"/>
            <w:tcMar>
              <w:left w:w="108" w:type="dxa"/>
              <w:right w:w="108" w:type="dxa"/>
            </w:tcMar>
          </w:tcPr>
          <w:p w14:paraId="20A0EABE" w14:textId="77777777" w:rsidR="00F17A8E" w:rsidRPr="004D54AB" w:rsidRDefault="00F17A8E" w:rsidP="002C3433">
            <w:pPr>
              <w:spacing w:before="0" w:line="360" w:lineRule="auto"/>
              <w:ind w:firstLine="0"/>
              <w:rPr>
                <w:rFonts w:eastAsia="Calibri"/>
              </w:rPr>
            </w:pPr>
            <w:r w:rsidRPr="004D54AB">
              <w:rPr>
                <w:rFonts w:eastAsia="Calibri"/>
              </w:rPr>
              <w:t>Luồng sự kiện chính</w:t>
            </w:r>
          </w:p>
        </w:tc>
        <w:tc>
          <w:tcPr>
            <w:tcW w:w="30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5A4128" w14:textId="77777777" w:rsidR="00F17A8E" w:rsidRPr="004D54AB" w:rsidRDefault="00F17A8E" w:rsidP="002C3433">
            <w:pPr>
              <w:spacing w:before="0" w:line="360" w:lineRule="auto"/>
              <w:ind w:firstLine="0"/>
              <w:jc w:val="left"/>
              <w:rPr>
                <w:rFonts w:eastAsia="Calibri"/>
              </w:rPr>
            </w:pPr>
            <w:r w:rsidRPr="004D54AB">
              <w:rPr>
                <w:rFonts w:eastAsia="Calibri"/>
              </w:rPr>
              <w:t>Người dùng</w:t>
            </w:r>
          </w:p>
        </w:tc>
        <w:tc>
          <w:tcPr>
            <w:tcW w:w="3083" w:type="dxa"/>
            <w:tcBorders>
              <w:top w:val="single" w:sz="4" w:space="0" w:color="000000"/>
              <w:left w:val="single" w:sz="4" w:space="0" w:color="000000"/>
              <w:bottom w:val="single" w:sz="4" w:space="0" w:color="000000"/>
              <w:right w:val="single" w:sz="4" w:space="0" w:color="000000"/>
            </w:tcBorders>
            <w:shd w:val="clear" w:color="000000" w:fill="FFFFFF"/>
          </w:tcPr>
          <w:p w14:paraId="198275F9" w14:textId="77777777" w:rsidR="00F17A8E" w:rsidRPr="004D54AB" w:rsidRDefault="00F17A8E" w:rsidP="002C3433">
            <w:pPr>
              <w:spacing w:before="0" w:line="360" w:lineRule="auto"/>
              <w:ind w:firstLine="0"/>
              <w:jc w:val="left"/>
              <w:rPr>
                <w:rFonts w:eastAsia="Calibri"/>
              </w:rPr>
            </w:pPr>
            <w:r w:rsidRPr="004D54AB">
              <w:rPr>
                <w:rFonts w:eastAsia="Calibri"/>
              </w:rPr>
              <w:t>Hệ thống</w:t>
            </w:r>
          </w:p>
        </w:tc>
      </w:tr>
      <w:tr w:rsidR="00F17A8E" w:rsidRPr="004D54AB" w14:paraId="154576C2" w14:textId="77777777" w:rsidTr="00F17A8E">
        <w:trPr>
          <w:trHeight w:val="210"/>
        </w:trPr>
        <w:tc>
          <w:tcPr>
            <w:tcW w:w="2494" w:type="dxa"/>
            <w:vMerge/>
            <w:tcBorders>
              <w:left w:val="single" w:sz="4" w:space="0" w:color="000000"/>
              <w:bottom w:val="single" w:sz="4" w:space="0" w:color="000000"/>
              <w:right w:val="single" w:sz="4" w:space="0" w:color="000000"/>
            </w:tcBorders>
            <w:shd w:val="clear" w:color="000000" w:fill="FFFFFF"/>
            <w:tcMar>
              <w:left w:w="108" w:type="dxa"/>
              <w:right w:w="108" w:type="dxa"/>
            </w:tcMar>
          </w:tcPr>
          <w:p w14:paraId="0CFE2698" w14:textId="77777777" w:rsidR="00F17A8E" w:rsidRPr="004D54AB" w:rsidRDefault="00F17A8E" w:rsidP="002C3433">
            <w:pPr>
              <w:spacing w:before="0" w:line="360" w:lineRule="auto"/>
              <w:ind w:firstLine="0"/>
              <w:rPr>
                <w:rFonts w:eastAsia="Calibri"/>
              </w:rPr>
            </w:pPr>
          </w:p>
        </w:tc>
        <w:tc>
          <w:tcPr>
            <w:tcW w:w="30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00FA40" w14:textId="77777777" w:rsidR="00CF2865" w:rsidRPr="004D54AB" w:rsidRDefault="00CF2865" w:rsidP="002C3433">
            <w:pPr>
              <w:spacing w:before="0" w:line="360" w:lineRule="auto"/>
              <w:ind w:firstLine="0"/>
              <w:jc w:val="left"/>
              <w:rPr>
                <w:rFonts w:eastAsia="Calibri"/>
              </w:rPr>
            </w:pPr>
          </w:p>
          <w:p w14:paraId="060EC93D" w14:textId="77777777" w:rsidR="00C01C80" w:rsidRPr="004D54AB" w:rsidRDefault="00C01C80" w:rsidP="002C3433">
            <w:pPr>
              <w:spacing w:before="0" w:line="360" w:lineRule="auto"/>
              <w:ind w:firstLine="0"/>
              <w:jc w:val="left"/>
              <w:rPr>
                <w:rFonts w:eastAsia="Calibri"/>
              </w:rPr>
            </w:pPr>
          </w:p>
          <w:p w14:paraId="354C98EF" w14:textId="77777777" w:rsidR="00C01C80" w:rsidRPr="004D54AB" w:rsidRDefault="00C01C80" w:rsidP="002C3433">
            <w:pPr>
              <w:spacing w:before="0" w:line="360" w:lineRule="auto"/>
              <w:ind w:firstLine="0"/>
              <w:jc w:val="left"/>
              <w:rPr>
                <w:rFonts w:eastAsia="Calibri"/>
              </w:rPr>
            </w:pPr>
          </w:p>
          <w:p w14:paraId="04E4D399" w14:textId="64E5484F" w:rsidR="00C01C80" w:rsidRPr="004D54AB" w:rsidRDefault="00C01C80" w:rsidP="002C3433">
            <w:pPr>
              <w:spacing w:before="0" w:line="360" w:lineRule="auto"/>
              <w:ind w:firstLine="0"/>
              <w:jc w:val="left"/>
              <w:rPr>
                <w:rFonts w:eastAsia="Calibri"/>
              </w:rPr>
            </w:pPr>
            <w:r w:rsidRPr="004D54AB">
              <w:rPr>
                <w:rFonts w:eastAsia="Calibri"/>
              </w:rPr>
              <w:t>2. Người dùng kéo hình ảnh vào một ô trống.</w:t>
            </w:r>
          </w:p>
          <w:p w14:paraId="72D986A8" w14:textId="56D35806" w:rsidR="00C01C80" w:rsidRPr="004D54AB" w:rsidRDefault="00C01C80" w:rsidP="002C3433">
            <w:pPr>
              <w:spacing w:before="0" w:line="360" w:lineRule="auto"/>
              <w:ind w:firstLine="0"/>
              <w:jc w:val="left"/>
              <w:rPr>
                <w:rFonts w:eastAsia="Calibri"/>
              </w:rPr>
            </w:pPr>
          </w:p>
        </w:tc>
        <w:tc>
          <w:tcPr>
            <w:tcW w:w="3083" w:type="dxa"/>
            <w:tcBorders>
              <w:top w:val="single" w:sz="4" w:space="0" w:color="000000"/>
              <w:left w:val="single" w:sz="4" w:space="0" w:color="000000"/>
              <w:bottom w:val="single" w:sz="4" w:space="0" w:color="000000"/>
              <w:right w:val="single" w:sz="4" w:space="0" w:color="000000"/>
            </w:tcBorders>
            <w:shd w:val="clear" w:color="000000" w:fill="FFFFFF"/>
          </w:tcPr>
          <w:p w14:paraId="1E0FCB6D" w14:textId="73D1ACD1" w:rsidR="00EF75E0" w:rsidRPr="004D54AB" w:rsidRDefault="00C01C80" w:rsidP="002C3433">
            <w:pPr>
              <w:spacing w:before="0" w:line="360" w:lineRule="auto"/>
              <w:ind w:firstLine="0"/>
              <w:jc w:val="left"/>
              <w:rPr>
                <w:rFonts w:eastAsia="Calibri"/>
              </w:rPr>
            </w:pPr>
            <w:r w:rsidRPr="004D54AB">
              <w:rPr>
                <w:rFonts w:eastAsia="Calibri"/>
              </w:rPr>
              <w:t>1. Hệ thống phát âm thanh yêu cầu đặt một hình ảnh vào ô có số thứ tự nào đó.</w:t>
            </w:r>
          </w:p>
          <w:p w14:paraId="1EA2DA9F" w14:textId="77777777" w:rsidR="00CF2865" w:rsidRPr="004D54AB" w:rsidRDefault="00CF2865" w:rsidP="002C3433">
            <w:pPr>
              <w:spacing w:before="0" w:line="360" w:lineRule="auto"/>
              <w:ind w:firstLine="0"/>
              <w:jc w:val="left"/>
              <w:rPr>
                <w:rFonts w:eastAsia="Calibri"/>
              </w:rPr>
            </w:pPr>
          </w:p>
          <w:p w14:paraId="4B1E2757" w14:textId="77777777" w:rsidR="00C01C80" w:rsidRPr="004D54AB" w:rsidRDefault="00C01C80" w:rsidP="002C3433">
            <w:pPr>
              <w:spacing w:before="0" w:line="360" w:lineRule="auto"/>
              <w:ind w:firstLine="0"/>
              <w:jc w:val="left"/>
              <w:rPr>
                <w:rFonts w:eastAsia="Calibri"/>
              </w:rPr>
            </w:pPr>
          </w:p>
          <w:p w14:paraId="74E8E732" w14:textId="77777777" w:rsidR="00C01C80" w:rsidRPr="004D54AB" w:rsidRDefault="00C01C80" w:rsidP="002C3433">
            <w:pPr>
              <w:spacing w:before="0" w:line="360" w:lineRule="auto"/>
              <w:ind w:firstLine="0"/>
              <w:jc w:val="left"/>
              <w:rPr>
                <w:rFonts w:eastAsia="Calibri"/>
              </w:rPr>
            </w:pPr>
            <w:r w:rsidRPr="004D54AB">
              <w:rPr>
                <w:rFonts w:eastAsia="Calibri"/>
              </w:rPr>
              <w:t xml:space="preserve">3. Hệ thống kiểm tra </w:t>
            </w:r>
          </w:p>
          <w:p w14:paraId="28492502" w14:textId="2DD8029F" w:rsidR="00C01C80" w:rsidRPr="004D54AB" w:rsidRDefault="00C01C80" w:rsidP="002C3433">
            <w:pPr>
              <w:spacing w:before="0" w:line="360" w:lineRule="auto"/>
              <w:ind w:firstLine="0"/>
              <w:jc w:val="left"/>
              <w:rPr>
                <w:rFonts w:eastAsia="Calibri"/>
              </w:rPr>
            </w:pPr>
            <w:r w:rsidRPr="004D54AB">
              <w:rPr>
                <w:rFonts w:eastAsia="Calibri"/>
              </w:rPr>
              <w:t>3.1 Nếu người dùng xếp đúng hình ảnh vào ô đúng theo yêu cầu thì phát thông báo chính xác.</w:t>
            </w:r>
          </w:p>
          <w:p w14:paraId="52E94907" w14:textId="7E52C5A5" w:rsidR="00C01C80" w:rsidRPr="004D54AB" w:rsidRDefault="00C01C80" w:rsidP="002C3433">
            <w:pPr>
              <w:spacing w:before="0" w:line="360" w:lineRule="auto"/>
              <w:ind w:firstLine="0"/>
              <w:jc w:val="left"/>
              <w:rPr>
                <w:rFonts w:eastAsia="Calibri"/>
              </w:rPr>
            </w:pPr>
            <w:r w:rsidRPr="004D54AB">
              <w:rPr>
                <w:rFonts w:eastAsia="Calibri"/>
              </w:rPr>
              <w:t>3.2 Nếu người dùng xếp không đúng theo yêu cầ</w:t>
            </w:r>
            <w:r w:rsidR="00523200" w:rsidRPr="004D54AB">
              <w:rPr>
                <w:rFonts w:eastAsia="Calibri"/>
              </w:rPr>
              <w:t xml:space="preserve">u thì phát thông báo sai, </w:t>
            </w:r>
            <w:r w:rsidRPr="004D54AB">
              <w:rPr>
                <w:rFonts w:eastAsia="Calibri"/>
              </w:rPr>
              <w:t>đặt hình ảnh về vị trí ban đầ</w:t>
            </w:r>
            <w:r w:rsidR="003A276D" w:rsidRPr="004D54AB">
              <w:rPr>
                <w:rFonts w:eastAsia="Calibri"/>
              </w:rPr>
              <w:t>u.</w:t>
            </w:r>
          </w:p>
          <w:p w14:paraId="1244694C" w14:textId="3C22743B" w:rsidR="00C01C80" w:rsidRPr="004D54AB" w:rsidRDefault="00C01C80" w:rsidP="002C3433">
            <w:pPr>
              <w:spacing w:before="0" w:line="360" w:lineRule="auto"/>
              <w:ind w:firstLine="0"/>
              <w:jc w:val="left"/>
              <w:rPr>
                <w:rFonts w:eastAsia="Calibri"/>
              </w:rPr>
            </w:pPr>
            <w:r w:rsidRPr="004D54AB">
              <w:rPr>
                <w:rFonts w:eastAsia="Calibri"/>
              </w:rPr>
              <w:t xml:space="preserve">4. Nếu cả 3 hình ảnh đều được đặt đúng vị trí thì hiển </w:t>
            </w:r>
            <w:r w:rsidRPr="004D54AB">
              <w:rPr>
                <w:rFonts w:eastAsia="Calibri"/>
              </w:rPr>
              <w:lastRenderedPageBreak/>
              <w:t>thị thông báo chúc mừng và kết thúc</w:t>
            </w:r>
            <w:r w:rsidR="00E927E4" w:rsidRPr="004D54AB">
              <w:rPr>
                <w:rFonts w:eastAsia="Calibri"/>
              </w:rPr>
              <w:t xml:space="preserve"> use case</w:t>
            </w:r>
            <w:r w:rsidRPr="004D54AB">
              <w:rPr>
                <w:rFonts w:eastAsia="Calibri"/>
              </w:rPr>
              <w:t>.</w:t>
            </w:r>
          </w:p>
          <w:p w14:paraId="2FD83A68" w14:textId="2DC1D512" w:rsidR="00E927E4" w:rsidRPr="004D54AB" w:rsidRDefault="00E927E4" w:rsidP="002C3433">
            <w:pPr>
              <w:spacing w:before="0" w:line="360" w:lineRule="auto"/>
              <w:ind w:firstLine="0"/>
              <w:jc w:val="left"/>
              <w:rPr>
                <w:rFonts w:eastAsia="Calibri"/>
              </w:rPr>
            </w:pPr>
            <w:r w:rsidRPr="004D54AB">
              <w:rPr>
                <w:rFonts w:eastAsia="Calibri"/>
              </w:rPr>
              <w:t>5. Quay lại b1.</w:t>
            </w:r>
          </w:p>
        </w:tc>
      </w:tr>
      <w:tr w:rsidR="00F17A8E" w:rsidRPr="004D54AB" w14:paraId="79A08E4D" w14:textId="77777777" w:rsidTr="00F17A8E">
        <w:trPr>
          <w:trHeight w:val="1"/>
        </w:trPr>
        <w:tc>
          <w:tcPr>
            <w:tcW w:w="2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9B530" w14:textId="77777777" w:rsidR="00F17A8E" w:rsidRPr="004D54AB" w:rsidRDefault="00F17A8E" w:rsidP="002C3433">
            <w:pPr>
              <w:spacing w:before="0" w:line="360" w:lineRule="auto"/>
              <w:ind w:firstLine="0"/>
              <w:rPr>
                <w:rFonts w:eastAsia="Calibri"/>
              </w:rPr>
            </w:pPr>
            <w:r w:rsidRPr="004D54AB">
              <w:rPr>
                <w:rFonts w:eastAsia="Calibri"/>
              </w:rPr>
              <w:lastRenderedPageBreak/>
              <w:t>Luồng sự kiện phụ</w:t>
            </w:r>
          </w:p>
        </w:tc>
        <w:tc>
          <w:tcPr>
            <w:tcW w:w="61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D8BB92" w14:textId="2D72E759" w:rsidR="00F17A8E" w:rsidRPr="004D54AB" w:rsidRDefault="00F17A8E" w:rsidP="002C3433">
            <w:pPr>
              <w:keepNext/>
              <w:spacing w:before="0" w:line="360" w:lineRule="auto"/>
              <w:ind w:firstLine="0"/>
              <w:rPr>
                <w:rFonts w:eastAsia="Calibri"/>
              </w:rPr>
            </w:pPr>
          </w:p>
        </w:tc>
      </w:tr>
    </w:tbl>
    <w:p w14:paraId="7BACFDAB" w14:textId="0E0D2D7F" w:rsidR="00E83458" w:rsidRPr="004D54AB" w:rsidRDefault="00E83458" w:rsidP="002C3433">
      <w:pPr>
        <w:pStyle w:val="Caption"/>
        <w:spacing w:line="360" w:lineRule="auto"/>
      </w:pPr>
      <w:bookmarkStart w:id="79" w:name="_Toc44615415"/>
      <w:r w:rsidRPr="004D54AB">
        <w:t xml:space="preserve">Bảng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Bảng \* ARABIC \s 1 </w:instrText>
      </w:r>
      <w:r w:rsidR="007A24B7">
        <w:fldChar w:fldCharType="separate"/>
      </w:r>
      <w:r w:rsidR="00664A5A">
        <w:rPr>
          <w:noProof/>
        </w:rPr>
        <w:t>5</w:t>
      </w:r>
      <w:r w:rsidR="007A24B7">
        <w:rPr>
          <w:noProof/>
        </w:rPr>
        <w:fldChar w:fldCharType="end"/>
      </w:r>
      <w:r w:rsidRPr="004D54AB">
        <w:t xml:space="preserve"> Đặc tả Use case Sorting</w:t>
      </w:r>
      <w:r w:rsidR="00FA013A" w:rsidRPr="004D54AB">
        <w:t>.</w:t>
      </w:r>
      <w:bookmarkEnd w:id="79"/>
    </w:p>
    <w:p w14:paraId="110BD3EC" w14:textId="77777777" w:rsidR="00757489" w:rsidRPr="004D54AB" w:rsidRDefault="00757489" w:rsidP="002C3433">
      <w:pPr>
        <w:pStyle w:val="Heading4"/>
        <w:spacing w:before="0" w:line="360" w:lineRule="auto"/>
        <w:ind w:left="0" w:firstLine="0"/>
      </w:pPr>
      <w:r w:rsidRPr="004D54AB">
        <w:t>Biểu đồ</w:t>
      </w:r>
    </w:p>
    <w:p w14:paraId="0DCDCA1F" w14:textId="77777777" w:rsidR="005D6D2F" w:rsidRPr="004D54AB" w:rsidRDefault="005D6D2F" w:rsidP="002C3433">
      <w:pPr>
        <w:spacing w:before="0" w:line="360" w:lineRule="auto"/>
        <w:ind w:firstLine="0"/>
      </w:pPr>
    </w:p>
    <w:p w14:paraId="01715243" w14:textId="77777777" w:rsidR="00281129" w:rsidRDefault="00752004" w:rsidP="002C3433">
      <w:pPr>
        <w:keepNext/>
        <w:spacing w:before="0" w:line="360" w:lineRule="auto"/>
        <w:ind w:firstLine="0"/>
        <w:jc w:val="center"/>
      </w:pPr>
      <w:bookmarkStart w:id="80" w:name="_Toc35857426"/>
      <w:r w:rsidRPr="004D54AB">
        <w:rPr>
          <w:noProof/>
        </w:rPr>
        <w:drawing>
          <wp:inline distT="0" distB="0" distL="0" distR="0" wp14:anchorId="708FA85A" wp14:editId="6470DCFB">
            <wp:extent cx="5534025" cy="34888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5140" cy="3489507"/>
                    </a:xfrm>
                    <a:prstGeom prst="rect">
                      <a:avLst/>
                    </a:prstGeom>
                    <a:noFill/>
                    <a:ln>
                      <a:noFill/>
                    </a:ln>
                  </pic:spPr>
                </pic:pic>
              </a:graphicData>
            </a:graphic>
          </wp:inline>
        </w:drawing>
      </w:r>
    </w:p>
    <w:p w14:paraId="20BA73C4" w14:textId="6AA31619" w:rsidR="00752004" w:rsidRDefault="00281129" w:rsidP="002C3433">
      <w:pPr>
        <w:pStyle w:val="Caption"/>
        <w:spacing w:line="360" w:lineRule="auto"/>
      </w:pPr>
      <w:bookmarkStart w:id="81" w:name="_Toc44615380"/>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7</w:t>
      </w:r>
      <w:r w:rsidR="007A24B7">
        <w:rPr>
          <w:noProof/>
        </w:rPr>
        <w:fldChar w:fldCharType="end"/>
      </w:r>
      <w:r>
        <w:t xml:space="preserve"> Activity Diagram UC_Sorting</w:t>
      </w:r>
      <w:bookmarkEnd w:id="81"/>
    </w:p>
    <w:p w14:paraId="7AF83C94" w14:textId="637F49E7" w:rsidR="00F8109E" w:rsidRDefault="00C43C2A" w:rsidP="002C3433">
      <w:pPr>
        <w:keepNext/>
        <w:spacing w:before="0" w:line="360" w:lineRule="auto"/>
        <w:ind w:firstLine="0"/>
        <w:jc w:val="center"/>
      </w:pPr>
      <w:r w:rsidRPr="00C43C2A">
        <w:rPr>
          <w:noProof/>
        </w:rPr>
        <w:lastRenderedPageBreak/>
        <w:drawing>
          <wp:inline distT="0" distB="0" distL="0" distR="0" wp14:anchorId="37D563F0" wp14:editId="1A689FDA">
            <wp:extent cx="6097905" cy="398285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7905" cy="3982857"/>
                    </a:xfrm>
                    <a:prstGeom prst="rect">
                      <a:avLst/>
                    </a:prstGeom>
                    <a:noFill/>
                    <a:ln>
                      <a:noFill/>
                    </a:ln>
                  </pic:spPr>
                </pic:pic>
              </a:graphicData>
            </a:graphic>
          </wp:inline>
        </w:drawing>
      </w:r>
    </w:p>
    <w:p w14:paraId="0B281DF5" w14:textId="40FB490C" w:rsidR="000502A4" w:rsidRDefault="00F8109E" w:rsidP="002C3433">
      <w:pPr>
        <w:pStyle w:val="Caption"/>
        <w:spacing w:line="360" w:lineRule="auto"/>
      </w:pPr>
      <w:bookmarkStart w:id="82" w:name="_Toc44615381"/>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8</w:t>
      </w:r>
      <w:r w:rsidR="007A24B7">
        <w:rPr>
          <w:noProof/>
        </w:rPr>
        <w:fldChar w:fldCharType="end"/>
      </w:r>
      <w:r>
        <w:t xml:space="preserve"> Sequence Diagram UC_Sorting</w:t>
      </w:r>
      <w:bookmarkEnd w:id="82"/>
    </w:p>
    <w:p w14:paraId="1BE4C5EF" w14:textId="50F8F258" w:rsidR="00BC2850" w:rsidRDefault="00BC2850" w:rsidP="002C3433">
      <w:pPr>
        <w:spacing w:before="0" w:line="360" w:lineRule="auto"/>
        <w:ind w:firstLine="0"/>
      </w:pPr>
    </w:p>
    <w:p w14:paraId="7975F5C1" w14:textId="77777777" w:rsidR="00BC2850" w:rsidRPr="004D54AB" w:rsidRDefault="00BC2850" w:rsidP="002C3433">
      <w:pPr>
        <w:spacing w:before="0" w:line="360" w:lineRule="auto"/>
        <w:ind w:firstLine="0"/>
      </w:pPr>
    </w:p>
    <w:p w14:paraId="06819C2D" w14:textId="6121E925" w:rsidR="00FC5D23" w:rsidRPr="004D54AB" w:rsidRDefault="00993120" w:rsidP="002C3433">
      <w:pPr>
        <w:pStyle w:val="Heading3"/>
        <w:spacing w:before="0" w:line="360" w:lineRule="auto"/>
        <w:ind w:left="0" w:firstLine="0"/>
        <w:rPr>
          <w:rFonts w:cs="Times New Roman"/>
          <w:i w:val="0"/>
        </w:rPr>
      </w:pPr>
      <w:bookmarkStart w:id="83" w:name="_Toc40971803"/>
      <w:r w:rsidRPr="004D54AB">
        <w:rPr>
          <w:rFonts w:cs="Times New Roman"/>
          <w:i w:val="0"/>
        </w:rPr>
        <w:t>Use case</w:t>
      </w:r>
      <w:r w:rsidR="00FC5D23" w:rsidRPr="004D54AB">
        <w:rPr>
          <w:rFonts w:cs="Times New Roman"/>
          <w:i w:val="0"/>
        </w:rPr>
        <w:t xml:space="preserve"> UC</w:t>
      </w:r>
      <w:r w:rsidR="00640A91" w:rsidRPr="004D54AB">
        <w:rPr>
          <w:rFonts w:cs="Times New Roman"/>
          <w:i w:val="0"/>
        </w:rPr>
        <w:t>4</w:t>
      </w:r>
      <w:r w:rsidR="00FC5D23" w:rsidRPr="004D54AB">
        <w:rPr>
          <w:rFonts w:cs="Times New Roman"/>
          <w:i w:val="0"/>
        </w:rPr>
        <w:t xml:space="preserve">: </w:t>
      </w:r>
      <w:bookmarkEnd w:id="80"/>
      <w:r w:rsidR="001306D5" w:rsidRPr="004D54AB">
        <w:rPr>
          <w:rFonts w:cs="Times New Roman"/>
          <w:i w:val="0"/>
        </w:rPr>
        <w:t>Multiple Choice</w:t>
      </w:r>
      <w:bookmarkEnd w:id="83"/>
    </w:p>
    <w:p w14:paraId="355114C2" w14:textId="77777777" w:rsidR="00D12ADC" w:rsidRPr="004D54AB" w:rsidRDefault="00C51D08" w:rsidP="002C3433">
      <w:pPr>
        <w:pStyle w:val="Heading4"/>
        <w:spacing w:before="0" w:line="360" w:lineRule="auto"/>
        <w:ind w:left="0" w:firstLine="0"/>
      </w:pPr>
      <w:r w:rsidRPr="004D54AB">
        <w:t>Mô tả</w:t>
      </w:r>
    </w:p>
    <w:tbl>
      <w:tblPr>
        <w:tblW w:w="0" w:type="auto"/>
        <w:tblInd w:w="108" w:type="dxa"/>
        <w:tblCellMar>
          <w:left w:w="10" w:type="dxa"/>
          <w:right w:w="10" w:type="dxa"/>
        </w:tblCellMar>
        <w:tblLook w:val="0000" w:firstRow="0" w:lastRow="0" w:firstColumn="0" w:lastColumn="0" w:noHBand="0" w:noVBand="0"/>
      </w:tblPr>
      <w:tblGrid>
        <w:gridCol w:w="2552"/>
        <w:gridCol w:w="3172"/>
        <w:gridCol w:w="3172"/>
      </w:tblGrid>
      <w:tr w:rsidR="00D12ADC" w:rsidRPr="004D54AB" w14:paraId="55AEB1C5" w14:textId="77777777" w:rsidTr="00C51D08">
        <w:trPr>
          <w:trHeight w:val="1"/>
        </w:trPr>
        <w:tc>
          <w:tcPr>
            <w:tcW w:w="889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9628FA" w14:textId="088014B9" w:rsidR="00D12ADC" w:rsidRPr="004D54AB" w:rsidRDefault="00993120" w:rsidP="002C3433">
            <w:pPr>
              <w:tabs>
                <w:tab w:val="left" w:pos="2141"/>
              </w:tabs>
              <w:spacing w:before="0" w:line="360" w:lineRule="auto"/>
              <w:ind w:firstLine="0"/>
              <w:rPr>
                <w:rFonts w:eastAsia="Calibri"/>
              </w:rPr>
            </w:pPr>
            <w:r w:rsidRPr="004D54AB">
              <w:rPr>
                <w:rFonts w:eastAsia="Calibri"/>
              </w:rPr>
              <w:t>Use case</w:t>
            </w:r>
            <w:r w:rsidR="00D12ADC" w:rsidRPr="004D54AB">
              <w:rPr>
                <w:rFonts w:eastAsia="Calibri"/>
              </w:rPr>
              <w:t xml:space="preserve">: </w:t>
            </w:r>
            <w:r w:rsidR="001306D5" w:rsidRPr="004D54AB">
              <w:t>Multiple Choice</w:t>
            </w:r>
          </w:p>
        </w:tc>
      </w:tr>
      <w:tr w:rsidR="00D12ADC" w:rsidRPr="004D54AB" w14:paraId="6EE25DF6" w14:textId="77777777" w:rsidTr="00C51D08">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E6C031" w14:textId="77777777" w:rsidR="00D12ADC" w:rsidRPr="004D54AB" w:rsidRDefault="00D12ADC" w:rsidP="002C3433">
            <w:pPr>
              <w:spacing w:before="0" w:line="360" w:lineRule="auto"/>
              <w:ind w:firstLine="0"/>
              <w:rPr>
                <w:rFonts w:eastAsia="Calibri"/>
              </w:rPr>
            </w:pPr>
            <w:r w:rsidRPr="004D54AB">
              <w:rPr>
                <w:rFonts w:eastAsia="Calibri"/>
              </w:rPr>
              <w:t>Mục đích</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7D851" w14:textId="2FF5D69C" w:rsidR="00D12ADC" w:rsidRPr="004D54AB" w:rsidRDefault="0007236E" w:rsidP="002C3433">
            <w:pPr>
              <w:spacing w:before="0" w:line="360" w:lineRule="auto"/>
              <w:ind w:firstLine="0"/>
              <w:rPr>
                <w:rFonts w:eastAsia="Calibri"/>
              </w:rPr>
            </w:pPr>
            <w:r w:rsidRPr="004D54AB">
              <w:rPr>
                <w:rFonts w:eastAsia="Calibri"/>
              </w:rPr>
              <w:t>Use case cho phép người dùng học tiếng anh qua trò chơi lựa chọn hình ảnh theo từ vựng mà ứng dụng đưa ra.</w:t>
            </w:r>
          </w:p>
        </w:tc>
      </w:tr>
      <w:tr w:rsidR="00D12ADC" w:rsidRPr="004D54AB" w14:paraId="419016D0" w14:textId="77777777" w:rsidTr="00C51D08">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3B8B98" w14:textId="77777777" w:rsidR="00D12ADC" w:rsidRPr="004D54AB" w:rsidRDefault="00D12ADC" w:rsidP="002C3433">
            <w:pPr>
              <w:spacing w:before="0" w:line="360" w:lineRule="auto"/>
              <w:ind w:firstLine="0"/>
              <w:rPr>
                <w:rFonts w:eastAsia="Calibri"/>
              </w:rPr>
            </w:pPr>
            <w:r w:rsidRPr="004D54AB">
              <w:rPr>
                <w:rFonts w:eastAsia="Calibri"/>
              </w:rPr>
              <w:t>Mô tả</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672F57" w14:textId="174751A9" w:rsidR="00D12ADC" w:rsidRPr="004D54AB" w:rsidRDefault="00583E3A" w:rsidP="002C3433">
            <w:pPr>
              <w:spacing w:before="0" w:line="360" w:lineRule="auto"/>
              <w:ind w:firstLine="0"/>
              <w:rPr>
                <w:rFonts w:eastAsia="Calibri"/>
              </w:rPr>
            </w:pPr>
            <w:r w:rsidRPr="004D54AB">
              <w:t>Use case này sẽ hiển thị ba hình ảnh và lần lượt phát âm từ vựng của một trong ba hình ảnh đó, người dùng phải chọn hình ảnh theo từ vựng nghe được. Thực  hiện ba lượt chọn đúng để hoàn thành trò chơi.</w:t>
            </w:r>
          </w:p>
        </w:tc>
      </w:tr>
      <w:tr w:rsidR="00D12ADC" w:rsidRPr="004D54AB" w14:paraId="0D89DD51" w14:textId="77777777" w:rsidTr="00C51D08">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C80D4B" w14:textId="77777777" w:rsidR="00D12ADC" w:rsidRPr="004D54AB" w:rsidRDefault="00D12ADC" w:rsidP="002C3433">
            <w:pPr>
              <w:spacing w:before="0" w:line="360" w:lineRule="auto"/>
              <w:ind w:firstLine="0"/>
              <w:rPr>
                <w:rFonts w:eastAsia="Calibri"/>
              </w:rPr>
            </w:pPr>
            <w:r w:rsidRPr="004D54AB">
              <w:rPr>
                <w:rFonts w:eastAsia="Calibri"/>
              </w:rPr>
              <w:t>Tác Nhân</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2C705" w14:textId="77777777" w:rsidR="00D12ADC" w:rsidRPr="004D54AB" w:rsidRDefault="00A95124" w:rsidP="002C3433">
            <w:pPr>
              <w:spacing w:before="0" w:line="360" w:lineRule="auto"/>
              <w:ind w:firstLine="0"/>
              <w:rPr>
                <w:rFonts w:eastAsia="Calibri"/>
              </w:rPr>
            </w:pPr>
            <w:r w:rsidRPr="004D54AB">
              <w:rPr>
                <w:rFonts w:eastAsia="Calibri"/>
              </w:rPr>
              <w:t>Người dùng</w:t>
            </w:r>
          </w:p>
        </w:tc>
      </w:tr>
      <w:tr w:rsidR="00D12ADC" w:rsidRPr="004D54AB" w14:paraId="67C33F15" w14:textId="77777777" w:rsidTr="00C51D08">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FC1F60" w14:textId="77777777" w:rsidR="00D12ADC" w:rsidRPr="004D54AB" w:rsidRDefault="00D12ADC" w:rsidP="002C3433">
            <w:pPr>
              <w:spacing w:before="0" w:line="360" w:lineRule="auto"/>
              <w:ind w:firstLine="0"/>
              <w:rPr>
                <w:rFonts w:eastAsia="Calibri"/>
              </w:rPr>
            </w:pPr>
            <w:r w:rsidRPr="004D54AB">
              <w:rPr>
                <w:rFonts w:eastAsia="Calibri"/>
              </w:rPr>
              <w:t>Điều kiện trước</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C937E" w14:textId="6B14DFDE" w:rsidR="00D12ADC" w:rsidRPr="004D54AB" w:rsidRDefault="00F675C2" w:rsidP="002C3433">
            <w:pPr>
              <w:spacing w:before="0" w:line="360" w:lineRule="auto"/>
              <w:ind w:firstLine="0"/>
              <w:rPr>
                <w:rFonts w:eastAsia="Calibri"/>
              </w:rPr>
            </w:pPr>
            <w:r>
              <w:rPr>
                <w:rFonts w:eastAsia="Calibri"/>
              </w:rPr>
              <w:t>Đã chọn Unit và chọn activity MultipleChoice</w:t>
            </w:r>
          </w:p>
        </w:tc>
      </w:tr>
      <w:tr w:rsidR="00D12ADC" w:rsidRPr="004D54AB" w14:paraId="06FC079D" w14:textId="77777777" w:rsidTr="00C51D08">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5801A3" w14:textId="77777777" w:rsidR="00D12ADC" w:rsidRPr="004D54AB" w:rsidRDefault="00D12ADC" w:rsidP="002C3433">
            <w:pPr>
              <w:spacing w:before="0" w:line="360" w:lineRule="auto"/>
              <w:ind w:firstLine="0"/>
              <w:rPr>
                <w:rFonts w:eastAsia="Calibri"/>
              </w:rPr>
            </w:pPr>
            <w:r w:rsidRPr="004D54AB">
              <w:rPr>
                <w:rFonts w:eastAsia="Calibri"/>
              </w:rPr>
              <w:t>Điều kiện sau</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43B177" w14:textId="4CB1ED4D" w:rsidR="00D12ADC" w:rsidRPr="004D54AB" w:rsidRDefault="00F675C2" w:rsidP="002C3433">
            <w:pPr>
              <w:spacing w:before="0" w:line="360" w:lineRule="auto"/>
              <w:ind w:firstLine="0"/>
              <w:rPr>
                <w:rFonts w:eastAsia="Calibri"/>
              </w:rPr>
            </w:pPr>
            <w:r>
              <w:rPr>
                <w:rFonts w:eastAsia="Calibri"/>
              </w:rPr>
              <w:t>Phát âm thanh và hoạt ảnh thông báo hoàn thành usecase</w:t>
            </w:r>
          </w:p>
        </w:tc>
      </w:tr>
      <w:tr w:rsidR="00A95124" w:rsidRPr="004D54AB" w14:paraId="71C6366B" w14:textId="77777777" w:rsidTr="00AD4A90">
        <w:trPr>
          <w:trHeight w:val="210"/>
        </w:trPr>
        <w:tc>
          <w:tcPr>
            <w:tcW w:w="2552" w:type="dxa"/>
            <w:vMerge w:val="restart"/>
            <w:tcBorders>
              <w:top w:val="single" w:sz="4" w:space="0" w:color="000000"/>
              <w:left w:val="single" w:sz="4" w:space="0" w:color="000000"/>
              <w:right w:val="single" w:sz="4" w:space="0" w:color="000000"/>
            </w:tcBorders>
            <w:shd w:val="clear" w:color="000000" w:fill="FFFFFF"/>
            <w:tcMar>
              <w:left w:w="108" w:type="dxa"/>
              <w:right w:w="108" w:type="dxa"/>
            </w:tcMar>
          </w:tcPr>
          <w:p w14:paraId="0DBCBC5F" w14:textId="77777777" w:rsidR="00A95124" w:rsidRPr="004D54AB" w:rsidRDefault="00A95124" w:rsidP="002C3433">
            <w:pPr>
              <w:spacing w:before="0" w:line="360" w:lineRule="auto"/>
              <w:ind w:firstLine="0"/>
              <w:rPr>
                <w:rFonts w:eastAsia="Calibri"/>
              </w:rPr>
            </w:pPr>
            <w:r w:rsidRPr="004D54AB">
              <w:rPr>
                <w:rFonts w:eastAsia="Calibri"/>
              </w:rPr>
              <w:lastRenderedPageBreak/>
              <w:t>Luồng sự kiện chính</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3540B" w14:textId="77777777" w:rsidR="00A95124" w:rsidRPr="004D54AB" w:rsidRDefault="00A95124" w:rsidP="002C3433">
            <w:pPr>
              <w:spacing w:before="0" w:line="360" w:lineRule="auto"/>
              <w:ind w:firstLine="0"/>
              <w:jc w:val="left"/>
              <w:rPr>
                <w:rFonts w:eastAsia="Calibri"/>
              </w:rPr>
            </w:pPr>
            <w:r w:rsidRPr="004D54AB">
              <w:rPr>
                <w:rFonts w:eastAsia="Calibri"/>
              </w:rPr>
              <w:t>Người dùng</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Pr>
          <w:p w14:paraId="5B0BE111" w14:textId="77777777" w:rsidR="00A95124" w:rsidRPr="004D54AB" w:rsidRDefault="00A95124" w:rsidP="002C3433">
            <w:pPr>
              <w:spacing w:before="0" w:line="360" w:lineRule="auto"/>
              <w:ind w:firstLine="0"/>
              <w:jc w:val="left"/>
              <w:rPr>
                <w:rFonts w:eastAsia="Calibri"/>
              </w:rPr>
            </w:pPr>
            <w:r w:rsidRPr="004D54AB">
              <w:rPr>
                <w:rFonts w:eastAsia="Calibri"/>
              </w:rPr>
              <w:t>Hệ thống</w:t>
            </w:r>
          </w:p>
        </w:tc>
      </w:tr>
      <w:tr w:rsidR="00A95124" w:rsidRPr="004D54AB" w14:paraId="3252F303" w14:textId="77777777" w:rsidTr="00AD4A90">
        <w:trPr>
          <w:trHeight w:val="210"/>
        </w:trPr>
        <w:tc>
          <w:tcPr>
            <w:tcW w:w="2552" w:type="dxa"/>
            <w:vMerge/>
            <w:tcBorders>
              <w:left w:val="single" w:sz="4" w:space="0" w:color="000000"/>
              <w:bottom w:val="single" w:sz="4" w:space="0" w:color="000000"/>
              <w:right w:val="single" w:sz="4" w:space="0" w:color="000000"/>
            </w:tcBorders>
            <w:shd w:val="clear" w:color="000000" w:fill="FFFFFF"/>
            <w:tcMar>
              <w:left w:w="108" w:type="dxa"/>
              <w:right w:w="108" w:type="dxa"/>
            </w:tcMar>
          </w:tcPr>
          <w:p w14:paraId="5C22A0A1" w14:textId="77777777" w:rsidR="00A95124" w:rsidRPr="004D54AB" w:rsidRDefault="00A95124" w:rsidP="002C3433">
            <w:pPr>
              <w:spacing w:before="0" w:line="360" w:lineRule="auto"/>
              <w:ind w:firstLine="0"/>
              <w:rPr>
                <w:rFonts w:eastAsia="Calibri"/>
              </w:rPr>
            </w:pPr>
          </w:p>
        </w:tc>
        <w:tc>
          <w:tcPr>
            <w:tcW w:w="31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BC6CB7" w14:textId="77777777" w:rsidR="00224E44" w:rsidRPr="004D54AB" w:rsidRDefault="00224E44" w:rsidP="002C3433">
            <w:pPr>
              <w:spacing w:before="0" w:line="360" w:lineRule="auto"/>
              <w:ind w:firstLine="0"/>
              <w:jc w:val="left"/>
              <w:rPr>
                <w:rFonts w:eastAsia="Calibri"/>
              </w:rPr>
            </w:pPr>
          </w:p>
          <w:p w14:paraId="545E12F0" w14:textId="77777777" w:rsidR="00224E44" w:rsidRPr="004D54AB" w:rsidRDefault="00224E44" w:rsidP="002C3433">
            <w:pPr>
              <w:spacing w:before="0" w:line="360" w:lineRule="auto"/>
              <w:ind w:firstLine="0"/>
              <w:jc w:val="left"/>
              <w:rPr>
                <w:rFonts w:eastAsia="Calibri"/>
              </w:rPr>
            </w:pPr>
          </w:p>
          <w:p w14:paraId="4CC515A2" w14:textId="77777777" w:rsidR="0007236E" w:rsidRPr="004D54AB" w:rsidRDefault="0007236E" w:rsidP="002C3433">
            <w:pPr>
              <w:spacing w:before="0" w:line="360" w:lineRule="auto"/>
              <w:ind w:firstLine="0"/>
              <w:jc w:val="left"/>
              <w:rPr>
                <w:rFonts w:eastAsia="Calibri"/>
              </w:rPr>
            </w:pPr>
          </w:p>
          <w:p w14:paraId="377920C6" w14:textId="3811432C" w:rsidR="0007236E" w:rsidRPr="004D54AB" w:rsidRDefault="0007236E" w:rsidP="002C3433">
            <w:pPr>
              <w:spacing w:before="0" w:line="360" w:lineRule="auto"/>
              <w:ind w:firstLine="0"/>
              <w:jc w:val="left"/>
              <w:rPr>
                <w:rFonts w:eastAsia="Calibri"/>
              </w:rPr>
            </w:pPr>
            <w:r w:rsidRPr="004D54AB">
              <w:rPr>
                <w:rFonts w:eastAsia="Calibri"/>
              </w:rPr>
              <w:t>2. Chọn hình ảnh</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Pr>
          <w:p w14:paraId="46073370" w14:textId="77777777" w:rsidR="00240418" w:rsidRPr="004D54AB" w:rsidRDefault="0007236E" w:rsidP="002C3433">
            <w:pPr>
              <w:spacing w:before="0" w:line="360" w:lineRule="auto"/>
              <w:ind w:firstLine="0"/>
              <w:jc w:val="left"/>
              <w:rPr>
                <w:rFonts w:eastAsia="Calibri"/>
              </w:rPr>
            </w:pPr>
            <w:r w:rsidRPr="004D54AB">
              <w:rPr>
                <w:rFonts w:eastAsia="Calibri"/>
              </w:rPr>
              <w:t>1. Hiển thị ba hình ảnh và phát âm thanh phát âm của một từ vựng.</w:t>
            </w:r>
          </w:p>
          <w:p w14:paraId="7372310C" w14:textId="77777777" w:rsidR="0007236E" w:rsidRPr="004D54AB" w:rsidRDefault="0007236E" w:rsidP="002C3433">
            <w:pPr>
              <w:spacing w:before="0" w:line="360" w:lineRule="auto"/>
              <w:ind w:firstLine="0"/>
              <w:jc w:val="left"/>
              <w:rPr>
                <w:rFonts w:eastAsia="Calibri"/>
              </w:rPr>
            </w:pPr>
          </w:p>
          <w:p w14:paraId="2DF671DD" w14:textId="77777777" w:rsidR="0007236E" w:rsidRPr="004D54AB" w:rsidRDefault="0007236E" w:rsidP="002C3433">
            <w:pPr>
              <w:spacing w:before="0" w:line="360" w:lineRule="auto"/>
              <w:ind w:firstLine="0"/>
              <w:jc w:val="left"/>
              <w:rPr>
                <w:rFonts w:eastAsia="Calibri"/>
              </w:rPr>
            </w:pPr>
            <w:r w:rsidRPr="004D54AB">
              <w:rPr>
                <w:rFonts w:eastAsia="Calibri"/>
              </w:rPr>
              <w:t>3. Kiểm tra hình được chọn</w:t>
            </w:r>
          </w:p>
          <w:p w14:paraId="184CB5C3" w14:textId="77777777" w:rsidR="0007236E" w:rsidRPr="004D54AB" w:rsidRDefault="0007236E" w:rsidP="002C3433">
            <w:pPr>
              <w:spacing w:before="0" w:line="360" w:lineRule="auto"/>
              <w:ind w:firstLine="0"/>
              <w:jc w:val="left"/>
              <w:rPr>
                <w:rFonts w:eastAsia="Calibri"/>
              </w:rPr>
            </w:pPr>
            <w:r w:rsidRPr="004D54AB">
              <w:rPr>
                <w:rFonts w:eastAsia="Calibri"/>
              </w:rPr>
              <w:t>3.1 Nếu hình ảnh đúng với từ vựng ứng dụng vừa phát thì phát thông báo chính xác.</w:t>
            </w:r>
          </w:p>
          <w:p w14:paraId="57FBE0F9" w14:textId="77BFD55A" w:rsidR="0007236E" w:rsidRPr="004D54AB" w:rsidRDefault="0007236E" w:rsidP="002C3433">
            <w:pPr>
              <w:spacing w:before="0" w:line="360" w:lineRule="auto"/>
              <w:ind w:firstLine="0"/>
              <w:jc w:val="left"/>
              <w:rPr>
                <w:rFonts w:eastAsia="Calibri"/>
              </w:rPr>
            </w:pPr>
            <w:r w:rsidRPr="004D54AB">
              <w:rPr>
                <w:rFonts w:eastAsia="Calibri"/>
              </w:rPr>
              <w:t xml:space="preserve">3.2 Nếu hình ảnh không đúng với từ vựng được phát thì phát thông báo không chính xác và </w:t>
            </w:r>
            <w:r w:rsidR="00276CC5" w:rsidRPr="004D54AB">
              <w:rPr>
                <w:rFonts w:eastAsia="Calibri"/>
              </w:rPr>
              <w:t>chuyển sang b5</w:t>
            </w:r>
            <w:r w:rsidRPr="004D54AB">
              <w:rPr>
                <w:rFonts w:eastAsia="Calibri"/>
              </w:rPr>
              <w:t>.</w:t>
            </w:r>
          </w:p>
          <w:p w14:paraId="015A1B87" w14:textId="77777777" w:rsidR="0007236E" w:rsidRPr="004D54AB" w:rsidRDefault="0007236E" w:rsidP="002C3433">
            <w:pPr>
              <w:spacing w:before="0" w:line="360" w:lineRule="auto"/>
              <w:ind w:firstLine="0"/>
              <w:jc w:val="left"/>
              <w:rPr>
                <w:rFonts w:eastAsia="Calibri"/>
              </w:rPr>
            </w:pPr>
            <w:r w:rsidRPr="004D54AB">
              <w:rPr>
                <w:rFonts w:eastAsia="Calibri"/>
              </w:rPr>
              <w:t>4. Nếu đã chọn đúng ba lần thì phát thông báo chúc mừng hoàn thành và kết thúc.</w:t>
            </w:r>
          </w:p>
          <w:p w14:paraId="46FB50AE" w14:textId="15B220F9" w:rsidR="0007236E" w:rsidRPr="004D54AB" w:rsidRDefault="0007236E" w:rsidP="002C3433">
            <w:pPr>
              <w:spacing w:before="0" w:line="360" w:lineRule="auto"/>
              <w:ind w:firstLine="0"/>
              <w:jc w:val="left"/>
              <w:rPr>
                <w:rFonts w:eastAsia="Calibri"/>
              </w:rPr>
            </w:pPr>
            <w:r w:rsidRPr="004D54AB">
              <w:rPr>
                <w:rFonts w:eastAsia="Calibri"/>
              </w:rPr>
              <w:t>5. Quay lại B1</w:t>
            </w:r>
            <w:r w:rsidR="009F76EC" w:rsidRPr="004D54AB">
              <w:rPr>
                <w:rFonts w:eastAsia="Calibri"/>
              </w:rPr>
              <w:t>.</w:t>
            </w:r>
          </w:p>
        </w:tc>
      </w:tr>
      <w:tr w:rsidR="00D12ADC" w:rsidRPr="004D54AB" w14:paraId="1B4359B0" w14:textId="77777777" w:rsidTr="00C51D08">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417EBA" w14:textId="77777777" w:rsidR="00D12ADC" w:rsidRPr="004D54AB" w:rsidRDefault="00D12ADC" w:rsidP="002C3433">
            <w:pPr>
              <w:spacing w:before="0" w:line="360" w:lineRule="auto"/>
              <w:ind w:firstLine="0"/>
              <w:rPr>
                <w:rFonts w:eastAsia="Calibri"/>
              </w:rPr>
            </w:pPr>
            <w:r w:rsidRPr="004D54AB">
              <w:rPr>
                <w:rFonts w:eastAsia="Calibri"/>
              </w:rPr>
              <w:t>Luồng sự kiện phụ</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A767BB" w14:textId="4FD337F0" w:rsidR="00D12ADC" w:rsidRPr="004D54AB" w:rsidRDefault="00D12ADC" w:rsidP="002C3433">
            <w:pPr>
              <w:keepNext/>
              <w:spacing w:before="0" w:line="360" w:lineRule="auto"/>
              <w:ind w:firstLine="0"/>
              <w:rPr>
                <w:rFonts w:eastAsia="Calibri"/>
              </w:rPr>
            </w:pPr>
          </w:p>
        </w:tc>
      </w:tr>
    </w:tbl>
    <w:p w14:paraId="01D46605" w14:textId="2417FCFB" w:rsidR="00D12ADC" w:rsidRDefault="00743D33" w:rsidP="002C3433">
      <w:pPr>
        <w:pStyle w:val="Caption"/>
        <w:spacing w:line="360" w:lineRule="auto"/>
      </w:pPr>
      <w:bookmarkStart w:id="84" w:name="_Toc44615416"/>
      <w:r w:rsidRPr="004D54AB">
        <w:t xml:space="preserve">Bảng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Bảng \* ARABIC \s 1 </w:instrText>
      </w:r>
      <w:r w:rsidR="007A24B7">
        <w:fldChar w:fldCharType="separate"/>
      </w:r>
      <w:r w:rsidR="00664A5A">
        <w:rPr>
          <w:noProof/>
        </w:rPr>
        <w:t>6</w:t>
      </w:r>
      <w:r w:rsidR="007A24B7">
        <w:rPr>
          <w:noProof/>
        </w:rPr>
        <w:fldChar w:fldCharType="end"/>
      </w:r>
      <w:r w:rsidRPr="004D54AB">
        <w:t xml:space="preserve"> Đặc tả Use case </w:t>
      </w:r>
      <w:r w:rsidR="001306D5" w:rsidRPr="004D54AB">
        <w:t>Multiple Choice</w:t>
      </w:r>
      <w:r w:rsidR="00BB335B" w:rsidRPr="004D54AB">
        <w:t>.</w:t>
      </w:r>
      <w:bookmarkEnd w:id="84"/>
    </w:p>
    <w:p w14:paraId="02EF7D9E" w14:textId="77777777" w:rsidR="00B25C99" w:rsidRPr="00B25C99" w:rsidRDefault="00B25C99" w:rsidP="002C3433">
      <w:pPr>
        <w:spacing w:before="0" w:line="360" w:lineRule="auto"/>
        <w:ind w:firstLine="0"/>
      </w:pPr>
    </w:p>
    <w:p w14:paraId="4C5A8051" w14:textId="682669E8" w:rsidR="00D12ADC" w:rsidRPr="004D54AB" w:rsidRDefault="00D12ADC" w:rsidP="002C3433">
      <w:pPr>
        <w:pStyle w:val="Heading4"/>
        <w:spacing w:before="0" w:line="360" w:lineRule="auto"/>
        <w:ind w:left="0" w:firstLine="0"/>
      </w:pPr>
      <w:r w:rsidRPr="004D54AB">
        <w:t>Biểu đồ</w:t>
      </w:r>
    </w:p>
    <w:p w14:paraId="24B9C85E" w14:textId="77777777" w:rsidR="0095364E" w:rsidRPr="004D54AB" w:rsidRDefault="0095364E" w:rsidP="002C3433">
      <w:pPr>
        <w:spacing w:before="0" w:line="360" w:lineRule="auto"/>
        <w:ind w:firstLine="0"/>
      </w:pPr>
    </w:p>
    <w:p w14:paraId="053B855B" w14:textId="77777777" w:rsidR="00B06692" w:rsidRDefault="003170CF" w:rsidP="00F675C2">
      <w:pPr>
        <w:keepNext/>
        <w:spacing w:before="0" w:line="360" w:lineRule="auto"/>
        <w:ind w:firstLine="0"/>
        <w:jc w:val="center"/>
      </w:pPr>
      <w:r w:rsidRPr="004D54AB">
        <w:rPr>
          <w:noProof/>
        </w:rPr>
        <w:lastRenderedPageBreak/>
        <w:drawing>
          <wp:inline distT="0" distB="0" distL="0" distR="0" wp14:anchorId="1380AD50" wp14:editId="323AE20D">
            <wp:extent cx="5091379" cy="24770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95215" cy="2478897"/>
                    </a:xfrm>
                    <a:prstGeom prst="rect">
                      <a:avLst/>
                    </a:prstGeom>
                    <a:noFill/>
                    <a:ln>
                      <a:noFill/>
                    </a:ln>
                  </pic:spPr>
                </pic:pic>
              </a:graphicData>
            </a:graphic>
          </wp:inline>
        </w:drawing>
      </w:r>
    </w:p>
    <w:p w14:paraId="31D77B5C" w14:textId="73997CC3" w:rsidR="004655D4" w:rsidRDefault="00B06692" w:rsidP="002C3433">
      <w:pPr>
        <w:pStyle w:val="Caption"/>
        <w:spacing w:line="360" w:lineRule="auto"/>
      </w:pPr>
      <w:bookmarkStart w:id="85" w:name="_Toc44615382"/>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9</w:t>
      </w:r>
      <w:r w:rsidR="007A24B7">
        <w:rPr>
          <w:noProof/>
        </w:rPr>
        <w:fldChar w:fldCharType="end"/>
      </w:r>
      <w:r>
        <w:t xml:space="preserve"> Activity Diagram UC_MultipleChoice</w:t>
      </w:r>
      <w:bookmarkEnd w:id="85"/>
    </w:p>
    <w:p w14:paraId="181236C8" w14:textId="638B72C2" w:rsidR="00B25C99" w:rsidRDefault="00B25C99" w:rsidP="002C3433">
      <w:pPr>
        <w:spacing w:before="0" w:line="360" w:lineRule="auto"/>
        <w:ind w:firstLine="0"/>
      </w:pPr>
    </w:p>
    <w:p w14:paraId="25733206" w14:textId="77777777" w:rsidR="00B25C99" w:rsidRDefault="00B25C99" w:rsidP="002C3433">
      <w:pPr>
        <w:keepNext/>
        <w:spacing w:before="0" w:line="360" w:lineRule="auto"/>
        <w:ind w:firstLine="0"/>
        <w:jc w:val="center"/>
      </w:pPr>
      <w:r>
        <w:rPr>
          <w:noProof/>
        </w:rPr>
        <w:drawing>
          <wp:inline distT="0" distB="0" distL="0" distR="0" wp14:anchorId="1E30577A" wp14:editId="11ACD71B">
            <wp:extent cx="3679546" cy="4524162"/>
            <wp:effectExtent l="0" t="0" r="0" b="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6767" cy="4545336"/>
                    </a:xfrm>
                    <a:prstGeom prst="rect">
                      <a:avLst/>
                    </a:prstGeom>
                    <a:noFill/>
                    <a:ln>
                      <a:noFill/>
                    </a:ln>
                  </pic:spPr>
                </pic:pic>
              </a:graphicData>
            </a:graphic>
          </wp:inline>
        </w:drawing>
      </w:r>
    </w:p>
    <w:p w14:paraId="77BE78A1" w14:textId="618CBEFE" w:rsidR="00B25C99" w:rsidRPr="00B25C99" w:rsidRDefault="00B25C99" w:rsidP="002C3433">
      <w:pPr>
        <w:pStyle w:val="Caption"/>
        <w:spacing w:line="360" w:lineRule="auto"/>
      </w:pPr>
      <w:bookmarkStart w:id="86" w:name="_Toc44615383"/>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10</w:t>
      </w:r>
      <w:r w:rsidR="007A24B7">
        <w:rPr>
          <w:noProof/>
        </w:rPr>
        <w:fldChar w:fldCharType="end"/>
      </w:r>
      <w:r>
        <w:t xml:space="preserve"> Sequence Diagram UC_MultipleChoice</w:t>
      </w:r>
      <w:bookmarkEnd w:id="86"/>
    </w:p>
    <w:p w14:paraId="17CEFB26" w14:textId="77777777" w:rsidR="006740F4" w:rsidRPr="004D54AB" w:rsidRDefault="006740F4" w:rsidP="002C3433">
      <w:pPr>
        <w:spacing w:before="0" w:line="360" w:lineRule="auto"/>
        <w:ind w:firstLine="0"/>
      </w:pPr>
    </w:p>
    <w:p w14:paraId="0193D6B8" w14:textId="796FA841" w:rsidR="008E4B7E" w:rsidRPr="004D54AB" w:rsidRDefault="008E4B7E" w:rsidP="002C3433">
      <w:pPr>
        <w:pStyle w:val="Heading3"/>
        <w:spacing w:before="0" w:line="360" w:lineRule="auto"/>
        <w:ind w:left="0" w:firstLine="0"/>
        <w:rPr>
          <w:rFonts w:cs="Times New Roman"/>
          <w:i w:val="0"/>
        </w:rPr>
      </w:pPr>
      <w:bookmarkStart w:id="87" w:name="_Toc40971804"/>
      <w:r w:rsidRPr="004D54AB">
        <w:rPr>
          <w:rFonts w:cs="Times New Roman"/>
          <w:i w:val="0"/>
        </w:rPr>
        <w:lastRenderedPageBreak/>
        <w:t>Use case UC5: Painting</w:t>
      </w:r>
      <w:bookmarkEnd w:id="87"/>
    </w:p>
    <w:p w14:paraId="2D966FEC" w14:textId="7BBDDF92" w:rsidR="001306D5" w:rsidRPr="004D54AB" w:rsidRDefault="001306D5" w:rsidP="002C3433">
      <w:pPr>
        <w:pStyle w:val="Heading4"/>
        <w:spacing w:before="0" w:line="360" w:lineRule="auto"/>
        <w:ind w:left="0" w:firstLine="0"/>
      </w:pPr>
      <w:r w:rsidRPr="004D54AB">
        <w:t>Mô tả</w:t>
      </w:r>
    </w:p>
    <w:tbl>
      <w:tblPr>
        <w:tblW w:w="0" w:type="auto"/>
        <w:tblInd w:w="108" w:type="dxa"/>
        <w:tblCellMar>
          <w:left w:w="10" w:type="dxa"/>
          <w:right w:w="10" w:type="dxa"/>
        </w:tblCellMar>
        <w:tblLook w:val="0000" w:firstRow="0" w:lastRow="0" w:firstColumn="0" w:lastColumn="0" w:noHBand="0" w:noVBand="0"/>
      </w:tblPr>
      <w:tblGrid>
        <w:gridCol w:w="2552"/>
        <w:gridCol w:w="3172"/>
        <w:gridCol w:w="3172"/>
      </w:tblGrid>
      <w:tr w:rsidR="001306D5" w:rsidRPr="004D54AB" w14:paraId="08C40D30" w14:textId="77777777" w:rsidTr="008F7367">
        <w:trPr>
          <w:trHeight w:val="1"/>
        </w:trPr>
        <w:tc>
          <w:tcPr>
            <w:tcW w:w="889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8B9445" w14:textId="00F8100D" w:rsidR="001306D5" w:rsidRPr="004D54AB" w:rsidRDefault="001306D5" w:rsidP="002C3433">
            <w:pPr>
              <w:tabs>
                <w:tab w:val="left" w:pos="2141"/>
              </w:tabs>
              <w:spacing w:before="0" w:line="360" w:lineRule="auto"/>
              <w:ind w:firstLine="0"/>
              <w:rPr>
                <w:rFonts w:eastAsia="Calibri"/>
              </w:rPr>
            </w:pPr>
            <w:r w:rsidRPr="004D54AB">
              <w:rPr>
                <w:rFonts w:eastAsia="Calibri"/>
              </w:rPr>
              <w:t xml:space="preserve">Use case: </w:t>
            </w:r>
            <w:r w:rsidR="0051705E" w:rsidRPr="004D54AB">
              <w:t>Painting</w:t>
            </w:r>
          </w:p>
        </w:tc>
      </w:tr>
      <w:tr w:rsidR="00982A3E" w:rsidRPr="004D54AB" w14:paraId="0123C5D5"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A900D" w14:textId="77777777" w:rsidR="001306D5" w:rsidRPr="004D54AB" w:rsidRDefault="001306D5" w:rsidP="002C3433">
            <w:pPr>
              <w:spacing w:before="0" w:line="360" w:lineRule="auto"/>
              <w:ind w:firstLine="0"/>
              <w:rPr>
                <w:rFonts w:eastAsia="Calibri"/>
              </w:rPr>
            </w:pPr>
            <w:r w:rsidRPr="004D54AB">
              <w:rPr>
                <w:rFonts w:eastAsia="Calibri"/>
              </w:rPr>
              <w:t>Mục đích</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B5239B" w14:textId="51FC4280" w:rsidR="001306D5" w:rsidRPr="004D54AB" w:rsidRDefault="001306D5" w:rsidP="002C3433">
            <w:pPr>
              <w:spacing w:before="0" w:line="360" w:lineRule="auto"/>
              <w:ind w:firstLine="0"/>
              <w:rPr>
                <w:rFonts w:eastAsia="Calibri"/>
              </w:rPr>
            </w:pPr>
            <w:r w:rsidRPr="004D54AB">
              <w:rPr>
                <w:rFonts w:eastAsia="Calibri"/>
              </w:rPr>
              <w:t xml:space="preserve">Use case cho phép người dùng học </w:t>
            </w:r>
            <w:r w:rsidR="005E4021" w:rsidRPr="004D54AB">
              <w:rPr>
                <w:rFonts w:eastAsia="Calibri"/>
              </w:rPr>
              <w:t>từ vựng thông qua trò chơi tô màu những hình ảnh theo yêu cầu</w:t>
            </w:r>
            <w:r w:rsidRPr="004D54AB">
              <w:rPr>
                <w:rFonts w:eastAsia="Calibri"/>
              </w:rPr>
              <w:t>.</w:t>
            </w:r>
          </w:p>
        </w:tc>
      </w:tr>
      <w:tr w:rsidR="00982A3E" w:rsidRPr="004D54AB" w14:paraId="20BDB06A"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92BA8" w14:textId="77777777" w:rsidR="001306D5" w:rsidRPr="004D54AB" w:rsidRDefault="001306D5" w:rsidP="002C3433">
            <w:pPr>
              <w:spacing w:before="0" w:line="360" w:lineRule="auto"/>
              <w:ind w:firstLine="0"/>
              <w:rPr>
                <w:rFonts w:eastAsia="Calibri"/>
              </w:rPr>
            </w:pPr>
            <w:r w:rsidRPr="004D54AB">
              <w:rPr>
                <w:rFonts w:eastAsia="Calibri"/>
              </w:rPr>
              <w:t>Mô tả</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CBD79" w14:textId="783024C0" w:rsidR="001306D5" w:rsidRPr="004D54AB" w:rsidRDefault="001306D5" w:rsidP="002C3433">
            <w:pPr>
              <w:spacing w:before="0" w:line="360" w:lineRule="auto"/>
              <w:ind w:firstLine="0"/>
              <w:rPr>
                <w:rFonts w:eastAsia="Calibri"/>
              </w:rPr>
            </w:pPr>
            <w:r w:rsidRPr="004D54AB">
              <w:rPr>
                <w:rFonts w:eastAsia="Calibri"/>
              </w:rPr>
              <w:t xml:space="preserve">Use case này sẽ hiển thị những </w:t>
            </w:r>
            <w:r w:rsidR="00AF3B1C" w:rsidRPr="004D54AB">
              <w:rPr>
                <w:rFonts w:eastAsia="Calibri"/>
              </w:rPr>
              <w:t>hình ảnh chưa được tô màu và</w:t>
            </w:r>
            <w:r w:rsidR="00A854D5" w:rsidRPr="004D54AB">
              <w:rPr>
                <w:rFonts w:eastAsia="Calibri"/>
              </w:rPr>
              <w:t xml:space="preserve"> một danh sách các màu sắc để người dùng sử dụng, hệ thống sẽ phát âm thanh</w:t>
            </w:r>
            <w:r w:rsidR="00AF3B1C" w:rsidRPr="004D54AB">
              <w:rPr>
                <w:rFonts w:eastAsia="Calibri"/>
              </w:rPr>
              <w:t xml:space="preserve"> yêu cầu người dùng chọn màu để tô cho các hình ảnh theo yêu cầu được đưa ra</w:t>
            </w:r>
            <w:r w:rsidR="00952A35" w:rsidRPr="004D54AB">
              <w:rPr>
                <w:rFonts w:eastAsia="Calibri"/>
              </w:rPr>
              <w:t>, người dùng chọn đúng màu để tô cho hình ảnh theo yêu cầu đó</w:t>
            </w:r>
            <w:r w:rsidR="00AF3B1C" w:rsidRPr="004D54AB">
              <w:rPr>
                <w:rFonts w:eastAsia="Calibri"/>
              </w:rPr>
              <w:t>.</w:t>
            </w:r>
          </w:p>
        </w:tc>
      </w:tr>
      <w:tr w:rsidR="00982A3E" w:rsidRPr="004D54AB" w14:paraId="05F96304"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2583BD" w14:textId="77777777" w:rsidR="001306D5" w:rsidRPr="004D54AB" w:rsidRDefault="001306D5" w:rsidP="002C3433">
            <w:pPr>
              <w:spacing w:before="0" w:line="360" w:lineRule="auto"/>
              <w:ind w:firstLine="0"/>
              <w:rPr>
                <w:rFonts w:eastAsia="Calibri"/>
              </w:rPr>
            </w:pPr>
            <w:r w:rsidRPr="004D54AB">
              <w:rPr>
                <w:rFonts w:eastAsia="Calibri"/>
              </w:rPr>
              <w:t>Tác Nhân</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3BAA19" w14:textId="77777777" w:rsidR="001306D5" w:rsidRPr="004D54AB" w:rsidRDefault="001306D5" w:rsidP="002C3433">
            <w:pPr>
              <w:spacing w:before="0" w:line="360" w:lineRule="auto"/>
              <w:ind w:firstLine="0"/>
              <w:rPr>
                <w:rFonts w:eastAsia="Calibri"/>
              </w:rPr>
            </w:pPr>
            <w:r w:rsidRPr="004D54AB">
              <w:rPr>
                <w:rFonts w:eastAsia="Calibri"/>
              </w:rPr>
              <w:t>Người dùng</w:t>
            </w:r>
          </w:p>
        </w:tc>
      </w:tr>
      <w:tr w:rsidR="00982A3E" w:rsidRPr="004D54AB" w14:paraId="27CA381C"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585370" w14:textId="77777777" w:rsidR="001306D5" w:rsidRPr="004D54AB" w:rsidRDefault="001306D5" w:rsidP="002C3433">
            <w:pPr>
              <w:spacing w:before="0" w:line="360" w:lineRule="auto"/>
              <w:ind w:firstLine="0"/>
              <w:rPr>
                <w:rFonts w:eastAsia="Calibri"/>
              </w:rPr>
            </w:pPr>
            <w:r w:rsidRPr="004D54AB">
              <w:rPr>
                <w:rFonts w:eastAsia="Calibri"/>
              </w:rPr>
              <w:t>Điều kiện trước</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85D85D" w14:textId="405A91CA" w:rsidR="001306D5" w:rsidRPr="004D54AB" w:rsidRDefault="001306D5" w:rsidP="002C3433">
            <w:pPr>
              <w:spacing w:before="0" w:line="360" w:lineRule="auto"/>
              <w:ind w:firstLine="0"/>
              <w:rPr>
                <w:rFonts w:eastAsia="Calibri"/>
              </w:rPr>
            </w:pPr>
            <w:r w:rsidRPr="004D54AB">
              <w:rPr>
                <w:rFonts w:eastAsia="Calibri"/>
              </w:rPr>
              <w:t xml:space="preserve">Chọn </w:t>
            </w:r>
            <w:r w:rsidR="00840567" w:rsidRPr="004D54AB">
              <w:rPr>
                <w:rFonts w:eastAsia="Calibri"/>
              </w:rPr>
              <w:t>Unit</w:t>
            </w:r>
            <w:r w:rsidRPr="004D54AB">
              <w:rPr>
                <w:rFonts w:eastAsia="Calibri"/>
              </w:rPr>
              <w:t xml:space="preserve"> và chọn mục </w:t>
            </w:r>
            <w:r w:rsidR="0085754D" w:rsidRPr="004D54AB">
              <w:rPr>
                <w:rFonts w:eastAsia="Calibri"/>
              </w:rPr>
              <w:t>Painting</w:t>
            </w:r>
          </w:p>
        </w:tc>
      </w:tr>
      <w:tr w:rsidR="00982A3E" w:rsidRPr="004D54AB" w14:paraId="1469B9FA"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75939" w14:textId="77777777" w:rsidR="001306D5" w:rsidRPr="004D54AB" w:rsidRDefault="001306D5" w:rsidP="002C3433">
            <w:pPr>
              <w:spacing w:before="0" w:line="360" w:lineRule="auto"/>
              <w:ind w:firstLine="0"/>
              <w:rPr>
                <w:rFonts w:eastAsia="Calibri"/>
              </w:rPr>
            </w:pPr>
            <w:r w:rsidRPr="004D54AB">
              <w:rPr>
                <w:rFonts w:eastAsia="Calibri"/>
              </w:rPr>
              <w:t>Điều kiện sau</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86AB62" w14:textId="79282225" w:rsidR="001306D5" w:rsidRPr="004D54AB" w:rsidRDefault="00760E5F" w:rsidP="002C3433">
            <w:pPr>
              <w:spacing w:before="0" w:line="360" w:lineRule="auto"/>
              <w:ind w:firstLine="0"/>
              <w:rPr>
                <w:rFonts w:eastAsia="Calibri"/>
              </w:rPr>
            </w:pPr>
            <w:r>
              <w:rPr>
                <w:rFonts w:eastAsia="Calibri"/>
              </w:rPr>
              <w:t>Phát âm thanh và hoạt ảnh thông báo hoàn thành usecase</w:t>
            </w:r>
          </w:p>
        </w:tc>
      </w:tr>
      <w:tr w:rsidR="005978C4" w:rsidRPr="004D54AB" w14:paraId="3B01264C" w14:textId="77777777" w:rsidTr="008F7367">
        <w:trPr>
          <w:trHeight w:val="210"/>
        </w:trPr>
        <w:tc>
          <w:tcPr>
            <w:tcW w:w="2552" w:type="dxa"/>
            <w:vMerge w:val="restart"/>
            <w:tcBorders>
              <w:top w:val="single" w:sz="4" w:space="0" w:color="000000"/>
              <w:left w:val="single" w:sz="4" w:space="0" w:color="000000"/>
              <w:right w:val="single" w:sz="4" w:space="0" w:color="000000"/>
            </w:tcBorders>
            <w:shd w:val="clear" w:color="000000" w:fill="FFFFFF"/>
            <w:tcMar>
              <w:left w:w="108" w:type="dxa"/>
              <w:right w:w="108" w:type="dxa"/>
            </w:tcMar>
          </w:tcPr>
          <w:p w14:paraId="37106A76" w14:textId="77777777" w:rsidR="001306D5" w:rsidRPr="004D54AB" w:rsidRDefault="001306D5" w:rsidP="002C3433">
            <w:pPr>
              <w:spacing w:before="0" w:line="360" w:lineRule="auto"/>
              <w:ind w:firstLine="0"/>
              <w:rPr>
                <w:rFonts w:eastAsia="Calibri"/>
              </w:rPr>
            </w:pPr>
            <w:r w:rsidRPr="004D54AB">
              <w:rPr>
                <w:rFonts w:eastAsia="Calibri"/>
              </w:rPr>
              <w:t>Luồng sự kiện chính</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D10504" w14:textId="77777777" w:rsidR="001306D5" w:rsidRPr="004D54AB" w:rsidRDefault="001306D5" w:rsidP="002C3433">
            <w:pPr>
              <w:spacing w:before="0" w:line="360" w:lineRule="auto"/>
              <w:ind w:firstLine="0"/>
              <w:jc w:val="left"/>
              <w:rPr>
                <w:rFonts w:eastAsia="Calibri"/>
              </w:rPr>
            </w:pPr>
            <w:r w:rsidRPr="004D54AB">
              <w:rPr>
                <w:rFonts w:eastAsia="Calibri"/>
              </w:rPr>
              <w:t>Người dùng</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Pr>
          <w:p w14:paraId="6CBA1D41" w14:textId="77777777" w:rsidR="001306D5" w:rsidRPr="004D54AB" w:rsidRDefault="001306D5" w:rsidP="002C3433">
            <w:pPr>
              <w:spacing w:before="0" w:line="360" w:lineRule="auto"/>
              <w:ind w:firstLine="0"/>
              <w:jc w:val="left"/>
              <w:rPr>
                <w:rFonts w:eastAsia="Calibri"/>
              </w:rPr>
            </w:pPr>
            <w:r w:rsidRPr="004D54AB">
              <w:rPr>
                <w:rFonts w:eastAsia="Calibri"/>
              </w:rPr>
              <w:t>Hệ thống</w:t>
            </w:r>
          </w:p>
        </w:tc>
      </w:tr>
      <w:tr w:rsidR="005978C4" w:rsidRPr="004D54AB" w14:paraId="711C6862" w14:textId="77777777" w:rsidTr="008F7367">
        <w:trPr>
          <w:trHeight w:val="210"/>
        </w:trPr>
        <w:tc>
          <w:tcPr>
            <w:tcW w:w="2552" w:type="dxa"/>
            <w:vMerge/>
            <w:tcBorders>
              <w:left w:val="single" w:sz="4" w:space="0" w:color="000000"/>
              <w:bottom w:val="single" w:sz="4" w:space="0" w:color="000000"/>
              <w:right w:val="single" w:sz="4" w:space="0" w:color="000000"/>
            </w:tcBorders>
            <w:shd w:val="clear" w:color="000000" w:fill="FFFFFF"/>
            <w:tcMar>
              <w:left w:w="108" w:type="dxa"/>
              <w:right w:w="108" w:type="dxa"/>
            </w:tcMar>
          </w:tcPr>
          <w:p w14:paraId="362709CD" w14:textId="77777777" w:rsidR="001306D5" w:rsidRPr="004D54AB" w:rsidRDefault="001306D5" w:rsidP="002C3433">
            <w:pPr>
              <w:spacing w:before="0" w:line="360" w:lineRule="auto"/>
              <w:ind w:firstLine="0"/>
              <w:rPr>
                <w:rFonts w:eastAsia="Calibri"/>
              </w:rPr>
            </w:pPr>
          </w:p>
        </w:tc>
        <w:tc>
          <w:tcPr>
            <w:tcW w:w="31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4DA457" w14:textId="77777777" w:rsidR="00B77781" w:rsidRPr="004D54AB" w:rsidRDefault="00B77781" w:rsidP="002C3433">
            <w:pPr>
              <w:spacing w:before="0" w:line="360" w:lineRule="auto"/>
              <w:ind w:firstLine="0"/>
              <w:jc w:val="left"/>
              <w:rPr>
                <w:rFonts w:eastAsia="Calibri"/>
              </w:rPr>
            </w:pPr>
          </w:p>
          <w:p w14:paraId="17395CF0" w14:textId="77777777" w:rsidR="00B77781" w:rsidRPr="004D54AB" w:rsidRDefault="00B77781" w:rsidP="002C3433">
            <w:pPr>
              <w:spacing w:before="0" w:line="360" w:lineRule="auto"/>
              <w:ind w:firstLine="0"/>
              <w:jc w:val="left"/>
              <w:rPr>
                <w:rFonts w:eastAsia="Calibri"/>
              </w:rPr>
            </w:pPr>
          </w:p>
          <w:p w14:paraId="0DB85AF5" w14:textId="77777777" w:rsidR="00B77781" w:rsidRPr="004D54AB" w:rsidRDefault="00B77781" w:rsidP="002C3433">
            <w:pPr>
              <w:spacing w:before="0" w:line="360" w:lineRule="auto"/>
              <w:ind w:firstLine="0"/>
              <w:jc w:val="left"/>
              <w:rPr>
                <w:rFonts w:eastAsia="Calibri"/>
              </w:rPr>
            </w:pPr>
          </w:p>
          <w:p w14:paraId="6C67729F" w14:textId="77777777" w:rsidR="00B77781" w:rsidRPr="004D54AB" w:rsidRDefault="00B77781" w:rsidP="002C3433">
            <w:pPr>
              <w:spacing w:before="0" w:line="360" w:lineRule="auto"/>
              <w:ind w:firstLine="0"/>
              <w:jc w:val="left"/>
              <w:rPr>
                <w:rFonts w:eastAsia="Calibri"/>
              </w:rPr>
            </w:pPr>
          </w:p>
          <w:p w14:paraId="34D31263" w14:textId="7EDC7581" w:rsidR="001306D5" w:rsidRPr="004D54AB" w:rsidRDefault="005978C4" w:rsidP="002C3433">
            <w:pPr>
              <w:spacing w:before="0" w:line="360" w:lineRule="auto"/>
              <w:ind w:firstLine="0"/>
              <w:jc w:val="left"/>
              <w:rPr>
                <w:rFonts w:eastAsia="Calibri"/>
              </w:rPr>
            </w:pPr>
            <w:r w:rsidRPr="004D54AB">
              <w:rPr>
                <w:rFonts w:eastAsia="Calibri"/>
              </w:rPr>
              <w:t>2. Người dùng lắng nghe và kéo màu vào hình ảnh để tô màu cho hình ảnh đó</w:t>
            </w:r>
            <w:r w:rsidR="00F62FE5" w:rsidRPr="004D54AB">
              <w:rPr>
                <w:rFonts w:eastAsia="Calibri"/>
              </w:rPr>
              <w:t>.</w:t>
            </w:r>
          </w:p>
          <w:p w14:paraId="12AFCF4C" w14:textId="0AB09F11" w:rsidR="005978C4" w:rsidRPr="004D54AB" w:rsidRDefault="005978C4" w:rsidP="002C3433">
            <w:pPr>
              <w:spacing w:before="0" w:line="360" w:lineRule="auto"/>
              <w:ind w:firstLine="0"/>
              <w:jc w:val="left"/>
              <w:rPr>
                <w:rFonts w:eastAsia="Calibri"/>
              </w:rPr>
            </w:pPr>
          </w:p>
        </w:tc>
        <w:tc>
          <w:tcPr>
            <w:tcW w:w="3172" w:type="dxa"/>
            <w:tcBorders>
              <w:top w:val="single" w:sz="4" w:space="0" w:color="000000"/>
              <w:left w:val="single" w:sz="4" w:space="0" w:color="000000"/>
              <w:bottom w:val="single" w:sz="4" w:space="0" w:color="000000"/>
              <w:right w:val="single" w:sz="4" w:space="0" w:color="000000"/>
            </w:tcBorders>
            <w:shd w:val="clear" w:color="000000" w:fill="FFFFFF"/>
          </w:tcPr>
          <w:p w14:paraId="11C2972A" w14:textId="0649B489" w:rsidR="001306D5" w:rsidRPr="004D54AB" w:rsidRDefault="005978C4" w:rsidP="002C3433">
            <w:pPr>
              <w:spacing w:before="0" w:line="360" w:lineRule="auto"/>
              <w:ind w:firstLine="0"/>
              <w:jc w:val="left"/>
              <w:rPr>
                <w:rFonts w:eastAsia="Calibri"/>
              </w:rPr>
            </w:pPr>
            <w:r w:rsidRPr="004D54AB">
              <w:rPr>
                <w:rFonts w:eastAsia="Calibri"/>
              </w:rPr>
              <w:t xml:space="preserve"> 1. </w:t>
            </w:r>
            <w:r w:rsidR="009C3F1A" w:rsidRPr="004D54AB">
              <w:rPr>
                <w:rFonts w:eastAsia="Calibri"/>
              </w:rPr>
              <w:t>Phát âm thanh yêu cầu tô một hình ảnh bằng một màu trong danh sách các màu sắc hiển thị trên giao diện</w:t>
            </w:r>
            <w:r w:rsidRPr="004D54AB">
              <w:rPr>
                <w:rFonts w:eastAsia="Calibri"/>
              </w:rPr>
              <w:t>.</w:t>
            </w:r>
          </w:p>
          <w:p w14:paraId="591C5273" w14:textId="77777777" w:rsidR="005978C4" w:rsidRPr="004D54AB" w:rsidRDefault="005978C4" w:rsidP="002C3433">
            <w:pPr>
              <w:spacing w:before="0" w:line="360" w:lineRule="auto"/>
              <w:ind w:firstLine="0"/>
              <w:jc w:val="left"/>
              <w:rPr>
                <w:rFonts w:eastAsia="Calibri"/>
              </w:rPr>
            </w:pPr>
          </w:p>
          <w:p w14:paraId="2A4480F4" w14:textId="77777777" w:rsidR="00033A97" w:rsidRPr="004D54AB" w:rsidRDefault="00033A97" w:rsidP="002C3433">
            <w:pPr>
              <w:spacing w:before="0" w:line="360" w:lineRule="auto"/>
              <w:ind w:firstLine="0"/>
              <w:jc w:val="left"/>
              <w:rPr>
                <w:rFonts w:eastAsia="Calibri"/>
              </w:rPr>
            </w:pPr>
          </w:p>
          <w:p w14:paraId="5E3867A3" w14:textId="77777777" w:rsidR="00033A97" w:rsidRPr="004D54AB" w:rsidRDefault="00033A97" w:rsidP="002C3433">
            <w:pPr>
              <w:spacing w:before="0" w:line="360" w:lineRule="auto"/>
              <w:ind w:firstLine="0"/>
              <w:jc w:val="left"/>
              <w:rPr>
                <w:rFonts w:eastAsia="Calibri"/>
              </w:rPr>
            </w:pPr>
          </w:p>
          <w:p w14:paraId="2741E320" w14:textId="77777777" w:rsidR="00982A3E" w:rsidRPr="004D54AB" w:rsidRDefault="00033A97" w:rsidP="002C3433">
            <w:pPr>
              <w:spacing w:before="0" w:line="360" w:lineRule="auto"/>
              <w:ind w:firstLine="0"/>
              <w:jc w:val="left"/>
              <w:rPr>
                <w:rFonts w:eastAsia="Calibri"/>
              </w:rPr>
            </w:pPr>
            <w:r w:rsidRPr="004D54AB">
              <w:rPr>
                <w:rFonts w:eastAsia="Calibri"/>
              </w:rPr>
              <w:t xml:space="preserve"> 3. Kiểm tra màu và hình ảnh người dùng vừa chọn</w:t>
            </w:r>
            <w:r w:rsidR="00982A3E" w:rsidRPr="004D54AB">
              <w:rPr>
                <w:rFonts w:eastAsia="Calibri"/>
              </w:rPr>
              <w:t>.</w:t>
            </w:r>
          </w:p>
          <w:p w14:paraId="3F1DE19B" w14:textId="27C553AC" w:rsidR="003A276D" w:rsidRPr="004D54AB" w:rsidRDefault="008F3F66" w:rsidP="002C3433">
            <w:pPr>
              <w:spacing w:before="0" w:line="360" w:lineRule="auto"/>
              <w:ind w:firstLine="0"/>
              <w:jc w:val="left"/>
              <w:rPr>
                <w:rFonts w:eastAsia="Calibri"/>
              </w:rPr>
            </w:pPr>
            <w:r w:rsidRPr="004D54AB">
              <w:rPr>
                <w:rFonts w:eastAsia="Calibri"/>
              </w:rPr>
              <w:tab/>
            </w:r>
            <w:r w:rsidR="00982A3E" w:rsidRPr="004D54AB">
              <w:rPr>
                <w:rFonts w:eastAsia="Calibri"/>
              </w:rPr>
              <w:t>3.1 nếu đúng theo yêu cầu vừa phát thì phát âm thanh báo chính xác</w:t>
            </w:r>
            <w:r w:rsidR="00ED30FE" w:rsidRPr="004D54AB">
              <w:rPr>
                <w:rFonts w:eastAsia="Calibri"/>
              </w:rPr>
              <w:t>, chuyển màu cho hình ảnh</w:t>
            </w:r>
            <w:r w:rsidR="00B331C7" w:rsidRPr="004D54AB">
              <w:rPr>
                <w:rFonts w:eastAsia="Calibri"/>
              </w:rPr>
              <w:t>.</w:t>
            </w:r>
            <w:r w:rsidR="00033A97" w:rsidRPr="004D54AB">
              <w:rPr>
                <w:rFonts w:eastAsia="Calibri"/>
              </w:rPr>
              <w:t xml:space="preserve"> </w:t>
            </w:r>
          </w:p>
          <w:p w14:paraId="30E00A9A" w14:textId="7363F69B" w:rsidR="008F3F66" w:rsidRPr="004D54AB" w:rsidRDefault="008F3F66" w:rsidP="002C3433">
            <w:pPr>
              <w:spacing w:before="0" w:line="360" w:lineRule="auto"/>
              <w:ind w:firstLine="0"/>
              <w:jc w:val="left"/>
              <w:rPr>
                <w:rFonts w:eastAsia="Calibri"/>
              </w:rPr>
            </w:pPr>
            <w:r w:rsidRPr="004D54AB">
              <w:rPr>
                <w:rFonts w:eastAsia="Calibri"/>
              </w:rPr>
              <w:tab/>
              <w:t xml:space="preserve">3.2 Nếu người dùng chọn sai màu hoặc tô sai hình </w:t>
            </w:r>
            <w:r w:rsidRPr="004D54AB">
              <w:rPr>
                <w:rFonts w:eastAsia="Calibri"/>
              </w:rPr>
              <w:lastRenderedPageBreak/>
              <w:t>ảnh thì phát âm thanh báo không chính xác và chuyển sang b5.</w:t>
            </w:r>
          </w:p>
          <w:p w14:paraId="3B94F745" w14:textId="77777777" w:rsidR="008F3F66" w:rsidRPr="004D54AB" w:rsidRDefault="008F3F66" w:rsidP="002C3433">
            <w:pPr>
              <w:spacing w:before="0" w:line="360" w:lineRule="auto"/>
              <w:ind w:firstLine="0"/>
              <w:jc w:val="left"/>
              <w:rPr>
                <w:rFonts w:eastAsia="Calibri"/>
              </w:rPr>
            </w:pPr>
            <w:r w:rsidRPr="004D54AB">
              <w:rPr>
                <w:rFonts w:eastAsia="Calibri"/>
              </w:rPr>
              <w:t>4. Nếu đã tô đúng màu cho cả 3 hình ảnh thì hiển thị thông báo chúc mừng hoàn thành và kết thúc usecase.</w:t>
            </w:r>
          </w:p>
          <w:p w14:paraId="7DB05792" w14:textId="52394002" w:rsidR="008F3F66" w:rsidRPr="004D54AB" w:rsidRDefault="008F3F66" w:rsidP="002C3433">
            <w:pPr>
              <w:spacing w:before="0" w:line="360" w:lineRule="auto"/>
              <w:ind w:firstLine="0"/>
              <w:jc w:val="left"/>
              <w:rPr>
                <w:rFonts w:eastAsia="Calibri"/>
              </w:rPr>
            </w:pPr>
            <w:r w:rsidRPr="004D54AB">
              <w:rPr>
                <w:rFonts w:eastAsia="Calibri"/>
              </w:rPr>
              <w:t>5. Quay lạ</w:t>
            </w:r>
            <w:r w:rsidR="000A5F93" w:rsidRPr="004D54AB">
              <w:rPr>
                <w:rFonts w:eastAsia="Calibri"/>
              </w:rPr>
              <w:t>i b1.</w:t>
            </w:r>
          </w:p>
        </w:tc>
      </w:tr>
      <w:tr w:rsidR="00982A3E" w:rsidRPr="004D54AB" w14:paraId="0E76C6BC"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DD6A9D" w14:textId="77777777" w:rsidR="001306D5" w:rsidRPr="004D54AB" w:rsidRDefault="001306D5" w:rsidP="002C3433">
            <w:pPr>
              <w:spacing w:before="0" w:line="360" w:lineRule="auto"/>
              <w:ind w:firstLine="0"/>
              <w:rPr>
                <w:rFonts w:eastAsia="Calibri"/>
              </w:rPr>
            </w:pPr>
            <w:r w:rsidRPr="004D54AB">
              <w:rPr>
                <w:rFonts w:eastAsia="Calibri"/>
              </w:rPr>
              <w:lastRenderedPageBreak/>
              <w:t>Luồng sự kiện phụ</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500257" w14:textId="72598E85" w:rsidR="001306D5" w:rsidRPr="004D54AB" w:rsidRDefault="001306D5" w:rsidP="002C3433">
            <w:pPr>
              <w:keepNext/>
              <w:spacing w:before="0" w:line="360" w:lineRule="auto"/>
              <w:ind w:firstLine="0"/>
              <w:rPr>
                <w:rFonts w:eastAsia="Calibri"/>
              </w:rPr>
            </w:pPr>
          </w:p>
        </w:tc>
      </w:tr>
      <w:tr w:rsidR="001F2660" w:rsidRPr="004D54AB" w14:paraId="1F42E94D"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76F81" w14:textId="561E2E01" w:rsidR="001F2660" w:rsidRPr="004D54AB" w:rsidRDefault="001F2660" w:rsidP="002C3433">
            <w:pPr>
              <w:spacing w:before="0" w:line="360" w:lineRule="auto"/>
              <w:ind w:firstLine="0"/>
              <w:rPr>
                <w:rFonts w:eastAsia="Calibri"/>
              </w:rPr>
            </w:pPr>
            <w:r w:rsidRPr="004D54AB">
              <w:rPr>
                <w:rFonts w:eastAsia="Calibri"/>
              </w:rPr>
              <w:t>Ghi chú</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BD6E73" w14:textId="4D2AB077" w:rsidR="001F2660" w:rsidRPr="004D54AB" w:rsidRDefault="001F2660" w:rsidP="002C3433">
            <w:pPr>
              <w:keepNext/>
              <w:spacing w:before="0" w:line="360" w:lineRule="auto"/>
              <w:ind w:firstLine="0"/>
              <w:rPr>
                <w:rFonts w:eastAsia="Calibri"/>
              </w:rPr>
            </w:pPr>
            <w:r w:rsidRPr="004D54AB">
              <w:rPr>
                <w:rFonts w:eastAsia="Calibri"/>
              </w:rPr>
              <w:t>Có 3 hình ảnh cần được tô màu trong use case này</w:t>
            </w:r>
          </w:p>
        </w:tc>
      </w:tr>
    </w:tbl>
    <w:p w14:paraId="3E36CF43" w14:textId="335E0867" w:rsidR="001306D5" w:rsidRDefault="000C4E15" w:rsidP="002C3433">
      <w:pPr>
        <w:pStyle w:val="Caption"/>
        <w:spacing w:line="360" w:lineRule="auto"/>
      </w:pPr>
      <w:bookmarkStart w:id="88" w:name="_Toc44615417"/>
      <w:r w:rsidRPr="004D54AB">
        <w:t xml:space="preserve">Bảng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Bảng \* ARABIC \s 1 </w:instrText>
      </w:r>
      <w:r w:rsidR="007A24B7">
        <w:fldChar w:fldCharType="separate"/>
      </w:r>
      <w:r w:rsidR="00664A5A">
        <w:rPr>
          <w:noProof/>
        </w:rPr>
        <w:t>7</w:t>
      </w:r>
      <w:r w:rsidR="007A24B7">
        <w:rPr>
          <w:noProof/>
        </w:rPr>
        <w:fldChar w:fldCharType="end"/>
      </w:r>
      <w:r w:rsidR="007825D5" w:rsidRPr="004D54AB">
        <w:t xml:space="preserve"> Đặc tả Use case Painting</w:t>
      </w:r>
      <w:r w:rsidR="00BB335B" w:rsidRPr="004D54AB">
        <w:t>.</w:t>
      </w:r>
      <w:bookmarkEnd w:id="88"/>
    </w:p>
    <w:p w14:paraId="36A52383" w14:textId="77777777" w:rsidR="00DE6356" w:rsidRPr="00DE6356" w:rsidRDefault="00DE6356" w:rsidP="002C3433">
      <w:pPr>
        <w:spacing w:before="0" w:line="360" w:lineRule="auto"/>
        <w:ind w:firstLine="0"/>
      </w:pPr>
    </w:p>
    <w:p w14:paraId="0DA4CFEF" w14:textId="49E057CE" w:rsidR="006F6672" w:rsidRDefault="00AE3238" w:rsidP="002C3433">
      <w:pPr>
        <w:pStyle w:val="Heading4"/>
        <w:spacing w:before="0" w:line="360" w:lineRule="auto"/>
        <w:ind w:left="0" w:firstLine="0"/>
      </w:pPr>
      <w:r w:rsidRPr="004D54AB">
        <w:t>Biểu đồ</w:t>
      </w:r>
    </w:p>
    <w:p w14:paraId="3E954BCF" w14:textId="77777777" w:rsidR="00DE6356" w:rsidRPr="00DE6356" w:rsidRDefault="00DE6356" w:rsidP="002C3433">
      <w:pPr>
        <w:spacing w:before="0" w:line="360" w:lineRule="auto"/>
        <w:ind w:firstLine="0"/>
      </w:pPr>
    </w:p>
    <w:p w14:paraId="28CB3741" w14:textId="77777777" w:rsidR="00DE6356" w:rsidRDefault="006740F4" w:rsidP="002C3433">
      <w:pPr>
        <w:keepNext/>
        <w:spacing w:before="0" w:line="360" w:lineRule="auto"/>
        <w:ind w:firstLine="0"/>
        <w:jc w:val="center"/>
      </w:pPr>
      <w:r w:rsidRPr="004D54AB">
        <w:rPr>
          <w:noProof/>
        </w:rPr>
        <w:drawing>
          <wp:inline distT="0" distB="0" distL="0" distR="0" wp14:anchorId="5A78427E" wp14:editId="010EC4C7">
            <wp:extent cx="6097905" cy="33445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7905" cy="3344545"/>
                    </a:xfrm>
                    <a:prstGeom prst="rect">
                      <a:avLst/>
                    </a:prstGeom>
                    <a:noFill/>
                    <a:ln>
                      <a:noFill/>
                    </a:ln>
                  </pic:spPr>
                </pic:pic>
              </a:graphicData>
            </a:graphic>
          </wp:inline>
        </w:drawing>
      </w:r>
    </w:p>
    <w:p w14:paraId="5F9CE7F7" w14:textId="73A1DC63" w:rsidR="006740F4" w:rsidRDefault="00DE6356" w:rsidP="002C3433">
      <w:pPr>
        <w:pStyle w:val="Caption"/>
        <w:spacing w:line="360" w:lineRule="auto"/>
      </w:pPr>
      <w:bookmarkStart w:id="89" w:name="_Toc44615384"/>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11</w:t>
      </w:r>
      <w:r w:rsidR="007A24B7">
        <w:rPr>
          <w:noProof/>
        </w:rPr>
        <w:fldChar w:fldCharType="end"/>
      </w:r>
      <w:r>
        <w:t xml:space="preserve"> Activity Diagram UC_Painting</w:t>
      </w:r>
      <w:bookmarkEnd w:id="89"/>
    </w:p>
    <w:p w14:paraId="714728F5" w14:textId="77777777" w:rsidR="003B103D" w:rsidRDefault="003B103D" w:rsidP="002C3433">
      <w:pPr>
        <w:spacing w:before="0" w:line="360" w:lineRule="auto"/>
        <w:ind w:firstLine="0"/>
        <w:jc w:val="center"/>
      </w:pPr>
    </w:p>
    <w:p w14:paraId="70889C8A" w14:textId="1E308B4A" w:rsidR="00174DA2" w:rsidRDefault="00EA512A" w:rsidP="002C3433">
      <w:pPr>
        <w:keepNext/>
        <w:spacing w:before="0" w:line="360" w:lineRule="auto"/>
        <w:ind w:firstLine="0"/>
        <w:jc w:val="center"/>
      </w:pPr>
      <w:r w:rsidRPr="00EA512A">
        <w:rPr>
          <w:noProof/>
        </w:rPr>
        <w:lastRenderedPageBreak/>
        <w:drawing>
          <wp:inline distT="0" distB="0" distL="0" distR="0" wp14:anchorId="77CA417D" wp14:editId="0C81A11C">
            <wp:extent cx="6097905" cy="411124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7905" cy="4111244"/>
                    </a:xfrm>
                    <a:prstGeom prst="rect">
                      <a:avLst/>
                    </a:prstGeom>
                    <a:noFill/>
                    <a:ln>
                      <a:noFill/>
                    </a:ln>
                  </pic:spPr>
                </pic:pic>
              </a:graphicData>
            </a:graphic>
          </wp:inline>
        </w:drawing>
      </w:r>
    </w:p>
    <w:p w14:paraId="33576A56" w14:textId="6D5EEED0" w:rsidR="00E87CD5" w:rsidRDefault="00174DA2" w:rsidP="002C3433">
      <w:pPr>
        <w:pStyle w:val="Caption"/>
        <w:spacing w:line="360" w:lineRule="auto"/>
      </w:pPr>
      <w:bookmarkStart w:id="90" w:name="_Toc44615385"/>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12</w:t>
      </w:r>
      <w:r w:rsidR="007A24B7">
        <w:rPr>
          <w:noProof/>
        </w:rPr>
        <w:fldChar w:fldCharType="end"/>
      </w:r>
      <w:r>
        <w:t xml:space="preserve"> Sequence Diagram UC_Painting</w:t>
      </w:r>
      <w:bookmarkEnd w:id="90"/>
    </w:p>
    <w:p w14:paraId="1D8041EC" w14:textId="73B1B8DB" w:rsidR="00B43F60" w:rsidRDefault="00B43F60" w:rsidP="002C3433">
      <w:pPr>
        <w:spacing w:before="0" w:line="360" w:lineRule="auto"/>
        <w:ind w:firstLine="0"/>
      </w:pPr>
    </w:p>
    <w:p w14:paraId="040D9EE6" w14:textId="7FBC4BD2" w:rsidR="00B43F60" w:rsidRDefault="00B43F60" w:rsidP="002C3433">
      <w:pPr>
        <w:spacing w:before="0" w:line="360" w:lineRule="auto"/>
        <w:ind w:firstLine="0"/>
      </w:pPr>
    </w:p>
    <w:p w14:paraId="75B5B803" w14:textId="77777777" w:rsidR="00B43F60" w:rsidRPr="004D54AB" w:rsidRDefault="00B43F60" w:rsidP="002C3433">
      <w:pPr>
        <w:spacing w:before="0" w:line="360" w:lineRule="auto"/>
        <w:ind w:firstLine="0"/>
      </w:pPr>
    </w:p>
    <w:p w14:paraId="076F7974" w14:textId="6E836920" w:rsidR="00F80FF8" w:rsidRPr="004D54AB" w:rsidRDefault="00F80FF8" w:rsidP="002C3433">
      <w:pPr>
        <w:pStyle w:val="Heading3"/>
        <w:spacing w:before="0" w:line="360" w:lineRule="auto"/>
        <w:ind w:left="0" w:firstLine="0"/>
        <w:rPr>
          <w:rFonts w:cs="Times New Roman"/>
          <w:i w:val="0"/>
        </w:rPr>
      </w:pPr>
      <w:bookmarkStart w:id="91" w:name="_Toc40971805"/>
      <w:r w:rsidRPr="004D54AB">
        <w:rPr>
          <w:rFonts w:cs="Times New Roman"/>
          <w:i w:val="0"/>
        </w:rPr>
        <w:t>Use case UC6: Story time</w:t>
      </w:r>
      <w:bookmarkEnd w:id="91"/>
    </w:p>
    <w:p w14:paraId="5A931362" w14:textId="77777777" w:rsidR="00F80FF8" w:rsidRPr="004D54AB" w:rsidRDefault="00F80FF8" w:rsidP="002C3433">
      <w:pPr>
        <w:pStyle w:val="Heading4"/>
        <w:spacing w:before="0" w:line="360" w:lineRule="auto"/>
        <w:ind w:left="0" w:firstLine="0"/>
      </w:pPr>
      <w:r w:rsidRPr="004D54AB">
        <w:t>Mô tả</w:t>
      </w:r>
    </w:p>
    <w:tbl>
      <w:tblPr>
        <w:tblW w:w="0" w:type="auto"/>
        <w:tblInd w:w="108" w:type="dxa"/>
        <w:tblCellMar>
          <w:left w:w="10" w:type="dxa"/>
          <w:right w:w="10" w:type="dxa"/>
        </w:tblCellMar>
        <w:tblLook w:val="0000" w:firstRow="0" w:lastRow="0" w:firstColumn="0" w:lastColumn="0" w:noHBand="0" w:noVBand="0"/>
      </w:tblPr>
      <w:tblGrid>
        <w:gridCol w:w="2552"/>
        <w:gridCol w:w="3172"/>
        <w:gridCol w:w="3172"/>
      </w:tblGrid>
      <w:tr w:rsidR="00F80FF8" w:rsidRPr="004D54AB" w14:paraId="6A2EEE22" w14:textId="77777777" w:rsidTr="008F7367">
        <w:trPr>
          <w:trHeight w:val="1"/>
        </w:trPr>
        <w:tc>
          <w:tcPr>
            <w:tcW w:w="889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B71F0" w14:textId="77777777" w:rsidR="00F80FF8" w:rsidRPr="004D54AB" w:rsidRDefault="00F80FF8" w:rsidP="002C3433">
            <w:pPr>
              <w:tabs>
                <w:tab w:val="left" w:pos="2141"/>
              </w:tabs>
              <w:spacing w:before="0" w:line="360" w:lineRule="auto"/>
              <w:ind w:firstLine="0"/>
              <w:rPr>
                <w:rFonts w:eastAsia="Calibri"/>
              </w:rPr>
            </w:pPr>
            <w:r w:rsidRPr="004D54AB">
              <w:rPr>
                <w:rFonts w:eastAsia="Calibri"/>
              </w:rPr>
              <w:t xml:space="preserve">Use case: </w:t>
            </w:r>
            <w:r w:rsidRPr="004D54AB">
              <w:t>Story time</w:t>
            </w:r>
          </w:p>
        </w:tc>
      </w:tr>
      <w:tr w:rsidR="00F80FF8" w:rsidRPr="004D54AB" w14:paraId="1F696555"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728869" w14:textId="77777777" w:rsidR="00F80FF8" w:rsidRPr="004D54AB" w:rsidRDefault="00F80FF8" w:rsidP="002C3433">
            <w:pPr>
              <w:spacing w:before="0" w:line="360" w:lineRule="auto"/>
              <w:ind w:firstLine="0"/>
              <w:rPr>
                <w:rFonts w:eastAsia="Calibri"/>
              </w:rPr>
            </w:pPr>
            <w:r w:rsidRPr="004D54AB">
              <w:rPr>
                <w:rFonts w:eastAsia="Calibri"/>
              </w:rPr>
              <w:t>Mục đích</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E7F9DD" w14:textId="77777777" w:rsidR="00F80FF8" w:rsidRPr="004D54AB" w:rsidRDefault="00F80FF8" w:rsidP="002C3433">
            <w:pPr>
              <w:spacing w:before="0" w:line="360" w:lineRule="auto"/>
              <w:ind w:firstLine="0"/>
              <w:rPr>
                <w:rFonts w:eastAsia="Calibri"/>
              </w:rPr>
            </w:pPr>
            <w:r w:rsidRPr="004D54AB">
              <w:rPr>
                <w:rFonts w:eastAsia="Calibri"/>
              </w:rPr>
              <w:t>Use case cho phép người dùng học những câu giao tiếp, những mẫu câu thông dụng cơ bản bằng các hình ảnh và âm thanh minh họa.</w:t>
            </w:r>
          </w:p>
        </w:tc>
      </w:tr>
      <w:tr w:rsidR="00F80FF8" w:rsidRPr="004D54AB" w14:paraId="6ADCC823"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143C0" w14:textId="77777777" w:rsidR="00F80FF8" w:rsidRPr="004D54AB" w:rsidRDefault="00F80FF8" w:rsidP="002C3433">
            <w:pPr>
              <w:spacing w:before="0" w:line="360" w:lineRule="auto"/>
              <w:ind w:firstLine="0"/>
              <w:rPr>
                <w:rFonts w:eastAsia="Calibri"/>
              </w:rPr>
            </w:pPr>
            <w:r w:rsidRPr="004D54AB">
              <w:rPr>
                <w:rFonts w:eastAsia="Calibri"/>
              </w:rPr>
              <w:t>Mô tả</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70D65F" w14:textId="77777777" w:rsidR="00F80FF8" w:rsidRPr="004D54AB" w:rsidRDefault="00F80FF8" w:rsidP="002C3433">
            <w:pPr>
              <w:spacing w:before="0" w:line="360" w:lineRule="auto"/>
              <w:ind w:firstLine="0"/>
              <w:rPr>
                <w:rFonts w:eastAsia="Calibri"/>
              </w:rPr>
            </w:pPr>
            <w:r w:rsidRPr="004D54AB">
              <w:rPr>
                <w:rFonts w:eastAsia="Calibri"/>
              </w:rPr>
              <w:t>Use case này sẽ hiển thị những câu giao tiếp, những mẫu câu cơ bản kèm với hình ảnh và âm thanh đọc minh họa</w:t>
            </w:r>
          </w:p>
        </w:tc>
      </w:tr>
      <w:tr w:rsidR="00F80FF8" w:rsidRPr="004D54AB" w14:paraId="16FD802E"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6C773" w14:textId="77777777" w:rsidR="00F80FF8" w:rsidRPr="004D54AB" w:rsidRDefault="00F80FF8" w:rsidP="002C3433">
            <w:pPr>
              <w:spacing w:before="0" w:line="360" w:lineRule="auto"/>
              <w:ind w:firstLine="0"/>
              <w:rPr>
                <w:rFonts w:eastAsia="Calibri"/>
              </w:rPr>
            </w:pPr>
            <w:r w:rsidRPr="004D54AB">
              <w:rPr>
                <w:rFonts w:eastAsia="Calibri"/>
              </w:rPr>
              <w:t>Tác Nhân</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4E4D6F" w14:textId="77777777" w:rsidR="00F80FF8" w:rsidRPr="004D54AB" w:rsidRDefault="00F80FF8" w:rsidP="002C3433">
            <w:pPr>
              <w:spacing w:before="0" w:line="360" w:lineRule="auto"/>
              <w:ind w:firstLine="0"/>
              <w:rPr>
                <w:rFonts w:eastAsia="Calibri"/>
              </w:rPr>
            </w:pPr>
            <w:r w:rsidRPr="004D54AB">
              <w:rPr>
                <w:rFonts w:eastAsia="Calibri"/>
              </w:rPr>
              <w:t>Người dùng</w:t>
            </w:r>
          </w:p>
        </w:tc>
      </w:tr>
      <w:tr w:rsidR="00F80FF8" w:rsidRPr="004D54AB" w14:paraId="3B19633A"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2B2AEC" w14:textId="77777777" w:rsidR="00F80FF8" w:rsidRPr="004D54AB" w:rsidRDefault="00F80FF8" w:rsidP="002C3433">
            <w:pPr>
              <w:spacing w:before="0" w:line="360" w:lineRule="auto"/>
              <w:ind w:firstLine="0"/>
              <w:rPr>
                <w:rFonts w:eastAsia="Calibri"/>
              </w:rPr>
            </w:pPr>
            <w:r w:rsidRPr="004D54AB">
              <w:rPr>
                <w:rFonts w:eastAsia="Calibri"/>
              </w:rPr>
              <w:t>Điều kiện trước</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1A5AC8" w14:textId="66745FFB" w:rsidR="00F80FF8" w:rsidRPr="004D54AB" w:rsidRDefault="00602E64" w:rsidP="002C3433">
            <w:pPr>
              <w:spacing w:before="0" w:line="360" w:lineRule="auto"/>
              <w:ind w:firstLine="0"/>
              <w:rPr>
                <w:rFonts w:eastAsia="Calibri"/>
              </w:rPr>
            </w:pPr>
            <w:r>
              <w:rPr>
                <w:rFonts w:eastAsia="Calibri"/>
              </w:rPr>
              <w:t>Đã chọn Unit</w:t>
            </w:r>
            <w:r w:rsidR="00760E5F">
              <w:rPr>
                <w:rFonts w:eastAsia="Calibri"/>
              </w:rPr>
              <w:t xml:space="preserve"> và chọn activity Storytime</w:t>
            </w:r>
          </w:p>
        </w:tc>
      </w:tr>
      <w:tr w:rsidR="00F80FF8" w:rsidRPr="004D54AB" w14:paraId="5D81F00D" w14:textId="77777777" w:rsidTr="008F7367">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00873A" w14:textId="77777777" w:rsidR="00F80FF8" w:rsidRPr="004D54AB" w:rsidRDefault="00F80FF8" w:rsidP="002C3433">
            <w:pPr>
              <w:spacing w:before="0" w:line="360" w:lineRule="auto"/>
              <w:ind w:firstLine="0"/>
              <w:rPr>
                <w:rFonts w:eastAsia="Calibri"/>
              </w:rPr>
            </w:pPr>
            <w:r w:rsidRPr="004D54AB">
              <w:rPr>
                <w:rFonts w:eastAsia="Calibri"/>
              </w:rPr>
              <w:lastRenderedPageBreak/>
              <w:t>Điều kiện sau</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50B023" w14:textId="39E0B638" w:rsidR="00F80FF8" w:rsidRPr="004D54AB" w:rsidRDefault="00760E5F" w:rsidP="002C3433">
            <w:pPr>
              <w:spacing w:before="0" w:line="360" w:lineRule="auto"/>
              <w:ind w:firstLine="0"/>
              <w:rPr>
                <w:rFonts w:eastAsia="Calibri"/>
              </w:rPr>
            </w:pPr>
            <w:r>
              <w:rPr>
                <w:rFonts w:eastAsia="Calibri"/>
              </w:rPr>
              <w:t>Phát âm thanh và hoạt ảnh thông báo hoàn thành usecase</w:t>
            </w:r>
          </w:p>
        </w:tc>
      </w:tr>
      <w:tr w:rsidR="00F80FF8" w:rsidRPr="004D54AB" w14:paraId="7A3B52F6" w14:textId="77777777" w:rsidTr="008F7367">
        <w:trPr>
          <w:trHeight w:val="210"/>
        </w:trPr>
        <w:tc>
          <w:tcPr>
            <w:tcW w:w="2552" w:type="dxa"/>
            <w:vMerge w:val="restart"/>
            <w:tcBorders>
              <w:top w:val="single" w:sz="4" w:space="0" w:color="000000"/>
              <w:left w:val="single" w:sz="4" w:space="0" w:color="000000"/>
              <w:right w:val="single" w:sz="4" w:space="0" w:color="000000"/>
            </w:tcBorders>
            <w:shd w:val="clear" w:color="000000" w:fill="FFFFFF"/>
            <w:tcMar>
              <w:left w:w="108" w:type="dxa"/>
              <w:right w:w="108" w:type="dxa"/>
            </w:tcMar>
          </w:tcPr>
          <w:p w14:paraId="5CE30B8C" w14:textId="77777777" w:rsidR="00F80FF8" w:rsidRPr="004D54AB" w:rsidRDefault="00F80FF8" w:rsidP="002C3433">
            <w:pPr>
              <w:spacing w:before="0" w:line="360" w:lineRule="auto"/>
              <w:ind w:firstLine="0"/>
              <w:rPr>
                <w:rFonts w:eastAsia="Calibri"/>
              </w:rPr>
            </w:pPr>
            <w:r w:rsidRPr="004D54AB">
              <w:rPr>
                <w:rFonts w:eastAsia="Calibri"/>
              </w:rPr>
              <w:t>Luồng sự kiện chính</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3ED81F" w14:textId="77777777" w:rsidR="00F80FF8" w:rsidRPr="004D54AB" w:rsidRDefault="00F80FF8" w:rsidP="002C3433">
            <w:pPr>
              <w:spacing w:before="0" w:line="360" w:lineRule="auto"/>
              <w:ind w:firstLine="0"/>
              <w:jc w:val="left"/>
              <w:rPr>
                <w:rFonts w:eastAsia="Calibri"/>
              </w:rPr>
            </w:pPr>
            <w:r w:rsidRPr="004D54AB">
              <w:rPr>
                <w:rFonts w:eastAsia="Calibri"/>
              </w:rPr>
              <w:t>Người dùng</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Pr>
          <w:p w14:paraId="3EF5E412" w14:textId="77777777" w:rsidR="00F80FF8" w:rsidRPr="004D54AB" w:rsidRDefault="00F80FF8" w:rsidP="002C3433">
            <w:pPr>
              <w:spacing w:before="0" w:line="360" w:lineRule="auto"/>
              <w:ind w:firstLine="0"/>
              <w:jc w:val="left"/>
              <w:rPr>
                <w:rFonts w:eastAsia="Calibri"/>
              </w:rPr>
            </w:pPr>
            <w:r w:rsidRPr="004D54AB">
              <w:rPr>
                <w:rFonts w:eastAsia="Calibri"/>
              </w:rPr>
              <w:t>Hệ thống</w:t>
            </w:r>
          </w:p>
        </w:tc>
      </w:tr>
      <w:tr w:rsidR="00F80FF8" w:rsidRPr="004D54AB" w14:paraId="6F04D7BA" w14:textId="77777777" w:rsidTr="008F7367">
        <w:trPr>
          <w:trHeight w:val="210"/>
        </w:trPr>
        <w:tc>
          <w:tcPr>
            <w:tcW w:w="2552" w:type="dxa"/>
            <w:vMerge/>
            <w:tcBorders>
              <w:left w:val="single" w:sz="4" w:space="0" w:color="000000"/>
              <w:bottom w:val="single" w:sz="4" w:space="0" w:color="000000"/>
              <w:right w:val="single" w:sz="4" w:space="0" w:color="000000"/>
            </w:tcBorders>
            <w:shd w:val="clear" w:color="000000" w:fill="FFFFFF"/>
            <w:tcMar>
              <w:left w:w="108" w:type="dxa"/>
              <w:right w:w="108" w:type="dxa"/>
            </w:tcMar>
          </w:tcPr>
          <w:p w14:paraId="50EAB20F" w14:textId="77777777" w:rsidR="00F80FF8" w:rsidRPr="004D54AB" w:rsidRDefault="00F80FF8" w:rsidP="002C3433">
            <w:pPr>
              <w:spacing w:before="0" w:line="360" w:lineRule="auto"/>
              <w:ind w:firstLine="0"/>
              <w:rPr>
                <w:rFonts w:eastAsia="Calibri"/>
              </w:rPr>
            </w:pPr>
          </w:p>
        </w:tc>
        <w:tc>
          <w:tcPr>
            <w:tcW w:w="31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794F23" w14:textId="77777777" w:rsidR="00F80FF8" w:rsidRPr="004D54AB" w:rsidRDefault="00F80FF8" w:rsidP="002C3433">
            <w:pPr>
              <w:spacing w:before="0" w:line="360" w:lineRule="auto"/>
              <w:ind w:firstLine="0"/>
              <w:jc w:val="left"/>
              <w:rPr>
                <w:rFonts w:eastAsia="Calibri"/>
              </w:rPr>
            </w:pPr>
          </w:p>
          <w:p w14:paraId="4983DB49" w14:textId="77777777" w:rsidR="001A076E" w:rsidRPr="004D54AB" w:rsidRDefault="001A076E" w:rsidP="002C3433">
            <w:pPr>
              <w:spacing w:before="0" w:line="360" w:lineRule="auto"/>
              <w:ind w:firstLine="0"/>
              <w:jc w:val="left"/>
              <w:rPr>
                <w:rFonts w:eastAsia="Calibri"/>
              </w:rPr>
            </w:pPr>
          </w:p>
          <w:p w14:paraId="08E00E8F" w14:textId="77777777" w:rsidR="001A076E" w:rsidRPr="004D54AB" w:rsidRDefault="001A076E" w:rsidP="002C3433">
            <w:pPr>
              <w:spacing w:before="0" w:line="360" w:lineRule="auto"/>
              <w:ind w:firstLine="0"/>
              <w:jc w:val="left"/>
              <w:rPr>
                <w:rFonts w:eastAsia="Calibri"/>
              </w:rPr>
            </w:pPr>
          </w:p>
          <w:p w14:paraId="4F0C8E30" w14:textId="7D5B0469" w:rsidR="001A076E" w:rsidRPr="00760E5F" w:rsidRDefault="00760E5F" w:rsidP="00760E5F">
            <w:pPr>
              <w:spacing w:before="0" w:line="360" w:lineRule="auto"/>
              <w:ind w:firstLine="0"/>
              <w:jc w:val="left"/>
              <w:rPr>
                <w:rFonts w:eastAsia="Calibri"/>
              </w:rPr>
            </w:pPr>
            <w:r>
              <w:rPr>
                <w:rFonts w:eastAsia="Calibri"/>
              </w:rPr>
              <w:t xml:space="preserve">2. </w:t>
            </w:r>
            <w:r w:rsidRPr="00760E5F">
              <w:rPr>
                <w:rFonts w:eastAsia="Calibri"/>
              </w:rPr>
              <w:t>Chọn nút phát âm thanh tổng</w:t>
            </w:r>
          </w:p>
          <w:p w14:paraId="08198F43" w14:textId="77777777" w:rsidR="001A076E" w:rsidRPr="004D54AB" w:rsidRDefault="001A076E" w:rsidP="002C3433">
            <w:pPr>
              <w:spacing w:before="0" w:line="360" w:lineRule="auto"/>
              <w:ind w:firstLine="0"/>
              <w:jc w:val="left"/>
              <w:rPr>
                <w:rFonts w:eastAsia="Calibri"/>
              </w:rPr>
            </w:pPr>
          </w:p>
          <w:p w14:paraId="5D7EFB30" w14:textId="77777777" w:rsidR="007008E8" w:rsidRDefault="007008E8" w:rsidP="002C3433">
            <w:pPr>
              <w:spacing w:before="0" w:line="360" w:lineRule="auto"/>
              <w:ind w:firstLine="0"/>
              <w:jc w:val="left"/>
              <w:rPr>
                <w:rFonts w:eastAsia="Calibri"/>
              </w:rPr>
            </w:pPr>
          </w:p>
          <w:p w14:paraId="56BDCBAE" w14:textId="368E78AD" w:rsidR="007008E8" w:rsidRPr="004D54AB" w:rsidRDefault="007008E8" w:rsidP="002C3433">
            <w:pPr>
              <w:spacing w:before="0" w:line="360" w:lineRule="auto"/>
              <w:ind w:firstLine="0"/>
              <w:jc w:val="left"/>
              <w:rPr>
                <w:rFonts w:eastAsia="Calibri"/>
              </w:rPr>
            </w:pPr>
          </w:p>
        </w:tc>
        <w:tc>
          <w:tcPr>
            <w:tcW w:w="3172" w:type="dxa"/>
            <w:tcBorders>
              <w:top w:val="single" w:sz="4" w:space="0" w:color="000000"/>
              <w:left w:val="single" w:sz="4" w:space="0" w:color="000000"/>
              <w:bottom w:val="single" w:sz="4" w:space="0" w:color="000000"/>
              <w:right w:val="single" w:sz="4" w:space="0" w:color="000000"/>
            </w:tcBorders>
            <w:shd w:val="clear" w:color="000000" w:fill="FFFFFF"/>
          </w:tcPr>
          <w:p w14:paraId="338489F3" w14:textId="752E27CB" w:rsidR="00F80FF8" w:rsidRPr="004D54AB" w:rsidRDefault="00B50D91" w:rsidP="002C3433">
            <w:pPr>
              <w:spacing w:before="0" w:line="360" w:lineRule="auto"/>
              <w:ind w:firstLine="0"/>
              <w:jc w:val="left"/>
              <w:rPr>
                <w:rFonts w:eastAsia="Calibri"/>
              </w:rPr>
            </w:pPr>
            <w:r w:rsidRPr="004D54AB">
              <w:rPr>
                <w:rFonts w:eastAsia="Calibri"/>
              </w:rPr>
              <w:t>1.</w:t>
            </w:r>
            <w:r w:rsidR="002B0FA4" w:rsidRPr="004D54AB">
              <w:rPr>
                <w:rFonts w:eastAsia="Calibri"/>
              </w:rPr>
              <w:t xml:space="preserve"> </w:t>
            </w:r>
            <w:r w:rsidR="00F80FF8" w:rsidRPr="004D54AB">
              <w:rPr>
                <w:rFonts w:eastAsia="Calibri"/>
              </w:rPr>
              <w:t xml:space="preserve">Hiển thị các câu giao tiếp, mẫu câu của bài học </w:t>
            </w:r>
            <w:r w:rsidRPr="004D54AB">
              <w:rPr>
                <w:rFonts w:eastAsia="Calibri"/>
              </w:rPr>
              <w:t xml:space="preserve">và danh sách hình </w:t>
            </w:r>
            <w:r w:rsidR="00F80FF8" w:rsidRPr="004D54AB">
              <w:rPr>
                <w:rFonts w:eastAsia="Calibri"/>
              </w:rPr>
              <w:t>ảnh minh họa.</w:t>
            </w:r>
          </w:p>
          <w:p w14:paraId="0964F196" w14:textId="77777777" w:rsidR="00760E5F" w:rsidRDefault="00760E5F" w:rsidP="002C3433">
            <w:pPr>
              <w:spacing w:before="0" w:line="360" w:lineRule="auto"/>
              <w:ind w:firstLine="0"/>
              <w:jc w:val="left"/>
              <w:rPr>
                <w:rFonts w:eastAsia="Calibri"/>
              </w:rPr>
            </w:pPr>
          </w:p>
          <w:p w14:paraId="4A3BB112" w14:textId="0EA002C2" w:rsidR="007008E8" w:rsidRPr="004D54AB" w:rsidRDefault="00760E5F" w:rsidP="004B5D2E">
            <w:pPr>
              <w:spacing w:before="0" w:line="360" w:lineRule="auto"/>
              <w:ind w:firstLine="0"/>
              <w:jc w:val="left"/>
              <w:rPr>
                <w:rFonts w:eastAsia="Calibri"/>
              </w:rPr>
            </w:pPr>
            <w:r>
              <w:rPr>
                <w:rFonts w:eastAsia="Calibri"/>
              </w:rPr>
              <w:t>3</w:t>
            </w:r>
            <w:r w:rsidR="001A076E" w:rsidRPr="004D54AB">
              <w:rPr>
                <w:rFonts w:eastAsia="Calibri"/>
              </w:rPr>
              <w:t xml:space="preserve">. </w:t>
            </w:r>
            <w:r>
              <w:rPr>
                <w:rFonts w:eastAsia="Calibri"/>
              </w:rPr>
              <w:t>Lần lượt phát từng file âm thanh của các câu trong bài họ</w:t>
            </w:r>
            <w:r w:rsidR="00085657">
              <w:rPr>
                <w:rFonts w:eastAsia="Calibri"/>
              </w:rPr>
              <w:t xml:space="preserve">c, </w:t>
            </w:r>
            <w:r>
              <w:rPr>
                <w:rFonts w:eastAsia="Calibri"/>
              </w:rPr>
              <w:t>tô đậm câu và chuyển hình ảnh minh họa đang phát</w:t>
            </w:r>
            <w:r w:rsidR="004B5D2E">
              <w:rPr>
                <w:rFonts w:eastAsia="Calibri"/>
              </w:rPr>
              <w:t>.</w:t>
            </w:r>
          </w:p>
        </w:tc>
      </w:tr>
      <w:tr w:rsidR="007008E8" w:rsidRPr="004D54AB" w14:paraId="397D5E09" w14:textId="77777777" w:rsidTr="0096418E">
        <w:trPr>
          <w:trHeight w:val="1"/>
        </w:trPr>
        <w:tc>
          <w:tcPr>
            <w:tcW w:w="2552" w:type="dxa"/>
            <w:vMerge w:val="restart"/>
            <w:tcBorders>
              <w:top w:val="single" w:sz="4" w:space="0" w:color="000000"/>
              <w:left w:val="single" w:sz="4" w:space="0" w:color="000000"/>
              <w:right w:val="single" w:sz="4" w:space="0" w:color="000000"/>
            </w:tcBorders>
            <w:shd w:val="clear" w:color="000000" w:fill="FFFFFF"/>
            <w:tcMar>
              <w:left w:w="108" w:type="dxa"/>
              <w:right w:w="108" w:type="dxa"/>
            </w:tcMar>
          </w:tcPr>
          <w:p w14:paraId="27D4F2C2" w14:textId="77777777" w:rsidR="007008E8" w:rsidRPr="004D54AB" w:rsidRDefault="007008E8" w:rsidP="002C3433">
            <w:pPr>
              <w:spacing w:before="0" w:line="360" w:lineRule="auto"/>
              <w:ind w:firstLine="0"/>
              <w:rPr>
                <w:rFonts w:eastAsia="Calibri"/>
              </w:rPr>
            </w:pPr>
            <w:r w:rsidRPr="004D54AB">
              <w:rPr>
                <w:rFonts w:eastAsia="Calibri"/>
              </w:rPr>
              <w:t>Luồng sự kiện phụ</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DC8630" w14:textId="14C3ADCE" w:rsidR="007008E8" w:rsidRPr="004D54AB" w:rsidRDefault="007008E8" w:rsidP="002C3433">
            <w:pPr>
              <w:keepNext/>
              <w:spacing w:before="0" w:line="360" w:lineRule="auto"/>
              <w:ind w:firstLine="0"/>
              <w:rPr>
                <w:rFonts w:eastAsia="Calibri"/>
              </w:rPr>
            </w:pPr>
            <w:r>
              <w:rPr>
                <w:rFonts w:eastAsia="Calibri"/>
              </w:rPr>
              <w:t>1. Chọn từ</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Pr>
          <w:p w14:paraId="2F71BD71" w14:textId="2AF49EBE" w:rsidR="007008E8" w:rsidRPr="004D54AB" w:rsidRDefault="007008E8" w:rsidP="002C3433">
            <w:pPr>
              <w:keepNext/>
              <w:spacing w:before="0" w:line="360" w:lineRule="auto"/>
              <w:ind w:firstLine="0"/>
              <w:rPr>
                <w:rFonts w:eastAsia="Calibri"/>
              </w:rPr>
            </w:pPr>
            <w:r>
              <w:rPr>
                <w:rFonts w:eastAsia="Calibri"/>
              </w:rPr>
              <w:t>2. Phát file âm thanh của từ đã chọn</w:t>
            </w:r>
          </w:p>
        </w:tc>
      </w:tr>
      <w:tr w:rsidR="007008E8" w:rsidRPr="004D54AB" w14:paraId="3098162A" w14:textId="77777777" w:rsidTr="0096418E">
        <w:trPr>
          <w:trHeight w:val="1"/>
        </w:trPr>
        <w:tc>
          <w:tcPr>
            <w:tcW w:w="2552" w:type="dxa"/>
            <w:vMerge/>
            <w:tcBorders>
              <w:left w:val="single" w:sz="4" w:space="0" w:color="000000"/>
              <w:bottom w:val="single" w:sz="4" w:space="0" w:color="000000"/>
              <w:right w:val="single" w:sz="4" w:space="0" w:color="000000"/>
            </w:tcBorders>
            <w:shd w:val="clear" w:color="000000" w:fill="FFFFFF"/>
            <w:tcMar>
              <w:left w:w="108" w:type="dxa"/>
              <w:right w:w="108" w:type="dxa"/>
            </w:tcMar>
          </w:tcPr>
          <w:p w14:paraId="5FC872A6" w14:textId="77777777" w:rsidR="007008E8" w:rsidRPr="004D54AB" w:rsidRDefault="007008E8" w:rsidP="002C3433">
            <w:pPr>
              <w:spacing w:before="0" w:line="360" w:lineRule="auto"/>
              <w:ind w:firstLine="0"/>
              <w:rPr>
                <w:rFonts w:eastAsia="Calibri"/>
              </w:rPr>
            </w:pPr>
          </w:p>
        </w:tc>
        <w:tc>
          <w:tcPr>
            <w:tcW w:w="31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E32E43" w14:textId="3D3A673A" w:rsidR="007008E8" w:rsidRDefault="001E259E" w:rsidP="002C3433">
            <w:pPr>
              <w:keepNext/>
              <w:spacing w:before="0" w:line="360" w:lineRule="auto"/>
              <w:ind w:firstLine="0"/>
              <w:rPr>
                <w:rFonts w:eastAsia="Calibri"/>
              </w:rPr>
            </w:pPr>
            <w:r>
              <w:rPr>
                <w:rFonts w:eastAsia="Calibri"/>
              </w:rPr>
              <w:t>1. Chọn hình ảnh minh họa</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Pr>
          <w:p w14:paraId="51727FA7" w14:textId="74EA908C" w:rsidR="007008E8" w:rsidRDefault="001E259E" w:rsidP="002C3433">
            <w:pPr>
              <w:keepNext/>
              <w:spacing w:before="0" w:line="360" w:lineRule="auto"/>
              <w:ind w:firstLine="0"/>
              <w:rPr>
                <w:rFonts w:eastAsia="Calibri"/>
              </w:rPr>
            </w:pPr>
            <w:r>
              <w:rPr>
                <w:rFonts w:eastAsia="Calibri"/>
              </w:rPr>
              <w:t>2. Phát file âm thanh câu của hình ảnh đã chọn</w:t>
            </w:r>
          </w:p>
        </w:tc>
      </w:tr>
    </w:tbl>
    <w:p w14:paraId="752011F0" w14:textId="3BF253FA" w:rsidR="002F4F17" w:rsidRPr="00FE6CFA" w:rsidRDefault="00F80FF8" w:rsidP="002C3433">
      <w:pPr>
        <w:pStyle w:val="Caption"/>
        <w:spacing w:line="360" w:lineRule="auto"/>
        <w:rPr>
          <w:szCs w:val="26"/>
        </w:rPr>
      </w:pPr>
      <w:bookmarkStart w:id="92" w:name="_Toc44615418"/>
      <w:r w:rsidRPr="004D54AB">
        <w:t xml:space="preserve">Bảng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Bảng \* ARABIC \s 1 </w:instrText>
      </w:r>
      <w:r w:rsidR="007A24B7">
        <w:fldChar w:fldCharType="separate"/>
      </w:r>
      <w:r w:rsidR="00664A5A">
        <w:rPr>
          <w:noProof/>
        </w:rPr>
        <w:t>8</w:t>
      </w:r>
      <w:r w:rsidR="007A24B7">
        <w:rPr>
          <w:noProof/>
        </w:rPr>
        <w:fldChar w:fldCharType="end"/>
      </w:r>
      <w:r w:rsidRPr="004D54AB">
        <w:t xml:space="preserve"> Đặc tả Use case </w:t>
      </w:r>
      <w:r w:rsidRPr="004D54AB">
        <w:rPr>
          <w:szCs w:val="26"/>
        </w:rPr>
        <w:t>Story time.</w:t>
      </w:r>
      <w:bookmarkEnd w:id="92"/>
    </w:p>
    <w:p w14:paraId="728F3A1B" w14:textId="77777777" w:rsidR="002F4F17" w:rsidRPr="002F4F17" w:rsidRDefault="002F4F17" w:rsidP="002C3433">
      <w:pPr>
        <w:spacing w:before="0" w:line="360" w:lineRule="auto"/>
        <w:ind w:firstLine="0"/>
      </w:pPr>
    </w:p>
    <w:p w14:paraId="3A92150E" w14:textId="2CFF2563" w:rsidR="00F80FF8" w:rsidRPr="004D54AB" w:rsidRDefault="00F80FF8" w:rsidP="002C3433">
      <w:pPr>
        <w:pStyle w:val="Heading4"/>
        <w:spacing w:before="0" w:line="360" w:lineRule="auto"/>
        <w:ind w:left="0" w:firstLine="0"/>
      </w:pPr>
      <w:r w:rsidRPr="004D54AB">
        <w:t>Biểu đồ</w:t>
      </w:r>
    </w:p>
    <w:p w14:paraId="0FF1067C" w14:textId="40C846E4" w:rsidR="0094648D" w:rsidRDefault="004A0C87" w:rsidP="002C3433">
      <w:pPr>
        <w:keepNext/>
        <w:spacing w:before="0" w:line="360" w:lineRule="auto"/>
        <w:ind w:firstLine="0"/>
        <w:jc w:val="center"/>
      </w:pPr>
      <w:bookmarkStart w:id="93" w:name="_Toc35857427"/>
      <w:r w:rsidRPr="004A0C87">
        <w:rPr>
          <w:noProof/>
        </w:rPr>
        <w:drawing>
          <wp:inline distT="0" distB="0" distL="0" distR="0" wp14:anchorId="57396325" wp14:editId="2449E7AC">
            <wp:extent cx="6097905" cy="3086062"/>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7905" cy="3086062"/>
                    </a:xfrm>
                    <a:prstGeom prst="rect">
                      <a:avLst/>
                    </a:prstGeom>
                    <a:noFill/>
                    <a:ln>
                      <a:noFill/>
                    </a:ln>
                  </pic:spPr>
                </pic:pic>
              </a:graphicData>
            </a:graphic>
          </wp:inline>
        </w:drawing>
      </w:r>
    </w:p>
    <w:p w14:paraId="30E2E012" w14:textId="5732F3A2" w:rsidR="00FE6CFA" w:rsidRDefault="0094648D" w:rsidP="002C3433">
      <w:pPr>
        <w:pStyle w:val="Caption"/>
        <w:spacing w:line="360" w:lineRule="auto"/>
      </w:pPr>
      <w:bookmarkStart w:id="94" w:name="_Toc44615386"/>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13</w:t>
      </w:r>
      <w:r w:rsidR="007A24B7">
        <w:rPr>
          <w:noProof/>
        </w:rPr>
        <w:fldChar w:fldCharType="end"/>
      </w:r>
      <w:r>
        <w:t>: Activity Diagram UC_StoryTime</w:t>
      </w:r>
      <w:bookmarkEnd w:id="94"/>
    </w:p>
    <w:p w14:paraId="2C40600C" w14:textId="13094BC6" w:rsidR="00402C61" w:rsidRDefault="00364BA6" w:rsidP="002C3433">
      <w:pPr>
        <w:keepNext/>
        <w:spacing w:before="0" w:line="360" w:lineRule="auto"/>
        <w:ind w:firstLine="0"/>
        <w:jc w:val="center"/>
      </w:pPr>
      <w:r w:rsidRPr="00364BA6">
        <w:rPr>
          <w:noProof/>
        </w:rPr>
        <w:lastRenderedPageBreak/>
        <w:drawing>
          <wp:inline distT="0" distB="0" distL="0" distR="0" wp14:anchorId="326D142A" wp14:editId="7CFF27D3">
            <wp:extent cx="6094891" cy="6779173"/>
            <wp:effectExtent l="0" t="0" r="127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0111" cy="6784979"/>
                    </a:xfrm>
                    <a:prstGeom prst="rect">
                      <a:avLst/>
                    </a:prstGeom>
                    <a:noFill/>
                    <a:ln>
                      <a:noFill/>
                    </a:ln>
                  </pic:spPr>
                </pic:pic>
              </a:graphicData>
            </a:graphic>
          </wp:inline>
        </w:drawing>
      </w:r>
    </w:p>
    <w:p w14:paraId="1AE45CFC" w14:textId="3F192C01" w:rsidR="00110B56" w:rsidRDefault="00402C61" w:rsidP="002C3433">
      <w:pPr>
        <w:pStyle w:val="Caption"/>
        <w:spacing w:line="360" w:lineRule="auto"/>
      </w:pPr>
      <w:bookmarkStart w:id="95" w:name="_Toc44615387"/>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14</w:t>
      </w:r>
      <w:r w:rsidR="007A24B7">
        <w:rPr>
          <w:noProof/>
        </w:rPr>
        <w:fldChar w:fldCharType="end"/>
      </w:r>
      <w:r>
        <w:t xml:space="preserve"> Sequence Diagram UC_StoryTime</w:t>
      </w:r>
      <w:bookmarkEnd w:id="95"/>
    </w:p>
    <w:p w14:paraId="6C8BAE21" w14:textId="2A2F3256" w:rsidR="00A24DDC" w:rsidRDefault="00A24DDC" w:rsidP="002C3433">
      <w:pPr>
        <w:spacing w:before="0" w:line="360" w:lineRule="auto"/>
        <w:ind w:firstLine="0"/>
      </w:pPr>
    </w:p>
    <w:p w14:paraId="6FAAC62F" w14:textId="77777777" w:rsidR="00A24DDC" w:rsidRPr="004D54AB" w:rsidRDefault="00A24DDC" w:rsidP="002C3433">
      <w:pPr>
        <w:spacing w:before="0" w:line="360" w:lineRule="auto"/>
        <w:ind w:firstLine="0"/>
      </w:pPr>
    </w:p>
    <w:p w14:paraId="636B2CE7" w14:textId="649E7E77" w:rsidR="0095364E" w:rsidRPr="004D54AB" w:rsidRDefault="001306D5" w:rsidP="002C3433">
      <w:pPr>
        <w:pStyle w:val="Heading3"/>
        <w:spacing w:before="0" w:line="360" w:lineRule="auto"/>
        <w:ind w:left="0" w:firstLine="0"/>
        <w:rPr>
          <w:rFonts w:cs="Times New Roman"/>
          <w:i w:val="0"/>
        </w:rPr>
      </w:pPr>
      <w:bookmarkStart w:id="96" w:name="_Toc40971806"/>
      <w:r w:rsidRPr="004D54AB">
        <w:rPr>
          <w:rFonts w:cs="Times New Roman"/>
          <w:i w:val="0"/>
        </w:rPr>
        <w:lastRenderedPageBreak/>
        <w:t>Use case UC7</w:t>
      </w:r>
      <w:r w:rsidR="0095364E" w:rsidRPr="004D54AB">
        <w:rPr>
          <w:rFonts w:cs="Times New Roman"/>
          <w:i w:val="0"/>
        </w:rPr>
        <w:t xml:space="preserve">: </w:t>
      </w:r>
      <w:r w:rsidR="0096418E">
        <w:rPr>
          <w:rFonts w:cs="Times New Roman"/>
          <w:i w:val="0"/>
        </w:rPr>
        <w:t>Look</w:t>
      </w:r>
      <w:r w:rsidR="0095364E" w:rsidRPr="004D54AB">
        <w:rPr>
          <w:rFonts w:cs="Times New Roman"/>
          <w:i w:val="0"/>
        </w:rPr>
        <w:t xml:space="preserve"> and find</w:t>
      </w:r>
      <w:bookmarkEnd w:id="96"/>
    </w:p>
    <w:p w14:paraId="21A6790B" w14:textId="77777777" w:rsidR="0095364E" w:rsidRPr="004D54AB" w:rsidRDefault="0095364E" w:rsidP="002C3433">
      <w:pPr>
        <w:pStyle w:val="Heading4"/>
        <w:spacing w:before="0" w:line="360" w:lineRule="auto"/>
        <w:ind w:left="0" w:firstLine="0"/>
      </w:pPr>
      <w:r w:rsidRPr="004D54AB">
        <w:t>Mô tả</w:t>
      </w:r>
    </w:p>
    <w:tbl>
      <w:tblPr>
        <w:tblW w:w="0" w:type="auto"/>
        <w:tblInd w:w="108" w:type="dxa"/>
        <w:tblCellMar>
          <w:left w:w="10" w:type="dxa"/>
          <w:right w:w="10" w:type="dxa"/>
        </w:tblCellMar>
        <w:tblLook w:val="0000" w:firstRow="0" w:lastRow="0" w:firstColumn="0" w:lastColumn="0" w:noHBand="0" w:noVBand="0"/>
      </w:tblPr>
      <w:tblGrid>
        <w:gridCol w:w="2552"/>
        <w:gridCol w:w="3172"/>
        <w:gridCol w:w="3172"/>
      </w:tblGrid>
      <w:tr w:rsidR="0095364E" w:rsidRPr="004D54AB" w14:paraId="2B1C638D" w14:textId="77777777" w:rsidTr="0095364E">
        <w:trPr>
          <w:trHeight w:val="1"/>
        </w:trPr>
        <w:tc>
          <w:tcPr>
            <w:tcW w:w="889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7E51FF" w14:textId="04BD3AD6" w:rsidR="0095364E" w:rsidRPr="004D54AB" w:rsidRDefault="0095364E" w:rsidP="002C3433">
            <w:pPr>
              <w:tabs>
                <w:tab w:val="left" w:pos="2141"/>
              </w:tabs>
              <w:spacing w:before="0" w:line="360" w:lineRule="auto"/>
              <w:ind w:firstLine="0"/>
              <w:rPr>
                <w:rFonts w:eastAsia="Calibri"/>
              </w:rPr>
            </w:pPr>
            <w:r w:rsidRPr="004D54AB">
              <w:rPr>
                <w:rFonts w:eastAsia="Calibri"/>
              </w:rPr>
              <w:t xml:space="preserve">Use case: </w:t>
            </w:r>
            <w:r w:rsidR="0096418E">
              <w:t>Look</w:t>
            </w:r>
            <w:r w:rsidRPr="004D54AB">
              <w:t xml:space="preserve"> and find</w:t>
            </w:r>
          </w:p>
        </w:tc>
      </w:tr>
      <w:tr w:rsidR="0095364E" w:rsidRPr="004D54AB" w14:paraId="1E2C98E7" w14:textId="77777777" w:rsidTr="0095364E">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23EFBC" w14:textId="77777777" w:rsidR="0095364E" w:rsidRPr="004D54AB" w:rsidRDefault="0095364E" w:rsidP="002C3433">
            <w:pPr>
              <w:spacing w:before="0" w:line="360" w:lineRule="auto"/>
              <w:ind w:firstLine="0"/>
              <w:rPr>
                <w:rFonts w:eastAsia="Calibri"/>
              </w:rPr>
            </w:pPr>
            <w:r w:rsidRPr="004D54AB">
              <w:rPr>
                <w:rFonts w:eastAsia="Calibri"/>
              </w:rPr>
              <w:t>Mục đích</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B1057F" w14:textId="776D6C0F" w:rsidR="0095364E" w:rsidRPr="004D54AB" w:rsidRDefault="00AC5294" w:rsidP="002C3433">
            <w:pPr>
              <w:spacing w:before="0" w:line="360" w:lineRule="auto"/>
              <w:ind w:firstLine="0"/>
              <w:rPr>
                <w:rFonts w:eastAsia="Calibri"/>
              </w:rPr>
            </w:pPr>
            <w:r w:rsidRPr="004D54AB">
              <w:rPr>
                <w:rFonts w:eastAsia="Calibri"/>
              </w:rPr>
              <w:t>Use case cho phép người dùng học từ vựng qua trò chơi tìm vật trong hình.</w:t>
            </w:r>
          </w:p>
        </w:tc>
      </w:tr>
      <w:tr w:rsidR="0095364E" w:rsidRPr="004D54AB" w14:paraId="193103EC" w14:textId="77777777" w:rsidTr="0095364E">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F29F80" w14:textId="77777777" w:rsidR="0095364E" w:rsidRPr="004D54AB" w:rsidRDefault="0095364E" w:rsidP="002C3433">
            <w:pPr>
              <w:spacing w:before="0" w:line="360" w:lineRule="auto"/>
              <w:ind w:firstLine="0"/>
              <w:rPr>
                <w:rFonts w:eastAsia="Calibri"/>
              </w:rPr>
            </w:pPr>
            <w:r w:rsidRPr="004D54AB">
              <w:rPr>
                <w:rFonts w:eastAsia="Calibri"/>
              </w:rPr>
              <w:t>Mô tả</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DDB337" w14:textId="6D429E6A" w:rsidR="0095364E" w:rsidRPr="004D54AB" w:rsidRDefault="00AC5294" w:rsidP="002C3433">
            <w:pPr>
              <w:spacing w:before="0" w:line="360" w:lineRule="auto"/>
              <w:ind w:firstLine="0"/>
              <w:rPr>
                <w:rFonts w:eastAsia="Calibri"/>
              </w:rPr>
            </w:pPr>
            <w:r w:rsidRPr="004D54AB">
              <w:rPr>
                <w:rFonts w:eastAsia="Calibri"/>
              </w:rPr>
              <w:t>Use case này sẽ hiển thị một hình nền lớn và yêu cầu người dùng tìm một vật trong hình đó. Người dùng phải lắng nghe và tìm vật được yêu cầu từ trong hình.</w:t>
            </w:r>
          </w:p>
        </w:tc>
      </w:tr>
      <w:tr w:rsidR="0095364E" w:rsidRPr="004D54AB" w14:paraId="53486CE8" w14:textId="77777777" w:rsidTr="0095364E">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703E65" w14:textId="77777777" w:rsidR="0095364E" w:rsidRPr="004D54AB" w:rsidRDefault="0095364E" w:rsidP="002C3433">
            <w:pPr>
              <w:spacing w:before="0" w:line="360" w:lineRule="auto"/>
              <w:ind w:firstLine="0"/>
              <w:rPr>
                <w:rFonts w:eastAsia="Calibri"/>
              </w:rPr>
            </w:pPr>
            <w:r w:rsidRPr="004D54AB">
              <w:rPr>
                <w:rFonts w:eastAsia="Calibri"/>
              </w:rPr>
              <w:t>Tác Nhân</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164B02" w14:textId="77777777" w:rsidR="0095364E" w:rsidRPr="004D54AB" w:rsidRDefault="0095364E" w:rsidP="002C3433">
            <w:pPr>
              <w:spacing w:before="0" w:line="360" w:lineRule="auto"/>
              <w:ind w:firstLine="0"/>
              <w:rPr>
                <w:rFonts w:eastAsia="Calibri"/>
              </w:rPr>
            </w:pPr>
            <w:r w:rsidRPr="004D54AB">
              <w:rPr>
                <w:rFonts w:eastAsia="Calibri"/>
              </w:rPr>
              <w:t>Người dùng</w:t>
            </w:r>
          </w:p>
        </w:tc>
      </w:tr>
      <w:tr w:rsidR="0095364E" w:rsidRPr="004D54AB" w14:paraId="4BAA334E" w14:textId="77777777" w:rsidTr="0095364E">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86F0AD" w14:textId="77777777" w:rsidR="0095364E" w:rsidRPr="004D54AB" w:rsidRDefault="0095364E" w:rsidP="002C3433">
            <w:pPr>
              <w:spacing w:before="0" w:line="360" w:lineRule="auto"/>
              <w:ind w:firstLine="0"/>
              <w:rPr>
                <w:rFonts w:eastAsia="Calibri"/>
              </w:rPr>
            </w:pPr>
            <w:r w:rsidRPr="004D54AB">
              <w:rPr>
                <w:rFonts w:eastAsia="Calibri"/>
              </w:rPr>
              <w:t>Điều kiện trước</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CBE201" w14:textId="54A5E357" w:rsidR="0095364E" w:rsidRPr="004D54AB" w:rsidRDefault="003740F3" w:rsidP="003740F3">
            <w:pPr>
              <w:spacing w:before="0" w:line="360" w:lineRule="auto"/>
              <w:ind w:firstLine="0"/>
              <w:rPr>
                <w:rFonts w:eastAsia="Calibri"/>
              </w:rPr>
            </w:pPr>
            <w:r>
              <w:rPr>
                <w:rFonts w:eastAsia="Calibri"/>
              </w:rPr>
              <w:t>Đã c</w:t>
            </w:r>
            <w:r w:rsidR="00AC5294" w:rsidRPr="004D54AB">
              <w:rPr>
                <w:rFonts w:eastAsia="Calibri"/>
              </w:rPr>
              <w:t xml:space="preserve">họn </w:t>
            </w:r>
            <w:r>
              <w:rPr>
                <w:rFonts w:eastAsia="Calibri"/>
              </w:rPr>
              <w:t>unit</w:t>
            </w:r>
            <w:r w:rsidR="00AC5294" w:rsidRPr="004D54AB">
              <w:rPr>
                <w:rFonts w:eastAsia="Calibri"/>
              </w:rPr>
              <w:t xml:space="preserve"> và chọn mục </w:t>
            </w:r>
            <w:r w:rsidR="0096418E">
              <w:t>Look</w:t>
            </w:r>
            <w:r w:rsidR="00AC5294" w:rsidRPr="004D54AB">
              <w:t xml:space="preserve"> and find</w:t>
            </w:r>
          </w:p>
        </w:tc>
      </w:tr>
      <w:tr w:rsidR="0095364E" w:rsidRPr="004D54AB" w14:paraId="6B3E2652" w14:textId="77777777" w:rsidTr="0095364E">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7F0363" w14:textId="77777777" w:rsidR="0095364E" w:rsidRPr="004D54AB" w:rsidRDefault="0095364E" w:rsidP="002C3433">
            <w:pPr>
              <w:spacing w:before="0" w:line="360" w:lineRule="auto"/>
              <w:ind w:firstLine="0"/>
              <w:rPr>
                <w:rFonts w:eastAsia="Calibri"/>
              </w:rPr>
            </w:pPr>
            <w:r w:rsidRPr="004D54AB">
              <w:rPr>
                <w:rFonts w:eastAsia="Calibri"/>
              </w:rPr>
              <w:t>Điều kiện sau</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B1D4D1" w14:textId="13DCAC95" w:rsidR="0095364E" w:rsidRPr="004D54AB" w:rsidRDefault="003E3AB3" w:rsidP="002C3433">
            <w:pPr>
              <w:spacing w:before="0" w:line="360" w:lineRule="auto"/>
              <w:ind w:firstLine="0"/>
              <w:rPr>
                <w:rFonts w:eastAsia="Calibri"/>
              </w:rPr>
            </w:pPr>
            <w:r>
              <w:rPr>
                <w:rFonts w:eastAsia="Calibri"/>
              </w:rPr>
              <w:t>Hiển thị hoạt ảnh và âm thanh thông báo hoàn thành</w:t>
            </w:r>
          </w:p>
        </w:tc>
      </w:tr>
      <w:tr w:rsidR="0095364E" w:rsidRPr="004D54AB" w14:paraId="2AA72939" w14:textId="77777777" w:rsidTr="0095364E">
        <w:trPr>
          <w:trHeight w:val="210"/>
        </w:trPr>
        <w:tc>
          <w:tcPr>
            <w:tcW w:w="2552" w:type="dxa"/>
            <w:vMerge w:val="restart"/>
            <w:tcBorders>
              <w:top w:val="single" w:sz="4" w:space="0" w:color="000000"/>
              <w:left w:val="single" w:sz="4" w:space="0" w:color="000000"/>
              <w:right w:val="single" w:sz="4" w:space="0" w:color="000000"/>
            </w:tcBorders>
            <w:shd w:val="clear" w:color="000000" w:fill="FFFFFF"/>
            <w:tcMar>
              <w:left w:w="108" w:type="dxa"/>
              <w:right w:w="108" w:type="dxa"/>
            </w:tcMar>
          </w:tcPr>
          <w:p w14:paraId="4A51142B" w14:textId="77777777" w:rsidR="0095364E" w:rsidRPr="004D54AB" w:rsidRDefault="0095364E" w:rsidP="002C3433">
            <w:pPr>
              <w:spacing w:before="0" w:line="360" w:lineRule="auto"/>
              <w:ind w:firstLine="0"/>
              <w:rPr>
                <w:rFonts w:eastAsia="Calibri"/>
              </w:rPr>
            </w:pPr>
            <w:r w:rsidRPr="004D54AB">
              <w:rPr>
                <w:rFonts w:eastAsia="Calibri"/>
              </w:rPr>
              <w:t>Luồng sự kiện chính</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7FA38B" w14:textId="77777777" w:rsidR="0095364E" w:rsidRPr="004D54AB" w:rsidRDefault="0095364E" w:rsidP="002C3433">
            <w:pPr>
              <w:spacing w:before="0" w:line="360" w:lineRule="auto"/>
              <w:ind w:firstLine="0"/>
              <w:jc w:val="left"/>
              <w:rPr>
                <w:rFonts w:eastAsia="Calibri"/>
              </w:rPr>
            </w:pPr>
            <w:r w:rsidRPr="004D54AB">
              <w:rPr>
                <w:rFonts w:eastAsia="Calibri"/>
              </w:rPr>
              <w:t>Người dùng</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Pr>
          <w:p w14:paraId="72B1D0E0" w14:textId="77777777" w:rsidR="0095364E" w:rsidRPr="004D54AB" w:rsidRDefault="0095364E" w:rsidP="002C3433">
            <w:pPr>
              <w:spacing w:before="0" w:line="360" w:lineRule="auto"/>
              <w:ind w:firstLine="0"/>
              <w:jc w:val="left"/>
              <w:rPr>
                <w:rFonts w:eastAsia="Calibri"/>
              </w:rPr>
            </w:pPr>
            <w:r w:rsidRPr="004D54AB">
              <w:rPr>
                <w:rFonts w:eastAsia="Calibri"/>
              </w:rPr>
              <w:t>Hệ thống</w:t>
            </w:r>
          </w:p>
        </w:tc>
      </w:tr>
      <w:tr w:rsidR="0095364E" w:rsidRPr="004D54AB" w14:paraId="3E1F085C" w14:textId="77777777" w:rsidTr="0095364E">
        <w:trPr>
          <w:trHeight w:val="210"/>
        </w:trPr>
        <w:tc>
          <w:tcPr>
            <w:tcW w:w="2552" w:type="dxa"/>
            <w:vMerge/>
            <w:tcBorders>
              <w:left w:val="single" w:sz="4" w:space="0" w:color="000000"/>
              <w:bottom w:val="single" w:sz="4" w:space="0" w:color="000000"/>
              <w:right w:val="single" w:sz="4" w:space="0" w:color="000000"/>
            </w:tcBorders>
            <w:shd w:val="clear" w:color="000000" w:fill="FFFFFF"/>
            <w:tcMar>
              <w:left w:w="108" w:type="dxa"/>
              <w:right w:w="108" w:type="dxa"/>
            </w:tcMar>
          </w:tcPr>
          <w:p w14:paraId="69E52F52" w14:textId="77777777" w:rsidR="0095364E" w:rsidRPr="004D54AB" w:rsidRDefault="0095364E" w:rsidP="002C3433">
            <w:pPr>
              <w:spacing w:before="0" w:line="360" w:lineRule="auto"/>
              <w:ind w:firstLine="0"/>
              <w:rPr>
                <w:rFonts w:eastAsia="Calibri"/>
              </w:rPr>
            </w:pPr>
          </w:p>
        </w:tc>
        <w:tc>
          <w:tcPr>
            <w:tcW w:w="31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BFBD4D" w14:textId="77777777" w:rsidR="0095364E" w:rsidRPr="004D54AB" w:rsidRDefault="0095364E" w:rsidP="002C3433">
            <w:pPr>
              <w:spacing w:before="0" w:line="360" w:lineRule="auto"/>
              <w:ind w:firstLine="0"/>
              <w:jc w:val="left"/>
              <w:rPr>
                <w:rFonts w:eastAsia="Calibri"/>
              </w:rPr>
            </w:pPr>
          </w:p>
          <w:p w14:paraId="02C80CD6" w14:textId="77777777" w:rsidR="00165475" w:rsidRPr="004D54AB" w:rsidRDefault="00165475" w:rsidP="002C3433">
            <w:pPr>
              <w:spacing w:before="0" w:line="360" w:lineRule="auto"/>
              <w:ind w:firstLine="0"/>
              <w:jc w:val="left"/>
              <w:rPr>
                <w:rFonts w:eastAsia="Calibri"/>
              </w:rPr>
            </w:pPr>
          </w:p>
          <w:p w14:paraId="09846C7D" w14:textId="77777777" w:rsidR="00165475" w:rsidRPr="004D54AB" w:rsidRDefault="00165475" w:rsidP="002C3433">
            <w:pPr>
              <w:spacing w:before="0" w:line="360" w:lineRule="auto"/>
              <w:ind w:firstLine="0"/>
              <w:jc w:val="left"/>
              <w:rPr>
                <w:rFonts w:eastAsia="Calibri"/>
              </w:rPr>
            </w:pPr>
          </w:p>
          <w:p w14:paraId="55FC625C" w14:textId="0EE8B951" w:rsidR="00165475" w:rsidRPr="004D54AB" w:rsidRDefault="00165475" w:rsidP="002C3433">
            <w:pPr>
              <w:spacing w:before="0" w:line="360" w:lineRule="auto"/>
              <w:ind w:firstLine="0"/>
              <w:jc w:val="left"/>
              <w:rPr>
                <w:rFonts w:eastAsia="Calibri"/>
              </w:rPr>
            </w:pPr>
            <w:r w:rsidRPr="004D54AB">
              <w:rPr>
                <w:rFonts w:eastAsia="Calibri"/>
              </w:rPr>
              <w:t>3. Chọn vật từ trong hình</w:t>
            </w:r>
            <w:r w:rsidR="005235E6" w:rsidRPr="004D54AB">
              <w:rPr>
                <w:rFonts w:eastAsia="Calibri"/>
              </w:rPr>
              <w:t>.</w:t>
            </w:r>
          </w:p>
        </w:tc>
        <w:tc>
          <w:tcPr>
            <w:tcW w:w="3172" w:type="dxa"/>
            <w:tcBorders>
              <w:top w:val="single" w:sz="4" w:space="0" w:color="000000"/>
              <w:left w:val="single" w:sz="4" w:space="0" w:color="000000"/>
              <w:bottom w:val="single" w:sz="4" w:space="0" w:color="000000"/>
              <w:right w:val="single" w:sz="4" w:space="0" w:color="000000"/>
            </w:tcBorders>
            <w:shd w:val="clear" w:color="000000" w:fill="FFFFFF"/>
          </w:tcPr>
          <w:p w14:paraId="12FDDDAA" w14:textId="2F2F26BF" w:rsidR="0095364E" w:rsidRPr="004D54AB" w:rsidRDefault="00165475" w:rsidP="002C3433">
            <w:pPr>
              <w:spacing w:before="0" w:line="360" w:lineRule="auto"/>
              <w:ind w:firstLine="0"/>
              <w:jc w:val="left"/>
              <w:rPr>
                <w:rFonts w:eastAsia="Calibri"/>
              </w:rPr>
            </w:pPr>
            <w:r w:rsidRPr="004D54AB">
              <w:rPr>
                <w:rFonts w:eastAsia="Calibri"/>
              </w:rPr>
              <w:t>1. Hiển thị hình ảnh</w:t>
            </w:r>
            <w:r w:rsidR="006E4B61" w:rsidRPr="004D54AB">
              <w:rPr>
                <w:rFonts w:eastAsia="Calibri"/>
              </w:rPr>
              <w:t xml:space="preserve"> nền.</w:t>
            </w:r>
          </w:p>
          <w:p w14:paraId="65D940EE" w14:textId="6EEFAB2B" w:rsidR="00165475" w:rsidRPr="004D54AB" w:rsidRDefault="00165475" w:rsidP="002C3433">
            <w:pPr>
              <w:spacing w:before="0" w:line="360" w:lineRule="auto"/>
              <w:ind w:firstLine="0"/>
              <w:jc w:val="left"/>
              <w:rPr>
                <w:rFonts w:eastAsia="Calibri"/>
              </w:rPr>
            </w:pPr>
            <w:r w:rsidRPr="004D54AB">
              <w:rPr>
                <w:rFonts w:eastAsia="Calibri"/>
              </w:rPr>
              <w:t xml:space="preserve">2. </w:t>
            </w:r>
            <w:r w:rsidR="00465D65" w:rsidRPr="004D54AB">
              <w:rPr>
                <w:rFonts w:eastAsia="Calibri"/>
              </w:rPr>
              <w:t>Phát</w:t>
            </w:r>
            <w:r w:rsidR="00AB014F" w:rsidRPr="004D54AB">
              <w:rPr>
                <w:rFonts w:eastAsia="Calibri"/>
              </w:rPr>
              <w:t xml:space="preserve"> âm thanh</w:t>
            </w:r>
            <w:r w:rsidR="006E4B61" w:rsidRPr="004D54AB">
              <w:rPr>
                <w:rFonts w:eastAsia="Calibri"/>
              </w:rPr>
              <w:t xml:space="preserve"> phát âm của vật</w:t>
            </w:r>
            <w:r w:rsidR="00465D65" w:rsidRPr="004D54AB">
              <w:rPr>
                <w:rFonts w:eastAsia="Calibri"/>
              </w:rPr>
              <w:t xml:space="preserve"> </w:t>
            </w:r>
            <w:r w:rsidR="006E4B61" w:rsidRPr="004D54AB">
              <w:rPr>
                <w:rFonts w:eastAsia="Calibri"/>
              </w:rPr>
              <w:t>cần tìm</w:t>
            </w:r>
            <w:r w:rsidR="00465D65" w:rsidRPr="004D54AB">
              <w:rPr>
                <w:rFonts w:eastAsia="Calibri"/>
              </w:rPr>
              <w:t xml:space="preserve"> trong hình.</w:t>
            </w:r>
          </w:p>
          <w:p w14:paraId="7E6F0A8A" w14:textId="77777777" w:rsidR="00165475" w:rsidRPr="004D54AB" w:rsidRDefault="00165475" w:rsidP="002C3433">
            <w:pPr>
              <w:spacing w:before="0" w:line="360" w:lineRule="auto"/>
              <w:ind w:firstLine="0"/>
              <w:jc w:val="left"/>
              <w:rPr>
                <w:rFonts w:eastAsia="Calibri"/>
              </w:rPr>
            </w:pPr>
          </w:p>
          <w:p w14:paraId="3E36F6CA" w14:textId="5A438221" w:rsidR="00165475" w:rsidRPr="004D54AB" w:rsidRDefault="00165475" w:rsidP="002C3433">
            <w:pPr>
              <w:spacing w:before="0" w:line="360" w:lineRule="auto"/>
              <w:ind w:firstLine="0"/>
              <w:jc w:val="left"/>
              <w:rPr>
                <w:rFonts w:eastAsia="Calibri"/>
              </w:rPr>
            </w:pPr>
            <w:r w:rsidRPr="004D54AB">
              <w:rPr>
                <w:rFonts w:eastAsia="Calibri"/>
              </w:rPr>
              <w:t>4. Kiểm tra vật được chọn</w:t>
            </w:r>
            <w:r w:rsidR="005235E6" w:rsidRPr="004D54AB">
              <w:rPr>
                <w:rFonts w:eastAsia="Calibri"/>
              </w:rPr>
              <w:t>.</w:t>
            </w:r>
          </w:p>
          <w:p w14:paraId="590F07EF" w14:textId="5A829CA8" w:rsidR="00165475" w:rsidRPr="004D54AB" w:rsidRDefault="00165475" w:rsidP="002C3433">
            <w:pPr>
              <w:spacing w:before="0" w:line="360" w:lineRule="auto"/>
              <w:ind w:firstLine="0"/>
              <w:jc w:val="left"/>
              <w:rPr>
                <w:rFonts w:eastAsia="Calibri"/>
              </w:rPr>
            </w:pPr>
            <w:r w:rsidRPr="004D54AB">
              <w:rPr>
                <w:rFonts w:eastAsia="Calibri"/>
              </w:rPr>
              <w:t>4.1 Nếu đó là vật cần tìm thì phát thông báo chính xác.</w:t>
            </w:r>
          </w:p>
          <w:p w14:paraId="053D6251" w14:textId="6D29905B" w:rsidR="00165475" w:rsidRPr="004D54AB" w:rsidRDefault="00165475" w:rsidP="002C3433">
            <w:pPr>
              <w:spacing w:before="0" w:line="360" w:lineRule="auto"/>
              <w:ind w:firstLine="0"/>
              <w:jc w:val="left"/>
              <w:rPr>
                <w:rFonts w:eastAsia="Calibri"/>
              </w:rPr>
            </w:pPr>
            <w:r w:rsidRPr="004D54AB">
              <w:rPr>
                <w:rFonts w:eastAsia="Calibri"/>
              </w:rPr>
              <w:t xml:space="preserve">4.2 Nếu đó không phải vật cần tìm thì sang bước </w:t>
            </w:r>
            <w:r w:rsidR="00E0342C" w:rsidRPr="004D54AB">
              <w:rPr>
                <w:rFonts w:eastAsia="Calibri"/>
              </w:rPr>
              <w:t>6</w:t>
            </w:r>
            <w:r w:rsidRPr="004D54AB">
              <w:rPr>
                <w:rFonts w:eastAsia="Calibri"/>
              </w:rPr>
              <w:t>.</w:t>
            </w:r>
          </w:p>
          <w:p w14:paraId="6B2E2D69" w14:textId="13C33BAF" w:rsidR="00165475" w:rsidRPr="004D54AB" w:rsidRDefault="00165475" w:rsidP="002C3433">
            <w:pPr>
              <w:spacing w:before="0" w:line="360" w:lineRule="auto"/>
              <w:ind w:firstLine="0"/>
              <w:jc w:val="left"/>
              <w:rPr>
                <w:rFonts w:eastAsia="Calibri"/>
              </w:rPr>
            </w:pPr>
            <w:r w:rsidRPr="004D54AB">
              <w:rPr>
                <w:rFonts w:eastAsia="Calibri"/>
              </w:rPr>
              <w:t xml:space="preserve">5. Nếu đã tìm được ba vật được yêu cầu thì thông báo chúc mừng hoàn thành </w:t>
            </w:r>
            <w:proofErr w:type="gramStart"/>
            <w:r w:rsidRPr="004D54AB">
              <w:rPr>
                <w:rFonts w:eastAsia="Calibri"/>
              </w:rPr>
              <w:t>và  kết</w:t>
            </w:r>
            <w:proofErr w:type="gramEnd"/>
            <w:r w:rsidRPr="004D54AB">
              <w:rPr>
                <w:rFonts w:eastAsia="Calibri"/>
              </w:rPr>
              <w:t xml:space="preserve"> thúc</w:t>
            </w:r>
            <w:r w:rsidR="00C753E8" w:rsidRPr="004D54AB">
              <w:rPr>
                <w:rFonts w:eastAsia="Calibri"/>
              </w:rPr>
              <w:t xml:space="preserve"> use case</w:t>
            </w:r>
            <w:r w:rsidRPr="004D54AB">
              <w:rPr>
                <w:rFonts w:eastAsia="Calibri"/>
              </w:rPr>
              <w:t>.</w:t>
            </w:r>
          </w:p>
          <w:p w14:paraId="73FFF9CC" w14:textId="7552AAE3" w:rsidR="00165475" w:rsidRPr="004D54AB" w:rsidRDefault="00165475" w:rsidP="002C3433">
            <w:pPr>
              <w:spacing w:before="0" w:line="360" w:lineRule="auto"/>
              <w:ind w:firstLine="0"/>
              <w:jc w:val="left"/>
              <w:rPr>
                <w:rFonts w:eastAsia="Calibri"/>
              </w:rPr>
            </w:pPr>
            <w:r w:rsidRPr="004D54AB">
              <w:rPr>
                <w:rFonts w:eastAsia="Calibri"/>
              </w:rPr>
              <w:t>6. Quay lại B3</w:t>
            </w:r>
            <w:r w:rsidR="005235E6" w:rsidRPr="004D54AB">
              <w:rPr>
                <w:rFonts w:eastAsia="Calibri"/>
              </w:rPr>
              <w:t>.</w:t>
            </w:r>
          </w:p>
        </w:tc>
      </w:tr>
      <w:tr w:rsidR="0095364E" w:rsidRPr="004D54AB" w14:paraId="2DE1ACE5" w14:textId="77777777" w:rsidTr="0095364E">
        <w:trPr>
          <w:trHeight w:val="1"/>
        </w:trPr>
        <w:tc>
          <w:tcPr>
            <w:tcW w:w="25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909800" w14:textId="77777777" w:rsidR="0095364E" w:rsidRPr="004D54AB" w:rsidRDefault="0095364E" w:rsidP="002C3433">
            <w:pPr>
              <w:spacing w:before="0" w:line="360" w:lineRule="auto"/>
              <w:ind w:firstLine="0"/>
              <w:rPr>
                <w:rFonts w:eastAsia="Calibri"/>
              </w:rPr>
            </w:pPr>
            <w:r w:rsidRPr="004D54AB">
              <w:rPr>
                <w:rFonts w:eastAsia="Calibri"/>
              </w:rPr>
              <w:t>Luồng sự kiện phụ</w:t>
            </w:r>
          </w:p>
        </w:tc>
        <w:tc>
          <w:tcPr>
            <w:tcW w:w="63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240508" w14:textId="2C3C5F30" w:rsidR="0095364E" w:rsidRPr="004D54AB" w:rsidRDefault="0095364E" w:rsidP="002C3433">
            <w:pPr>
              <w:keepNext/>
              <w:spacing w:before="0" w:line="360" w:lineRule="auto"/>
              <w:ind w:firstLine="0"/>
              <w:rPr>
                <w:rFonts w:eastAsia="Calibri"/>
              </w:rPr>
            </w:pPr>
          </w:p>
        </w:tc>
      </w:tr>
    </w:tbl>
    <w:p w14:paraId="133FEB0F" w14:textId="12F3202D" w:rsidR="005F1511" w:rsidRPr="004D54AB" w:rsidRDefault="005F1511" w:rsidP="002C3433">
      <w:pPr>
        <w:pStyle w:val="Caption"/>
        <w:spacing w:line="360" w:lineRule="auto"/>
      </w:pPr>
      <w:bookmarkStart w:id="97" w:name="_Toc44615419"/>
      <w:r w:rsidRPr="004D54AB">
        <w:t xml:space="preserve">Bảng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Bảng \* ARABIC \s 1 </w:instrText>
      </w:r>
      <w:r w:rsidR="007A24B7">
        <w:fldChar w:fldCharType="separate"/>
      </w:r>
      <w:r w:rsidR="00664A5A">
        <w:rPr>
          <w:noProof/>
        </w:rPr>
        <w:t>9</w:t>
      </w:r>
      <w:r w:rsidR="007A24B7">
        <w:rPr>
          <w:noProof/>
        </w:rPr>
        <w:fldChar w:fldCharType="end"/>
      </w:r>
      <w:r w:rsidRPr="004D54AB">
        <w:t xml:space="preserve"> Đặc tả Use case </w:t>
      </w:r>
      <w:r w:rsidR="0096418E">
        <w:t>Look</w:t>
      </w:r>
      <w:r w:rsidRPr="004D54AB">
        <w:t xml:space="preserve"> and find</w:t>
      </w:r>
      <w:r w:rsidR="0083628F" w:rsidRPr="004D54AB">
        <w:t>.</w:t>
      </w:r>
      <w:bookmarkEnd w:id="97"/>
    </w:p>
    <w:p w14:paraId="02E48422" w14:textId="7942B18E" w:rsidR="00AC5294" w:rsidRPr="004D54AB" w:rsidRDefault="0095364E" w:rsidP="002C3433">
      <w:pPr>
        <w:pStyle w:val="Heading4"/>
        <w:spacing w:before="0" w:line="360" w:lineRule="auto"/>
        <w:ind w:left="0" w:firstLine="0"/>
      </w:pPr>
      <w:r w:rsidRPr="004D54AB">
        <w:lastRenderedPageBreak/>
        <w:t>Biểu đồ</w:t>
      </w:r>
    </w:p>
    <w:p w14:paraId="10D018B1" w14:textId="77777777" w:rsidR="00065270" w:rsidRDefault="00317AE5" w:rsidP="002C3433">
      <w:pPr>
        <w:keepNext/>
        <w:spacing w:before="0" w:line="360" w:lineRule="auto"/>
        <w:ind w:firstLine="0"/>
      </w:pPr>
      <w:r w:rsidRPr="004D54AB">
        <w:rPr>
          <w:noProof/>
        </w:rPr>
        <w:drawing>
          <wp:inline distT="0" distB="0" distL="0" distR="0" wp14:anchorId="2E479A84" wp14:editId="0F469E46">
            <wp:extent cx="6097905" cy="2517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7905" cy="2517775"/>
                    </a:xfrm>
                    <a:prstGeom prst="rect">
                      <a:avLst/>
                    </a:prstGeom>
                    <a:noFill/>
                    <a:ln>
                      <a:noFill/>
                    </a:ln>
                  </pic:spPr>
                </pic:pic>
              </a:graphicData>
            </a:graphic>
          </wp:inline>
        </w:drawing>
      </w:r>
    </w:p>
    <w:p w14:paraId="051C2AC1" w14:textId="7E39D1AF" w:rsidR="006E4B61" w:rsidRDefault="00065270" w:rsidP="002C3433">
      <w:pPr>
        <w:pStyle w:val="Caption"/>
        <w:spacing w:line="360" w:lineRule="auto"/>
      </w:pPr>
      <w:bookmarkStart w:id="98" w:name="_Toc44615388"/>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15</w:t>
      </w:r>
      <w:r w:rsidR="007A24B7">
        <w:rPr>
          <w:noProof/>
        </w:rPr>
        <w:fldChar w:fldCharType="end"/>
      </w:r>
      <w:r>
        <w:t xml:space="preserve"> Activity Diagram UC_</w:t>
      </w:r>
      <w:r w:rsidR="0096418E">
        <w:t>Look</w:t>
      </w:r>
      <w:r>
        <w:t xml:space="preserve"> And Find</w:t>
      </w:r>
      <w:bookmarkEnd w:id="98"/>
    </w:p>
    <w:p w14:paraId="18F17AD0" w14:textId="77777777" w:rsidR="00C17E4D" w:rsidRPr="00C17E4D" w:rsidRDefault="00C17E4D" w:rsidP="002C3433">
      <w:pPr>
        <w:spacing w:before="0" w:line="360" w:lineRule="auto"/>
        <w:ind w:firstLine="0"/>
      </w:pPr>
    </w:p>
    <w:p w14:paraId="15C58DDC" w14:textId="77777777" w:rsidR="002D1B90" w:rsidRDefault="002D1B90" w:rsidP="002C3433">
      <w:pPr>
        <w:spacing w:before="0" w:line="360" w:lineRule="auto"/>
        <w:ind w:firstLine="0"/>
        <w:jc w:val="left"/>
      </w:pPr>
    </w:p>
    <w:p w14:paraId="50A57FD5" w14:textId="77777777" w:rsidR="008570D4" w:rsidRDefault="002D1B90" w:rsidP="002C3433">
      <w:pPr>
        <w:keepNext/>
        <w:spacing w:before="0" w:line="360" w:lineRule="auto"/>
        <w:ind w:firstLine="0"/>
        <w:jc w:val="center"/>
      </w:pPr>
      <w:r>
        <w:rPr>
          <w:noProof/>
        </w:rPr>
        <w:drawing>
          <wp:inline distT="0" distB="0" distL="0" distR="0" wp14:anchorId="311EAB60" wp14:editId="1946E81A">
            <wp:extent cx="5600700" cy="4307760"/>
            <wp:effectExtent l="0" t="0" r="0" b="0"/>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2439" cy="4309097"/>
                    </a:xfrm>
                    <a:prstGeom prst="rect">
                      <a:avLst/>
                    </a:prstGeom>
                    <a:noFill/>
                    <a:ln>
                      <a:noFill/>
                    </a:ln>
                  </pic:spPr>
                </pic:pic>
              </a:graphicData>
            </a:graphic>
          </wp:inline>
        </w:drawing>
      </w:r>
    </w:p>
    <w:p w14:paraId="7826019E" w14:textId="1A7D91AA" w:rsidR="008570D4" w:rsidRDefault="008570D4" w:rsidP="002C3433">
      <w:pPr>
        <w:pStyle w:val="Caption"/>
        <w:spacing w:line="360" w:lineRule="auto"/>
      </w:pPr>
      <w:bookmarkStart w:id="99" w:name="_Toc44615389"/>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16</w:t>
      </w:r>
      <w:r w:rsidR="007A24B7">
        <w:rPr>
          <w:noProof/>
        </w:rPr>
        <w:fldChar w:fldCharType="end"/>
      </w:r>
      <w:r>
        <w:t xml:space="preserve"> Sequence Diagram UC_</w:t>
      </w:r>
      <w:r w:rsidR="0096418E">
        <w:t>Look</w:t>
      </w:r>
      <w:r>
        <w:t xml:space="preserve"> And Find</w:t>
      </w:r>
      <w:bookmarkEnd w:id="99"/>
    </w:p>
    <w:p w14:paraId="16A89433" w14:textId="0775BBCD" w:rsidR="001F0999" w:rsidRDefault="001F0999">
      <w:pPr>
        <w:pStyle w:val="Heading3"/>
      </w:pPr>
      <w:bookmarkStart w:id="100" w:name="_Toc40971807"/>
      <w:r>
        <w:lastRenderedPageBreak/>
        <w:t>Use case UC8: ChooseUnit</w:t>
      </w:r>
    </w:p>
    <w:p w14:paraId="5E8A3EA7" w14:textId="5426FA04" w:rsidR="00147C56" w:rsidRDefault="00B31516" w:rsidP="00147C56">
      <w:pPr>
        <w:pStyle w:val="Heading4"/>
      </w:pPr>
      <w:r>
        <w:t>Mô tả</w:t>
      </w:r>
    </w:p>
    <w:tbl>
      <w:tblPr>
        <w:tblStyle w:val="TableGrid"/>
        <w:tblW w:w="0" w:type="auto"/>
        <w:tblLook w:val="04A0" w:firstRow="1" w:lastRow="0" w:firstColumn="1" w:lastColumn="0" w:noHBand="0" w:noVBand="1"/>
      </w:tblPr>
      <w:tblGrid>
        <w:gridCol w:w="4796"/>
        <w:gridCol w:w="2398"/>
        <w:gridCol w:w="2399"/>
      </w:tblGrid>
      <w:tr w:rsidR="00B31516" w14:paraId="2676EF08" w14:textId="77777777" w:rsidTr="00C7479C">
        <w:tc>
          <w:tcPr>
            <w:tcW w:w="9593" w:type="dxa"/>
            <w:gridSpan w:val="3"/>
          </w:tcPr>
          <w:p w14:paraId="3AF00EDC" w14:textId="7B5EEBD7" w:rsidR="00B31516" w:rsidRDefault="00B31516" w:rsidP="00B31516">
            <w:pPr>
              <w:spacing w:before="0" w:line="240" w:lineRule="auto"/>
              <w:ind w:firstLine="0"/>
              <w:jc w:val="left"/>
            </w:pPr>
            <w:r w:rsidRPr="004D54AB">
              <w:rPr>
                <w:rFonts w:eastAsia="Calibri"/>
              </w:rPr>
              <w:t xml:space="preserve">Use case: </w:t>
            </w:r>
            <w:r>
              <w:t>ChooseUnit</w:t>
            </w:r>
          </w:p>
        </w:tc>
      </w:tr>
      <w:tr w:rsidR="00B31516" w14:paraId="65337E13" w14:textId="77777777" w:rsidTr="005D7408">
        <w:tc>
          <w:tcPr>
            <w:tcW w:w="4796" w:type="dxa"/>
            <w:vAlign w:val="top"/>
          </w:tcPr>
          <w:p w14:paraId="3BBCC8F8" w14:textId="32DCFCFE" w:rsidR="00B31516" w:rsidRDefault="00B31516" w:rsidP="00B31516">
            <w:pPr>
              <w:spacing w:before="0" w:line="240" w:lineRule="auto"/>
              <w:ind w:firstLine="0"/>
              <w:jc w:val="left"/>
            </w:pPr>
            <w:r w:rsidRPr="004D54AB">
              <w:rPr>
                <w:rFonts w:eastAsia="Calibri"/>
              </w:rPr>
              <w:t>Mục đích</w:t>
            </w:r>
          </w:p>
        </w:tc>
        <w:tc>
          <w:tcPr>
            <w:tcW w:w="4797" w:type="dxa"/>
            <w:gridSpan w:val="2"/>
            <w:vAlign w:val="top"/>
          </w:tcPr>
          <w:p w14:paraId="54769B5F" w14:textId="7D2A87CD" w:rsidR="00B31516" w:rsidRDefault="00B31516" w:rsidP="005D070D">
            <w:pPr>
              <w:spacing w:before="0" w:line="240" w:lineRule="auto"/>
              <w:ind w:firstLine="0"/>
              <w:jc w:val="left"/>
            </w:pPr>
            <w:r w:rsidRPr="004D54AB">
              <w:rPr>
                <w:rFonts w:eastAsia="Calibri"/>
              </w:rPr>
              <w:t xml:space="preserve">Use case cho phép người dùng </w:t>
            </w:r>
            <w:r w:rsidR="005D070D">
              <w:rPr>
                <w:rFonts w:eastAsia="Calibri"/>
              </w:rPr>
              <w:t>chọn chủ đề theo từng unit</w:t>
            </w:r>
            <w:r w:rsidRPr="004D54AB">
              <w:rPr>
                <w:rFonts w:eastAsia="Calibri"/>
              </w:rPr>
              <w:t>.</w:t>
            </w:r>
          </w:p>
        </w:tc>
      </w:tr>
      <w:tr w:rsidR="00B31516" w14:paraId="78E9E945" w14:textId="77777777" w:rsidTr="005D7408">
        <w:tc>
          <w:tcPr>
            <w:tcW w:w="4796" w:type="dxa"/>
            <w:vAlign w:val="top"/>
          </w:tcPr>
          <w:p w14:paraId="037894B2" w14:textId="23C054E2" w:rsidR="00B31516" w:rsidRDefault="00B31516" w:rsidP="00B31516">
            <w:pPr>
              <w:spacing w:before="0" w:line="240" w:lineRule="auto"/>
              <w:ind w:firstLine="0"/>
              <w:jc w:val="left"/>
            </w:pPr>
            <w:r w:rsidRPr="004D54AB">
              <w:rPr>
                <w:rFonts w:eastAsia="Calibri"/>
              </w:rPr>
              <w:t>Mô tả</w:t>
            </w:r>
          </w:p>
        </w:tc>
        <w:tc>
          <w:tcPr>
            <w:tcW w:w="4797" w:type="dxa"/>
            <w:gridSpan w:val="2"/>
            <w:vAlign w:val="top"/>
          </w:tcPr>
          <w:p w14:paraId="43ED1275" w14:textId="74B37546" w:rsidR="00B31516" w:rsidRDefault="0067758A" w:rsidP="00F553F9">
            <w:pPr>
              <w:spacing w:before="0" w:line="240" w:lineRule="auto"/>
              <w:ind w:firstLine="0"/>
              <w:jc w:val="left"/>
            </w:pPr>
            <w:r>
              <w:rPr>
                <w:rFonts w:eastAsia="Calibri"/>
              </w:rPr>
              <w:t xml:space="preserve">Use case này sẽ hiển thị danh sách các unit cho người dùng chọn chủ đề </w:t>
            </w:r>
            <w:r w:rsidR="00F553F9">
              <w:rPr>
                <w:rFonts w:eastAsia="Calibri"/>
              </w:rPr>
              <w:t>cho bài học</w:t>
            </w:r>
          </w:p>
        </w:tc>
      </w:tr>
      <w:tr w:rsidR="00B31516" w14:paraId="58B5A0E0" w14:textId="77777777" w:rsidTr="005D7408">
        <w:tc>
          <w:tcPr>
            <w:tcW w:w="4796" w:type="dxa"/>
            <w:vAlign w:val="top"/>
          </w:tcPr>
          <w:p w14:paraId="40A6E2F1" w14:textId="23907E4C" w:rsidR="00B31516" w:rsidRDefault="00B31516" w:rsidP="00B31516">
            <w:pPr>
              <w:spacing w:before="0" w:line="240" w:lineRule="auto"/>
              <w:ind w:firstLine="0"/>
              <w:jc w:val="left"/>
            </w:pPr>
            <w:r w:rsidRPr="004D54AB">
              <w:rPr>
                <w:rFonts w:eastAsia="Calibri"/>
              </w:rPr>
              <w:t>Tác Nhân</w:t>
            </w:r>
          </w:p>
        </w:tc>
        <w:tc>
          <w:tcPr>
            <w:tcW w:w="4797" w:type="dxa"/>
            <w:gridSpan w:val="2"/>
            <w:vAlign w:val="top"/>
          </w:tcPr>
          <w:p w14:paraId="5D5D2086" w14:textId="7949F535" w:rsidR="00B31516" w:rsidRDefault="00B31516" w:rsidP="00B31516">
            <w:pPr>
              <w:spacing w:before="0" w:line="240" w:lineRule="auto"/>
              <w:ind w:firstLine="0"/>
              <w:jc w:val="left"/>
            </w:pPr>
            <w:r w:rsidRPr="004D54AB">
              <w:rPr>
                <w:rFonts w:eastAsia="Calibri"/>
              </w:rPr>
              <w:t>Người dùng</w:t>
            </w:r>
          </w:p>
        </w:tc>
      </w:tr>
      <w:tr w:rsidR="00B31516" w14:paraId="44B8ADE0" w14:textId="77777777" w:rsidTr="005D7408">
        <w:tc>
          <w:tcPr>
            <w:tcW w:w="4796" w:type="dxa"/>
            <w:vAlign w:val="top"/>
          </w:tcPr>
          <w:p w14:paraId="4AE9964E" w14:textId="2550FD06" w:rsidR="00B31516" w:rsidRDefault="00B31516" w:rsidP="00B31516">
            <w:pPr>
              <w:spacing w:before="0" w:line="240" w:lineRule="auto"/>
              <w:ind w:firstLine="0"/>
              <w:jc w:val="left"/>
            </w:pPr>
            <w:r w:rsidRPr="004D54AB">
              <w:rPr>
                <w:rFonts w:eastAsia="Calibri"/>
              </w:rPr>
              <w:t>Điều kiện trước</w:t>
            </w:r>
          </w:p>
        </w:tc>
        <w:tc>
          <w:tcPr>
            <w:tcW w:w="4797" w:type="dxa"/>
            <w:gridSpan w:val="2"/>
            <w:vAlign w:val="top"/>
          </w:tcPr>
          <w:p w14:paraId="7E37FB82" w14:textId="77B0F555" w:rsidR="00B31516" w:rsidRDefault="00B31516" w:rsidP="00B31516">
            <w:pPr>
              <w:spacing w:before="0" w:line="240" w:lineRule="auto"/>
              <w:ind w:firstLine="0"/>
              <w:jc w:val="left"/>
            </w:pPr>
          </w:p>
        </w:tc>
      </w:tr>
      <w:tr w:rsidR="00B31516" w14:paraId="625C8171" w14:textId="77777777" w:rsidTr="005D7408">
        <w:tc>
          <w:tcPr>
            <w:tcW w:w="4796" w:type="dxa"/>
            <w:vAlign w:val="top"/>
          </w:tcPr>
          <w:p w14:paraId="7462E044" w14:textId="50769E52" w:rsidR="00B31516" w:rsidRDefault="00B31516" w:rsidP="00B31516">
            <w:pPr>
              <w:spacing w:before="0" w:line="240" w:lineRule="auto"/>
              <w:ind w:firstLine="0"/>
              <w:jc w:val="left"/>
            </w:pPr>
            <w:r w:rsidRPr="004D54AB">
              <w:rPr>
                <w:rFonts w:eastAsia="Calibri"/>
              </w:rPr>
              <w:t>Điều kiện sau</w:t>
            </w:r>
          </w:p>
        </w:tc>
        <w:tc>
          <w:tcPr>
            <w:tcW w:w="4797" w:type="dxa"/>
            <w:gridSpan w:val="2"/>
            <w:vAlign w:val="top"/>
          </w:tcPr>
          <w:p w14:paraId="10428106" w14:textId="69BD6D60" w:rsidR="00B31516" w:rsidRDefault="00B31516" w:rsidP="00B31516">
            <w:pPr>
              <w:spacing w:before="0" w:line="240" w:lineRule="auto"/>
              <w:ind w:firstLine="0"/>
              <w:jc w:val="left"/>
            </w:pPr>
            <w:r>
              <w:rPr>
                <w:rFonts w:eastAsia="Calibri"/>
              </w:rPr>
              <w:t>Hiển thị tiêu đề của unit và âm thanh tiêu đề</w:t>
            </w:r>
          </w:p>
        </w:tc>
      </w:tr>
      <w:tr w:rsidR="00342EC6" w14:paraId="3118F750" w14:textId="77777777" w:rsidTr="009C2F2F">
        <w:tc>
          <w:tcPr>
            <w:tcW w:w="4796" w:type="dxa"/>
            <w:vMerge w:val="restart"/>
            <w:vAlign w:val="top"/>
          </w:tcPr>
          <w:p w14:paraId="7F72225F" w14:textId="794FCFEC" w:rsidR="00342EC6" w:rsidRPr="004D54AB" w:rsidRDefault="00342EC6" w:rsidP="00B31516">
            <w:pPr>
              <w:spacing w:before="0" w:line="240" w:lineRule="auto"/>
              <w:ind w:firstLine="0"/>
              <w:jc w:val="left"/>
              <w:rPr>
                <w:rFonts w:eastAsia="Calibri"/>
              </w:rPr>
            </w:pPr>
            <w:r>
              <w:rPr>
                <w:rFonts w:eastAsia="Calibri"/>
              </w:rPr>
              <w:t>Luồng sự kiện chính</w:t>
            </w:r>
          </w:p>
        </w:tc>
        <w:tc>
          <w:tcPr>
            <w:tcW w:w="2398" w:type="dxa"/>
            <w:vAlign w:val="top"/>
          </w:tcPr>
          <w:p w14:paraId="5E249CFE" w14:textId="48FE3D80" w:rsidR="00342EC6" w:rsidRDefault="00342EC6" w:rsidP="00B31516">
            <w:pPr>
              <w:spacing w:before="0" w:line="240" w:lineRule="auto"/>
              <w:ind w:firstLine="0"/>
              <w:jc w:val="left"/>
              <w:rPr>
                <w:rFonts w:eastAsia="Calibri"/>
              </w:rPr>
            </w:pPr>
            <w:r>
              <w:rPr>
                <w:rFonts w:eastAsia="Calibri"/>
              </w:rPr>
              <w:t>Người dùng</w:t>
            </w:r>
          </w:p>
        </w:tc>
        <w:tc>
          <w:tcPr>
            <w:tcW w:w="2399" w:type="dxa"/>
          </w:tcPr>
          <w:p w14:paraId="589D998F" w14:textId="50984022" w:rsidR="00342EC6" w:rsidRDefault="00342EC6" w:rsidP="00B31516">
            <w:pPr>
              <w:spacing w:before="0" w:line="240" w:lineRule="auto"/>
              <w:ind w:firstLine="0"/>
              <w:jc w:val="left"/>
              <w:rPr>
                <w:rFonts w:eastAsia="Calibri"/>
              </w:rPr>
            </w:pPr>
            <w:r>
              <w:rPr>
                <w:rFonts w:eastAsia="Calibri"/>
              </w:rPr>
              <w:t>Hệ thống</w:t>
            </w:r>
          </w:p>
        </w:tc>
      </w:tr>
      <w:tr w:rsidR="00342EC6" w14:paraId="3D4A12B2" w14:textId="77777777" w:rsidTr="006B6BF4">
        <w:tc>
          <w:tcPr>
            <w:tcW w:w="4796" w:type="dxa"/>
            <w:vMerge/>
            <w:vAlign w:val="top"/>
          </w:tcPr>
          <w:p w14:paraId="253DF3A2" w14:textId="77777777" w:rsidR="00342EC6" w:rsidRDefault="00342EC6" w:rsidP="00B31516">
            <w:pPr>
              <w:spacing w:before="0" w:line="240" w:lineRule="auto"/>
              <w:ind w:firstLine="0"/>
              <w:jc w:val="left"/>
              <w:rPr>
                <w:rFonts w:eastAsia="Calibri"/>
              </w:rPr>
            </w:pPr>
          </w:p>
        </w:tc>
        <w:tc>
          <w:tcPr>
            <w:tcW w:w="2398" w:type="dxa"/>
            <w:vAlign w:val="top"/>
          </w:tcPr>
          <w:p w14:paraId="2920D07F" w14:textId="77777777" w:rsidR="00012593" w:rsidRDefault="00012593" w:rsidP="00B31516">
            <w:pPr>
              <w:spacing w:before="0" w:line="240" w:lineRule="auto"/>
              <w:ind w:firstLine="0"/>
              <w:jc w:val="left"/>
              <w:rPr>
                <w:rFonts w:eastAsia="Calibri"/>
              </w:rPr>
            </w:pPr>
          </w:p>
          <w:p w14:paraId="3A3061A4" w14:textId="563E2511" w:rsidR="00012593" w:rsidRDefault="00012593" w:rsidP="00B31516">
            <w:pPr>
              <w:spacing w:before="0" w:line="240" w:lineRule="auto"/>
              <w:ind w:firstLine="0"/>
              <w:jc w:val="left"/>
              <w:rPr>
                <w:rFonts w:eastAsia="Calibri"/>
              </w:rPr>
            </w:pPr>
            <w:r>
              <w:rPr>
                <w:rFonts w:eastAsia="Calibri"/>
              </w:rPr>
              <w:t>2. Chọn unit</w:t>
            </w:r>
          </w:p>
        </w:tc>
        <w:tc>
          <w:tcPr>
            <w:tcW w:w="2399" w:type="dxa"/>
          </w:tcPr>
          <w:p w14:paraId="1C58AD57" w14:textId="615109CB" w:rsidR="00012593" w:rsidRDefault="00012593" w:rsidP="00012593">
            <w:pPr>
              <w:spacing w:before="0" w:line="240" w:lineRule="auto"/>
              <w:ind w:firstLine="0"/>
              <w:jc w:val="left"/>
              <w:rPr>
                <w:rFonts w:eastAsia="Calibri"/>
              </w:rPr>
            </w:pPr>
            <w:r>
              <w:rPr>
                <w:rFonts w:eastAsia="Calibri"/>
              </w:rPr>
              <w:t>1. Hiển thị giao diện chọn unit</w:t>
            </w:r>
          </w:p>
          <w:p w14:paraId="7BEBB5A8" w14:textId="1EC298F8" w:rsidR="00342EC6" w:rsidRDefault="002A2714" w:rsidP="00B31516">
            <w:pPr>
              <w:spacing w:before="0" w:line="240" w:lineRule="auto"/>
              <w:ind w:firstLine="0"/>
              <w:jc w:val="left"/>
              <w:rPr>
                <w:rFonts w:eastAsia="Calibri"/>
              </w:rPr>
            </w:pPr>
            <w:r>
              <w:rPr>
                <w:rFonts w:eastAsia="Calibri"/>
              </w:rPr>
              <w:t>3.</w:t>
            </w:r>
            <w:r w:rsidR="00CE3293">
              <w:rPr>
                <w:rFonts w:eastAsia="Calibri"/>
              </w:rPr>
              <w:t xml:space="preserve"> Cập nhật tiêu đề</w:t>
            </w:r>
            <w:r w:rsidR="00E47EC7">
              <w:rPr>
                <w:rFonts w:eastAsia="Calibri"/>
              </w:rPr>
              <w:t>,</w:t>
            </w:r>
            <w:r w:rsidR="00CE3293">
              <w:rPr>
                <w:rFonts w:eastAsia="Calibri"/>
              </w:rPr>
              <w:t xml:space="preserve"> phát âm thanh của tiêu đề</w:t>
            </w:r>
            <w:r w:rsidR="00E47EC7">
              <w:rPr>
                <w:rFonts w:eastAsia="Calibri"/>
              </w:rPr>
              <w:t xml:space="preserve"> của Unit đang được chọn</w:t>
            </w:r>
            <w:r w:rsidR="00CE3293">
              <w:rPr>
                <w:rFonts w:eastAsia="Calibri"/>
              </w:rPr>
              <w:t>.</w:t>
            </w:r>
          </w:p>
          <w:p w14:paraId="54B84C0B" w14:textId="2AA31AE3" w:rsidR="00012593" w:rsidRDefault="00012593" w:rsidP="00B31516">
            <w:pPr>
              <w:spacing w:before="0" w:line="240" w:lineRule="auto"/>
              <w:ind w:firstLine="0"/>
              <w:jc w:val="left"/>
              <w:rPr>
                <w:rFonts w:eastAsia="Calibri"/>
              </w:rPr>
            </w:pPr>
          </w:p>
        </w:tc>
      </w:tr>
      <w:tr w:rsidR="00342EC6" w14:paraId="7141DBFE" w14:textId="77777777" w:rsidTr="005D7408">
        <w:tc>
          <w:tcPr>
            <w:tcW w:w="4796" w:type="dxa"/>
            <w:vAlign w:val="top"/>
          </w:tcPr>
          <w:p w14:paraId="08CF0D49" w14:textId="37C2F671" w:rsidR="00342EC6" w:rsidRDefault="001A5263" w:rsidP="00B31516">
            <w:pPr>
              <w:spacing w:before="0" w:line="240" w:lineRule="auto"/>
              <w:ind w:firstLine="0"/>
              <w:jc w:val="left"/>
              <w:rPr>
                <w:rFonts w:eastAsia="Calibri"/>
              </w:rPr>
            </w:pPr>
            <w:r>
              <w:rPr>
                <w:rFonts w:eastAsia="Calibri"/>
              </w:rPr>
              <w:t>Luồng sự kiện phụ</w:t>
            </w:r>
          </w:p>
        </w:tc>
        <w:tc>
          <w:tcPr>
            <w:tcW w:w="4797" w:type="dxa"/>
            <w:gridSpan w:val="2"/>
            <w:vAlign w:val="top"/>
          </w:tcPr>
          <w:p w14:paraId="0A3D6B16" w14:textId="77777777" w:rsidR="00342EC6" w:rsidRDefault="00342EC6" w:rsidP="00B3277D">
            <w:pPr>
              <w:keepNext/>
              <w:spacing w:before="0" w:line="240" w:lineRule="auto"/>
              <w:ind w:firstLine="0"/>
              <w:jc w:val="left"/>
              <w:rPr>
                <w:rFonts w:eastAsia="Calibri"/>
              </w:rPr>
            </w:pPr>
          </w:p>
        </w:tc>
      </w:tr>
      <w:tr w:rsidR="00E47EC7" w14:paraId="64AF0A48" w14:textId="77777777" w:rsidTr="005D7408">
        <w:tc>
          <w:tcPr>
            <w:tcW w:w="4796" w:type="dxa"/>
            <w:vAlign w:val="top"/>
          </w:tcPr>
          <w:p w14:paraId="6953D1CA" w14:textId="05857FC7" w:rsidR="00E47EC7" w:rsidRDefault="00E47EC7" w:rsidP="00B31516">
            <w:pPr>
              <w:spacing w:before="0" w:line="240" w:lineRule="auto"/>
              <w:ind w:firstLine="0"/>
              <w:jc w:val="left"/>
              <w:rPr>
                <w:rFonts w:eastAsia="Calibri"/>
              </w:rPr>
            </w:pPr>
            <w:r>
              <w:rPr>
                <w:rFonts w:eastAsia="Calibri"/>
              </w:rPr>
              <w:t>Ghi chú</w:t>
            </w:r>
          </w:p>
        </w:tc>
        <w:tc>
          <w:tcPr>
            <w:tcW w:w="4797" w:type="dxa"/>
            <w:gridSpan w:val="2"/>
            <w:vAlign w:val="top"/>
          </w:tcPr>
          <w:p w14:paraId="4FA41463" w14:textId="36C9F916" w:rsidR="00E47EC7" w:rsidRDefault="00E47EC7" w:rsidP="00B3277D">
            <w:pPr>
              <w:keepNext/>
              <w:spacing w:before="0" w:line="240" w:lineRule="auto"/>
              <w:ind w:firstLine="0"/>
              <w:jc w:val="left"/>
              <w:rPr>
                <w:rFonts w:eastAsia="Calibri"/>
              </w:rPr>
            </w:pPr>
            <w:r>
              <w:rPr>
                <w:rFonts w:eastAsia="Calibri"/>
              </w:rPr>
              <w:t>Unit mặc định ban đầu là unit 1.</w:t>
            </w:r>
          </w:p>
        </w:tc>
      </w:tr>
    </w:tbl>
    <w:p w14:paraId="677EC887" w14:textId="1BFE74C9" w:rsidR="00147C56" w:rsidRDefault="00B3277D" w:rsidP="00B3277D">
      <w:pPr>
        <w:pStyle w:val="Caption"/>
      </w:pPr>
      <w:bookmarkStart w:id="101" w:name="_Toc44615420"/>
      <w:r>
        <w:t xml:space="preserve">Bảng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Bảng \* ARABIC \s 1 </w:instrText>
      </w:r>
      <w:r w:rsidR="007A24B7">
        <w:fldChar w:fldCharType="separate"/>
      </w:r>
      <w:r w:rsidR="00664A5A">
        <w:rPr>
          <w:noProof/>
        </w:rPr>
        <w:t>10</w:t>
      </w:r>
      <w:r w:rsidR="007A24B7">
        <w:rPr>
          <w:noProof/>
        </w:rPr>
        <w:fldChar w:fldCharType="end"/>
      </w:r>
      <w:r>
        <w:t xml:space="preserve"> Đặc tả Use case ChooseUnit</w:t>
      </w:r>
      <w:bookmarkEnd w:id="101"/>
    </w:p>
    <w:p w14:paraId="7FD9576A" w14:textId="767FB753" w:rsidR="00147C56" w:rsidRDefault="00B31516">
      <w:pPr>
        <w:pStyle w:val="Heading4"/>
      </w:pPr>
      <w:r>
        <w:t>Biểu đồ</w:t>
      </w:r>
    </w:p>
    <w:p w14:paraId="1126E395" w14:textId="03F33E16" w:rsidR="00147C56" w:rsidRDefault="00147C56" w:rsidP="00147C56"/>
    <w:p w14:paraId="17C655F5" w14:textId="77777777" w:rsidR="0064748F" w:rsidRDefault="0064748F" w:rsidP="0064748F">
      <w:pPr>
        <w:keepNext/>
        <w:jc w:val="center"/>
      </w:pPr>
      <w:r w:rsidRPr="0064748F">
        <w:rPr>
          <w:noProof/>
        </w:rPr>
        <w:drawing>
          <wp:inline distT="0" distB="0" distL="0" distR="0" wp14:anchorId="62E9B840" wp14:editId="3D7AB611">
            <wp:extent cx="4067503" cy="251111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4940" cy="2515709"/>
                    </a:xfrm>
                    <a:prstGeom prst="rect">
                      <a:avLst/>
                    </a:prstGeom>
                    <a:noFill/>
                    <a:ln>
                      <a:noFill/>
                    </a:ln>
                  </pic:spPr>
                </pic:pic>
              </a:graphicData>
            </a:graphic>
          </wp:inline>
        </w:drawing>
      </w:r>
    </w:p>
    <w:p w14:paraId="03C82C56" w14:textId="0CDAA093" w:rsidR="00147C56" w:rsidRDefault="0064748F" w:rsidP="0064748F">
      <w:pPr>
        <w:pStyle w:val="Caption"/>
      </w:pPr>
      <w:bookmarkStart w:id="102" w:name="_Toc44615390"/>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17</w:t>
      </w:r>
      <w:r w:rsidR="007A24B7">
        <w:rPr>
          <w:noProof/>
        </w:rPr>
        <w:fldChar w:fldCharType="end"/>
      </w:r>
      <w:r>
        <w:t xml:space="preserve"> Activity Diagram Use case ChooseUnit</w:t>
      </w:r>
      <w:bookmarkEnd w:id="102"/>
    </w:p>
    <w:p w14:paraId="50ECF26C" w14:textId="47598CCC" w:rsidR="00B738A3" w:rsidRDefault="00B738A3" w:rsidP="00B738A3"/>
    <w:p w14:paraId="3548B829" w14:textId="77777777" w:rsidR="000B7248" w:rsidRDefault="00C74A56" w:rsidP="000B7248">
      <w:pPr>
        <w:keepNext/>
        <w:ind w:firstLine="284"/>
        <w:jc w:val="center"/>
      </w:pPr>
      <w:r w:rsidRPr="00C74A56">
        <w:rPr>
          <w:noProof/>
        </w:rPr>
        <w:lastRenderedPageBreak/>
        <w:drawing>
          <wp:inline distT="0" distB="0" distL="0" distR="0" wp14:anchorId="1691A249" wp14:editId="34F68B6B">
            <wp:extent cx="6097905" cy="3479835"/>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7905" cy="3479835"/>
                    </a:xfrm>
                    <a:prstGeom prst="rect">
                      <a:avLst/>
                    </a:prstGeom>
                    <a:noFill/>
                    <a:ln>
                      <a:noFill/>
                    </a:ln>
                  </pic:spPr>
                </pic:pic>
              </a:graphicData>
            </a:graphic>
          </wp:inline>
        </w:drawing>
      </w:r>
    </w:p>
    <w:p w14:paraId="517B3EF5" w14:textId="4FCFD64D" w:rsidR="00B738A3" w:rsidRPr="00B738A3" w:rsidRDefault="000B7248" w:rsidP="000B7248">
      <w:pPr>
        <w:pStyle w:val="Caption"/>
      </w:pPr>
      <w:bookmarkStart w:id="103" w:name="_Toc44615391"/>
      <w:r>
        <w:t xml:space="preserve">Hình </w:t>
      </w:r>
      <w:r w:rsidR="007A24B7">
        <w:fldChar w:fldCharType="begin"/>
      </w:r>
      <w:r w:rsidR="007A24B7">
        <w:instrText xml:space="preserve"> STYLEREF 1 \s </w:instrText>
      </w:r>
      <w:r w:rsidR="007A24B7">
        <w:fldChar w:fldCharType="separate"/>
      </w:r>
      <w:r w:rsidR="00664A5A">
        <w:rPr>
          <w:noProof/>
        </w:rPr>
        <w:t>3</w:t>
      </w:r>
      <w:r w:rsidR="007A24B7">
        <w:rPr>
          <w:noProof/>
        </w:rPr>
        <w:fldChar w:fldCharType="end"/>
      </w:r>
      <w:r w:rsidR="00664A5A">
        <w:noBreakHyphen/>
      </w:r>
      <w:r w:rsidR="007A24B7">
        <w:fldChar w:fldCharType="begin"/>
      </w:r>
      <w:r w:rsidR="007A24B7">
        <w:instrText xml:space="preserve"> SEQ Hình \* ARABIC \s 1 </w:instrText>
      </w:r>
      <w:r w:rsidR="007A24B7">
        <w:fldChar w:fldCharType="separate"/>
      </w:r>
      <w:r w:rsidR="00664A5A">
        <w:rPr>
          <w:noProof/>
        </w:rPr>
        <w:t>18</w:t>
      </w:r>
      <w:r w:rsidR="007A24B7">
        <w:rPr>
          <w:noProof/>
        </w:rPr>
        <w:fldChar w:fldCharType="end"/>
      </w:r>
      <w:r>
        <w:t xml:space="preserve"> Sequence Diagram Use case Choose Unit</w:t>
      </w:r>
      <w:bookmarkEnd w:id="103"/>
    </w:p>
    <w:p w14:paraId="0D21C6AC" w14:textId="77777777" w:rsidR="00147C56" w:rsidRDefault="00147C56">
      <w:pPr>
        <w:spacing w:before="0" w:line="240" w:lineRule="auto"/>
        <w:ind w:firstLine="0"/>
        <w:jc w:val="left"/>
      </w:pPr>
      <w:r>
        <w:br w:type="page"/>
      </w:r>
    </w:p>
    <w:bookmarkEnd w:id="93"/>
    <w:bookmarkEnd w:id="100"/>
    <w:p w14:paraId="6CDA18C2" w14:textId="77777777" w:rsidR="00664A5A" w:rsidRPr="004D54AB" w:rsidRDefault="00664A5A" w:rsidP="00664A5A">
      <w:pPr>
        <w:pStyle w:val="Heading1"/>
        <w:spacing w:before="0" w:line="360" w:lineRule="auto"/>
        <w:jc w:val="both"/>
        <w:rPr>
          <w:rFonts w:cs="Times New Roman"/>
        </w:rPr>
      </w:pPr>
      <w:r w:rsidRPr="004D54AB">
        <w:rPr>
          <w:rFonts w:cs="Times New Roman"/>
        </w:rPr>
        <w:lastRenderedPageBreak/>
        <w:t>:</w:t>
      </w:r>
      <w:bookmarkStart w:id="104" w:name="_Toc169424250"/>
      <w:r w:rsidRPr="004D54AB">
        <w:rPr>
          <w:rFonts w:cs="Times New Roman"/>
        </w:rPr>
        <w:t xml:space="preserve"> THIẾT KẾ VÀ </w:t>
      </w:r>
      <w:bookmarkEnd w:id="104"/>
      <w:r w:rsidRPr="004D54AB">
        <w:rPr>
          <w:rFonts w:cs="Times New Roman"/>
        </w:rPr>
        <w:t>HIỆN THỰC</w:t>
      </w:r>
    </w:p>
    <w:p w14:paraId="05F4AC1D" w14:textId="77777777" w:rsidR="00664A5A" w:rsidRPr="000F3CFA" w:rsidRDefault="00664A5A" w:rsidP="00664A5A">
      <w:pPr>
        <w:pStyle w:val="Heading2"/>
        <w:spacing w:after="160"/>
      </w:pPr>
      <w:bookmarkStart w:id="105" w:name="_Toc44604305"/>
      <w:r w:rsidRPr="000F3CFA">
        <w:t>Cấu hình phần cứng, phần mềm</w:t>
      </w:r>
      <w:bookmarkEnd w:id="105"/>
    </w:p>
    <w:p w14:paraId="167B7BBA" w14:textId="77777777" w:rsidR="00664A5A" w:rsidRDefault="00664A5A" w:rsidP="00664A5A">
      <w:pPr>
        <w:pStyle w:val="Heading3"/>
        <w:spacing w:after="160"/>
      </w:pPr>
      <w:bookmarkStart w:id="106" w:name="_Toc44604306"/>
      <w:r>
        <w:t>Phần cứng</w:t>
      </w:r>
      <w:bookmarkEnd w:id="106"/>
    </w:p>
    <w:p w14:paraId="1A4641F9" w14:textId="77777777" w:rsidR="00664A5A" w:rsidRDefault="00664A5A" w:rsidP="00664A5A">
      <w:pPr>
        <w:pStyle w:val="ListParagraph"/>
        <w:numPr>
          <w:ilvl w:val="0"/>
          <w:numId w:val="40"/>
        </w:numPr>
        <w:tabs>
          <w:tab w:val="left" w:pos="360"/>
        </w:tabs>
        <w:spacing w:before="0" w:after="200" w:line="360" w:lineRule="auto"/>
        <w:rPr>
          <w:iCs/>
          <w:szCs w:val="26"/>
        </w:rPr>
      </w:pPr>
      <w:bookmarkStart w:id="107" w:name="_Toc44604307"/>
      <w:r>
        <w:rPr>
          <w:iCs/>
          <w:szCs w:val="26"/>
        </w:rPr>
        <w:t>Bộ vi xử lý Intel Dual Core hoặc cao hơn</w:t>
      </w:r>
    </w:p>
    <w:p w14:paraId="145DB82A" w14:textId="77777777" w:rsidR="00664A5A" w:rsidRDefault="00664A5A" w:rsidP="00664A5A">
      <w:pPr>
        <w:pStyle w:val="ListParagraph"/>
        <w:numPr>
          <w:ilvl w:val="0"/>
          <w:numId w:val="40"/>
        </w:numPr>
        <w:tabs>
          <w:tab w:val="left" w:pos="360"/>
        </w:tabs>
        <w:spacing w:before="0" w:after="200" w:line="360" w:lineRule="auto"/>
        <w:rPr>
          <w:iCs/>
          <w:szCs w:val="26"/>
        </w:rPr>
      </w:pPr>
      <w:r>
        <w:rPr>
          <w:iCs/>
          <w:szCs w:val="26"/>
        </w:rPr>
        <w:t>Bộ nhớ trong (RAM): 512MB, tốt nhất 1GB trở lên.</w:t>
      </w:r>
    </w:p>
    <w:p w14:paraId="6A6EDA67" w14:textId="77777777" w:rsidR="00664A5A" w:rsidRDefault="00664A5A" w:rsidP="00664A5A">
      <w:pPr>
        <w:pStyle w:val="ListParagraph"/>
        <w:numPr>
          <w:ilvl w:val="0"/>
          <w:numId w:val="40"/>
        </w:numPr>
        <w:tabs>
          <w:tab w:val="left" w:pos="360"/>
        </w:tabs>
        <w:spacing w:before="0" w:after="200" w:line="360" w:lineRule="auto"/>
        <w:rPr>
          <w:iCs/>
          <w:szCs w:val="26"/>
        </w:rPr>
      </w:pPr>
      <w:r>
        <w:rPr>
          <w:iCs/>
          <w:szCs w:val="26"/>
        </w:rPr>
        <w:t>Ổ đĩa cứng: 500MB trống hoặc nhiều hơn</w:t>
      </w:r>
    </w:p>
    <w:p w14:paraId="39BD95A2" w14:textId="77777777" w:rsidR="00664A5A" w:rsidRDefault="00664A5A" w:rsidP="00664A5A">
      <w:pPr>
        <w:pStyle w:val="Heading3"/>
        <w:spacing w:after="160"/>
      </w:pPr>
      <w:r>
        <w:t>Phần mềm</w:t>
      </w:r>
      <w:bookmarkEnd w:id="107"/>
    </w:p>
    <w:p w14:paraId="39223720" w14:textId="77777777" w:rsidR="00664A5A" w:rsidRDefault="00664A5A" w:rsidP="00664A5A">
      <w:pPr>
        <w:pStyle w:val="ListParagraph"/>
        <w:numPr>
          <w:ilvl w:val="0"/>
          <w:numId w:val="40"/>
        </w:numPr>
        <w:tabs>
          <w:tab w:val="left" w:pos="360"/>
        </w:tabs>
        <w:spacing w:before="0" w:after="200" w:line="360" w:lineRule="auto"/>
        <w:rPr>
          <w:iCs/>
          <w:szCs w:val="26"/>
        </w:rPr>
      </w:pPr>
      <w:r w:rsidRPr="004410F4">
        <w:rPr>
          <w:iCs/>
          <w:szCs w:val="26"/>
        </w:rPr>
        <w:t>Hệ điều hành Linux, Window10</w:t>
      </w:r>
    </w:p>
    <w:p w14:paraId="70A9A734" w14:textId="77777777" w:rsidR="00664A5A" w:rsidRPr="004410F4" w:rsidRDefault="00664A5A" w:rsidP="00664A5A">
      <w:pPr>
        <w:spacing w:before="0" w:line="240" w:lineRule="auto"/>
        <w:ind w:firstLine="0"/>
        <w:jc w:val="left"/>
        <w:rPr>
          <w:iCs/>
          <w:szCs w:val="26"/>
        </w:rPr>
      </w:pPr>
      <w:r>
        <w:rPr>
          <w:iCs/>
          <w:szCs w:val="26"/>
        </w:rPr>
        <w:br w:type="page"/>
      </w:r>
    </w:p>
    <w:p w14:paraId="37807B44" w14:textId="77777777" w:rsidR="00664A5A" w:rsidRPr="004650AD" w:rsidRDefault="00664A5A" w:rsidP="00664A5A">
      <w:pPr>
        <w:pStyle w:val="Heading2"/>
        <w:spacing w:after="160"/>
      </w:pPr>
      <w:bookmarkStart w:id="108" w:name="_Toc44604308"/>
      <w:r>
        <w:lastRenderedPageBreak/>
        <w:t>Giao diện của ứng dụng</w:t>
      </w:r>
      <w:bookmarkEnd w:id="108"/>
    </w:p>
    <w:p w14:paraId="57059F77" w14:textId="77777777" w:rsidR="00664A5A" w:rsidRDefault="00664A5A" w:rsidP="00664A5A">
      <w:pPr>
        <w:pStyle w:val="Heading3"/>
        <w:spacing w:after="160"/>
      </w:pPr>
      <w:bookmarkStart w:id="109" w:name="_Toc44604311"/>
      <w:r>
        <w:t>Hiện thực giao diện</w:t>
      </w:r>
      <w:bookmarkEnd w:id="109"/>
    </w:p>
    <w:p w14:paraId="0F564458" w14:textId="77777777" w:rsidR="00664A5A" w:rsidRDefault="00664A5A" w:rsidP="00664A5A">
      <w:pPr>
        <w:keepNext/>
      </w:pPr>
      <w:r>
        <w:rPr>
          <w:noProof/>
        </w:rPr>
        <w:drawing>
          <wp:inline distT="0" distB="0" distL="0" distR="0" wp14:anchorId="26908EA8" wp14:editId="12BD8964">
            <wp:extent cx="6097905" cy="34283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97905" cy="3428365"/>
                    </a:xfrm>
                    <a:prstGeom prst="rect">
                      <a:avLst/>
                    </a:prstGeom>
                  </pic:spPr>
                </pic:pic>
              </a:graphicData>
            </a:graphic>
          </wp:inline>
        </w:drawing>
      </w:r>
    </w:p>
    <w:p w14:paraId="0DC3882D" w14:textId="7F0532A1" w:rsidR="00664A5A" w:rsidRDefault="00664A5A" w:rsidP="00664A5A">
      <w:pPr>
        <w:pStyle w:val="Caption"/>
        <w:rPr>
          <w:lang w:val="vi-VN"/>
        </w:rPr>
      </w:pPr>
      <w:bookmarkStart w:id="110" w:name="_Toc44615392"/>
      <w:r>
        <w:t xml:space="preserve">Hình </w:t>
      </w:r>
      <w:r w:rsidR="007A24B7">
        <w:fldChar w:fldCharType="begin"/>
      </w:r>
      <w:r w:rsidR="007A24B7">
        <w:instrText xml:space="preserve"> STYLEREF 1 \s </w:instrText>
      </w:r>
      <w:r w:rsidR="007A24B7">
        <w:fldChar w:fldCharType="separate"/>
      </w:r>
      <w:r>
        <w:rPr>
          <w:noProof/>
        </w:rPr>
        <w:t>4</w:t>
      </w:r>
      <w:r w:rsidR="007A24B7">
        <w:rPr>
          <w:noProof/>
        </w:rPr>
        <w:fldChar w:fldCharType="end"/>
      </w:r>
      <w:r>
        <w:noBreakHyphen/>
      </w:r>
      <w:r w:rsidR="007A24B7">
        <w:fldChar w:fldCharType="begin"/>
      </w:r>
      <w:r w:rsidR="007A24B7">
        <w:instrText xml:space="preserve"> SEQ Hình \* ARABIC \s 1 </w:instrText>
      </w:r>
      <w:r w:rsidR="007A24B7">
        <w:fldChar w:fldCharType="separate"/>
      </w:r>
      <w:r>
        <w:rPr>
          <w:noProof/>
        </w:rPr>
        <w:t>1</w:t>
      </w:r>
      <w:r w:rsidR="007A24B7">
        <w:rPr>
          <w:noProof/>
        </w:rPr>
        <w:fldChar w:fldCharType="end"/>
      </w:r>
      <w:r w:rsidRPr="00664A5A">
        <w:rPr>
          <w:lang w:val="vi-VN"/>
        </w:rPr>
        <w:t xml:space="preserve"> </w:t>
      </w:r>
      <w:r>
        <w:rPr>
          <w:lang w:val="vi-VN"/>
        </w:rPr>
        <w:t>Giao diện menu</w:t>
      </w:r>
      <w:bookmarkEnd w:id="110"/>
    </w:p>
    <w:p w14:paraId="214BE810" w14:textId="72FC6BBC" w:rsidR="00664A5A" w:rsidRDefault="00664A5A" w:rsidP="00664A5A">
      <w:pPr>
        <w:pStyle w:val="Caption"/>
        <w:rPr>
          <w:lang w:val="vi-VN"/>
        </w:rPr>
      </w:pPr>
    </w:p>
    <w:p w14:paraId="78126CC0" w14:textId="77777777" w:rsidR="00664A5A" w:rsidRDefault="00664A5A" w:rsidP="00664A5A">
      <w:pPr>
        <w:spacing w:before="0" w:line="240" w:lineRule="auto"/>
        <w:ind w:firstLine="0"/>
        <w:jc w:val="left"/>
        <w:rPr>
          <w:noProof/>
        </w:rPr>
      </w:pPr>
      <w:r>
        <w:rPr>
          <w:noProof/>
        </w:rPr>
        <w:br w:type="page"/>
      </w:r>
    </w:p>
    <w:p w14:paraId="75E2F1C4" w14:textId="77777777" w:rsidR="00664A5A" w:rsidRDefault="00664A5A" w:rsidP="00664A5A">
      <w:pPr>
        <w:rPr>
          <w:lang w:val="vi-VN"/>
        </w:rPr>
      </w:pPr>
      <w:r>
        <w:rPr>
          <w:noProof/>
        </w:rPr>
        <w:lastRenderedPageBreak/>
        <w:drawing>
          <wp:inline distT="0" distB="0" distL="0" distR="0" wp14:anchorId="0C4C8A50" wp14:editId="6F62CF64">
            <wp:extent cx="6097905" cy="3428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97905" cy="3428365"/>
                    </a:xfrm>
                    <a:prstGeom prst="rect">
                      <a:avLst/>
                    </a:prstGeom>
                  </pic:spPr>
                </pic:pic>
              </a:graphicData>
            </a:graphic>
          </wp:inline>
        </w:drawing>
      </w:r>
    </w:p>
    <w:p w14:paraId="1E61DB53" w14:textId="7497A25F" w:rsidR="00664A5A" w:rsidRDefault="00664A5A" w:rsidP="00664A5A">
      <w:pPr>
        <w:pStyle w:val="Caption"/>
        <w:rPr>
          <w:lang w:val="vi-VN"/>
        </w:rPr>
      </w:pPr>
      <w:bookmarkStart w:id="111" w:name="_Toc44615393"/>
      <w:r>
        <w:t xml:space="preserve">Hình </w:t>
      </w:r>
      <w:r w:rsidR="007A24B7">
        <w:fldChar w:fldCharType="begin"/>
      </w:r>
      <w:r w:rsidR="007A24B7">
        <w:instrText xml:space="preserve"> STYLEREF 1 \s </w:instrText>
      </w:r>
      <w:r w:rsidR="007A24B7">
        <w:fldChar w:fldCharType="separate"/>
      </w:r>
      <w:r>
        <w:rPr>
          <w:noProof/>
        </w:rPr>
        <w:t>4</w:t>
      </w:r>
      <w:r w:rsidR="007A24B7">
        <w:rPr>
          <w:noProof/>
        </w:rPr>
        <w:fldChar w:fldCharType="end"/>
      </w:r>
      <w:r>
        <w:noBreakHyphen/>
      </w:r>
      <w:r w:rsidR="007A24B7">
        <w:fldChar w:fldCharType="begin"/>
      </w:r>
      <w:r w:rsidR="007A24B7">
        <w:instrText xml:space="preserve"> SEQ Hình \* ARABIC \s 1 </w:instrText>
      </w:r>
      <w:r w:rsidR="007A24B7">
        <w:fldChar w:fldCharType="separate"/>
      </w:r>
      <w:r>
        <w:rPr>
          <w:noProof/>
        </w:rPr>
        <w:t>2</w:t>
      </w:r>
      <w:r w:rsidR="007A24B7">
        <w:rPr>
          <w:noProof/>
        </w:rPr>
        <w:fldChar w:fldCharType="end"/>
      </w:r>
      <w:r>
        <w:rPr>
          <w:lang w:val="vi-VN"/>
        </w:rPr>
        <w:t>. Giao diện Concentration</w:t>
      </w:r>
      <w:bookmarkEnd w:id="111"/>
    </w:p>
    <w:p w14:paraId="2B27C104" w14:textId="77777777" w:rsidR="00664A5A" w:rsidRDefault="00664A5A" w:rsidP="00664A5A">
      <w:pPr>
        <w:spacing w:before="0" w:line="240" w:lineRule="auto"/>
        <w:ind w:firstLine="0"/>
        <w:jc w:val="left"/>
        <w:rPr>
          <w:lang w:val="vi-VN"/>
        </w:rPr>
      </w:pPr>
      <w:r>
        <w:rPr>
          <w:lang w:val="vi-VN"/>
        </w:rPr>
        <w:br w:type="page"/>
      </w:r>
    </w:p>
    <w:p w14:paraId="2F248355" w14:textId="77777777" w:rsidR="00664A5A" w:rsidRDefault="00664A5A" w:rsidP="00664A5A">
      <w:pPr>
        <w:rPr>
          <w:lang w:val="vi-VN"/>
        </w:rPr>
      </w:pPr>
      <w:r>
        <w:rPr>
          <w:noProof/>
        </w:rPr>
        <w:lastRenderedPageBreak/>
        <w:drawing>
          <wp:inline distT="0" distB="0" distL="0" distR="0" wp14:anchorId="3CBB0F3D" wp14:editId="6F445DD1">
            <wp:extent cx="6097905" cy="34283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7905" cy="3428365"/>
                    </a:xfrm>
                    <a:prstGeom prst="rect">
                      <a:avLst/>
                    </a:prstGeom>
                  </pic:spPr>
                </pic:pic>
              </a:graphicData>
            </a:graphic>
          </wp:inline>
        </w:drawing>
      </w:r>
    </w:p>
    <w:p w14:paraId="26CF154B" w14:textId="1D191C6E" w:rsidR="00664A5A" w:rsidRDefault="00664A5A" w:rsidP="00664A5A">
      <w:pPr>
        <w:pStyle w:val="Caption"/>
        <w:rPr>
          <w:lang w:val="vi-VN"/>
        </w:rPr>
      </w:pPr>
      <w:bookmarkStart w:id="112" w:name="_Toc44615394"/>
      <w:r>
        <w:t xml:space="preserve">Hình </w:t>
      </w:r>
      <w:r w:rsidR="007A24B7">
        <w:fldChar w:fldCharType="begin"/>
      </w:r>
      <w:r w:rsidR="007A24B7">
        <w:instrText xml:space="preserve"> STYLEREF 1 \s </w:instrText>
      </w:r>
      <w:r w:rsidR="007A24B7">
        <w:fldChar w:fldCharType="separate"/>
      </w:r>
      <w:r>
        <w:rPr>
          <w:noProof/>
        </w:rPr>
        <w:t>4</w:t>
      </w:r>
      <w:r w:rsidR="007A24B7">
        <w:rPr>
          <w:noProof/>
        </w:rPr>
        <w:fldChar w:fldCharType="end"/>
      </w:r>
      <w:r>
        <w:noBreakHyphen/>
      </w:r>
      <w:r w:rsidR="007A24B7">
        <w:fldChar w:fldCharType="begin"/>
      </w:r>
      <w:r w:rsidR="007A24B7">
        <w:instrText xml:space="preserve"> SEQ Hình \* ARABIC \s 1 </w:instrText>
      </w:r>
      <w:r w:rsidR="007A24B7">
        <w:fldChar w:fldCharType="separate"/>
      </w:r>
      <w:r>
        <w:rPr>
          <w:noProof/>
        </w:rPr>
        <w:t>3</w:t>
      </w:r>
      <w:r w:rsidR="007A24B7">
        <w:rPr>
          <w:noProof/>
        </w:rPr>
        <w:fldChar w:fldCharType="end"/>
      </w:r>
      <w:r>
        <w:rPr>
          <w:lang w:val="vi-VN"/>
        </w:rPr>
        <w:t>. Giao diện Marching</w:t>
      </w:r>
      <w:bookmarkEnd w:id="112"/>
    </w:p>
    <w:p w14:paraId="7170A7AC" w14:textId="77777777" w:rsidR="00664A5A" w:rsidRDefault="00664A5A" w:rsidP="00664A5A">
      <w:pPr>
        <w:spacing w:before="0" w:line="240" w:lineRule="auto"/>
        <w:ind w:firstLine="0"/>
        <w:jc w:val="left"/>
        <w:rPr>
          <w:bCs/>
          <w:szCs w:val="20"/>
          <w:lang w:val="vi-VN"/>
        </w:rPr>
      </w:pPr>
      <w:r>
        <w:rPr>
          <w:lang w:val="vi-VN"/>
        </w:rPr>
        <w:br w:type="page"/>
      </w:r>
    </w:p>
    <w:p w14:paraId="09DD71FD" w14:textId="77777777" w:rsidR="00664A5A" w:rsidRDefault="00664A5A" w:rsidP="00664A5A">
      <w:pPr>
        <w:rPr>
          <w:lang w:val="vi-VN"/>
        </w:rPr>
      </w:pPr>
      <w:r>
        <w:rPr>
          <w:noProof/>
        </w:rPr>
        <w:lastRenderedPageBreak/>
        <w:drawing>
          <wp:inline distT="0" distB="0" distL="0" distR="0" wp14:anchorId="2CCFFFC8" wp14:editId="42946204">
            <wp:extent cx="6097905" cy="3428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7905" cy="3428365"/>
                    </a:xfrm>
                    <a:prstGeom prst="rect">
                      <a:avLst/>
                    </a:prstGeom>
                  </pic:spPr>
                </pic:pic>
              </a:graphicData>
            </a:graphic>
          </wp:inline>
        </w:drawing>
      </w:r>
    </w:p>
    <w:p w14:paraId="0F6ABE2C" w14:textId="7101A2BC" w:rsidR="00664A5A" w:rsidRDefault="00664A5A" w:rsidP="00664A5A">
      <w:pPr>
        <w:pStyle w:val="Caption"/>
        <w:rPr>
          <w:lang w:val="vi-VN"/>
        </w:rPr>
      </w:pPr>
      <w:bookmarkStart w:id="113" w:name="_Toc44615395"/>
      <w:r>
        <w:t xml:space="preserve">Hình </w:t>
      </w:r>
      <w:r w:rsidR="007A24B7">
        <w:fldChar w:fldCharType="begin"/>
      </w:r>
      <w:r w:rsidR="007A24B7">
        <w:instrText xml:space="preserve"> STYLEREF 1 \s </w:instrText>
      </w:r>
      <w:r w:rsidR="007A24B7">
        <w:fldChar w:fldCharType="separate"/>
      </w:r>
      <w:r>
        <w:rPr>
          <w:noProof/>
        </w:rPr>
        <w:t>4</w:t>
      </w:r>
      <w:r w:rsidR="007A24B7">
        <w:rPr>
          <w:noProof/>
        </w:rPr>
        <w:fldChar w:fldCharType="end"/>
      </w:r>
      <w:r>
        <w:noBreakHyphen/>
      </w:r>
      <w:r w:rsidR="007A24B7">
        <w:fldChar w:fldCharType="begin"/>
      </w:r>
      <w:r w:rsidR="007A24B7">
        <w:instrText xml:space="preserve"> SEQ Hình \* ARABIC \s 1 </w:instrText>
      </w:r>
      <w:r w:rsidR="007A24B7">
        <w:fldChar w:fldCharType="separate"/>
      </w:r>
      <w:r>
        <w:rPr>
          <w:noProof/>
        </w:rPr>
        <w:t>4</w:t>
      </w:r>
      <w:r w:rsidR="007A24B7">
        <w:rPr>
          <w:noProof/>
        </w:rPr>
        <w:fldChar w:fldCharType="end"/>
      </w:r>
      <w:r>
        <w:rPr>
          <w:lang w:val="vi-VN"/>
        </w:rPr>
        <w:t>. Giao diện Sorting</w:t>
      </w:r>
      <w:bookmarkEnd w:id="113"/>
    </w:p>
    <w:p w14:paraId="0D0E4780" w14:textId="77777777" w:rsidR="00664A5A" w:rsidRDefault="00664A5A" w:rsidP="00664A5A">
      <w:pPr>
        <w:spacing w:before="0" w:line="240" w:lineRule="auto"/>
        <w:ind w:firstLine="0"/>
        <w:jc w:val="left"/>
        <w:rPr>
          <w:bCs/>
          <w:szCs w:val="20"/>
          <w:lang w:val="vi-VN"/>
        </w:rPr>
      </w:pPr>
      <w:r>
        <w:rPr>
          <w:lang w:val="vi-VN"/>
        </w:rPr>
        <w:br w:type="page"/>
      </w:r>
    </w:p>
    <w:p w14:paraId="77D99EBC" w14:textId="77777777" w:rsidR="00664A5A" w:rsidRDefault="00664A5A" w:rsidP="00664A5A">
      <w:pPr>
        <w:rPr>
          <w:lang w:val="vi-VN"/>
        </w:rPr>
      </w:pPr>
      <w:r>
        <w:rPr>
          <w:noProof/>
        </w:rPr>
        <w:lastRenderedPageBreak/>
        <w:drawing>
          <wp:inline distT="0" distB="0" distL="0" distR="0" wp14:anchorId="5180FC6F" wp14:editId="5C610504">
            <wp:extent cx="6097905" cy="34283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97905" cy="3428365"/>
                    </a:xfrm>
                    <a:prstGeom prst="rect">
                      <a:avLst/>
                    </a:prstGeom>
                  </pic:spPr>
                </pic:pic>
              </a:graphicData>
            </a:graphic>
          </wp:inline>
        </w:drawing>
      </w:r>
    </w:p>
    <w:p w14:paraId="72AB9D10" w14:textId="65846342" w:rsidR="00664A5A" w:rsidRDefault="00664A5A" w:rsidP="00664A5A">
      <w:pPr>
        <w:pStyle w:val="Caption"/>
        <w:rPr>
          <w:lang w:val="vi-VN"/>
        </w:rPr>
      </w:pPr>
      <w:bookmarkStart w:id="114" w:name="_Toc44615396"/>
      <w:r>
        <w:t xml:space="preserve">Hình </w:t>
      </w:r>
      <w:r w:rsidR="007A24B7">
        <w:fldChar w:fldCharType="begin"/>
      </w:r>
      <w:r w:rsidR="007A24B7">
        <w:instrText xml:space="preserve"> STYLEREF 1 \s </w:instrText>
      </w:r>
      <w:r w:rsidR="007A24B7">
        <w:fldChar w:fldCharType="separate"/>
      </w:r>
      <w:r>
        <w:rPr>
          <w:noProof/>
        </w:rPr>
        <w:t>4</w:t>
      </w:r>
      <w:r w:rsidR="007A24B7">
        <w:rPr>
          <w:noProof/>
        </w:rPr>
        <w:fldChar w:fldCharType="end"/>
      </w:r>
      <w:r>
        <w:noBreakHyphen/>
      </w:r>
      <w:r w:rsidR="007A24B7">
        <w:fldChar w:fldCharType="begin"/>
      </w:r>
      <w:r w:rsidR="007A24B7">
        <w:instrText xml:space="preserve"> SEQ Hình \* ARABIC \s 1 </w:instrText>
      </w:r>
      <w:r w:rsidR="007A24B7">
        <w:fldChar w:fldCharType="separate"/>
      </w:r>
      <w:r>
        <w:rPr>
          <w:noProof/>
        </w:rPr>
        <w:t>5</w:t>
      </w:r>
      <w:r w:rsidR="007A24B7">
        <w:rPr>
          <w:noProof/>
        </w:rPr>
        <w:fldChar w:fldCharType="end"/>
      </w:r>
      <w:r>
        <w:rPr>
          <w:lang w:val="vi-VN"/>
        </w:rPr>
        <w:t>. Giao diện Multiple Choice</w:t>
      </w:r>
      <w:bookmarkEnd w:id="114"/>
    </w:p>
    <w:p w14:paraId="3CB557F0" w14:textId="77777777" w:rsidR="00664A5A" w:rsidRDefault="00664A5A" w:rsidP="00664A5A">
      <w:pPr>
        <w:spacing w:before="0" w:line="240" w:lineRule="auto"/>
        <w:ind w:firstLine="0"/>
        <w:jc w:val="left"/>
        <w:rPr>
          <w:bCs/>
          <w:szCs w:val="20"/>
          <w:lang w:val="vi-VN"/>
        </w:rPr>
      </w:pPr>
      <w:r>
        <w:rPr>
          <w:lang w:val="vi-VN"/>
        </w:rPr>
        <w:br w:type="page"/>
      </w:r>
    </w:p>
    <w:p w14:paraId="13FB6609" w14:textId="77777777" w:rsidR="00664A5A" w:rsidRDefault="00664A5A" w:rsidP="00664A5A">
      <w:pPr>
        <w:rPr>
          <w:lang w:val="vi-VN"/>
        </w:rPr>
      </w:pPr>
      <w:r>
        <w:rPr>
          <w:noProof/>
        </w:rPr>
        <w:lastRenderedPageBreak/>
        <w:drawing>
          <wp:inline distT="0" distB="0" distL="0" distR="0" wp14:anchorId="110A4A5D" wp14:editId="52D39871">
            <wp:extent cx="6097905" cy="34283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7905" cy="3428365"/>
                    </a:xfrm>
                    <a:prstGeom prst="rect">
                      <a:avLst/>
                    </a:prstGeom>
                  </pic:spPr>
                </pic:pic>
              </a:graphicData>
            </a:graphic>
          </wp:inline>
        </w:drawing>
      </w:r>
    </w:p>
    <w:p w14:paraId="2E862490" w14:textId="41E22885" w:rsidR="00664A5A" w:rsidRDefault="00664A5A" w:rsidP="00664A5A">
      <w:pPr>
        <w:pStyle w:val="Caption"/>
        <w:rPr>
          <w:lang w:val="vi-VN"/>
        </w:rPr>
      </w:pPr>
      <w:bookmarkStart w:id="115" w:name="_Toc44615397"/>
      <w:r>
        <w:t xml:space="preserve">Hình </w:t>
      </w:r>
      <w:r w:rsidR="007A24B7">
        <w:fldChar w:fldCharType="begin"/>
      </w:r>
      <w:r w:rsidR="007A24B7">
        <w:instrText xml:space="preserve"> STYLEREF 1 \s </w:instrText>
      </w:r>
      <w:r w:rsidR="007A24B7">
        <w:fldChar w:fldCharType="separate"/>
      </w:r>
      <w:r>
        <w:rPr>
          <w:noProof/>
        </w:rPr>
        <w:t>4</w:t>
      </w:r>
      <w:r w:rsidR="007A24B7">
        <w:rPr>
          <w:noProof/>
        </w:rPr>
        <w:fldChar w:fldCharType="end"/>
      </w:r>
      <w:r>
        <w:noBreakHyphen/>
      </w:r>
      <w:r w:rsidR="007A24B7">
        <w:fldChar w:fldCharType="begin"/>
      </w:r>
      <w:r w:rsidR="007A24B7">
        <w:instrText xml:space="preserve"> SEQ Hình \* ARABIC \s 1 </w:instrText>
      </w:r>
      <w:r w:rsidR="007A24B7">
        <w:fldChar w:fldCharType="separate"/>
      </w:r>
      <w:r>
        <w:rPr>
          <w:noProof/>
        </w:rPr>
        <w:t>6</w:t>
      </w:r>
      <w:r w:rsidR="007A24B7">
        <w:rPr>
          <w:noProof/>
        </w:rPr>
        <w:fldChar w:fldCharType="end"/>
      </w:r>
      <w:r>
        <w:rPr>
          <w:lang w:val="vi-VN"/>
        </w:rPr>
        <w:t>. Giao diện Painting</w:t>
      </w:r>
      <w:bookmarkEnd w:id="115"/>
    </w:p>
    <w:p w14:paraId="6B35721D" w14:textId="77777777" w:rsidR="00664A5A" w:rsidRDefault="00664A5A" w:rsidP="00664A5A">
      <w:pPr>
        <w:spacing w:before="0" w:line="240" w:lineRule="auto"/>
        <w:ind w:firstLine="0"/>
        <w:jc w:val="left"/>
        <w:rPr>
          <w:bCs/>
          <w:szCs w:val="20"/>
          <w:lang w:val="vi-VN"/>
        </w:rPr>
      </w:pPr>
      <w:r>
        <w:rPr>
          <w:lang w:val="vi-VN"/>
        </w:rPr>
        <w:br w:type="page"/>
      </w:r>
    </w:p>
    <w:p w14:paraId="7C67BF83" w14:textId="77777777" w:rsidR="00664A5A" w:rsidRDefault="00664A5A" w:rsidP="00664A5A">
      <w:pPr>
        <w:rPr>
          <w:lang w:val="vi-VN"/>
        </w:rPr>
      </w:pPr>
      <w:r>
        <w:rPr>
          <w:noProof/>
        </w:rPr>
        <w:lastRenderedPageBreak/>
        <w:drawing>
          <wp:inline distT="0" distB="0" distL="0" distR="0" wp14:anchorId="1A8C0BE8" wp14:editId="09B1897E">
            <wp:extent cx="6097905" cy="3428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97905" cy="3428365"/>
                    </a:xfrm>
                    <a:prstGeom prst="rect">
                      <a:avLst/>
                    </a:prstGeom>
                  </pic:spPr>
                </pic:pic>
              </a:graphicData>
            </a:graphic>
          </wp:inline>
        </w:drawing>
      </w:r>
    </w:p>
    <w:p w14:paraId="332B03E5" w14:textId="3F7FB4A0" w:rsidR="00664A5A" w:rsidRDefault="00664A5A" w:rsidP="00664A5A">
      <w:pPr>
        <w:pStyle w:val="Caption"/>
        <w:rPr>
          <w:lang w:val="vi-VN"/>
        </w:rPr>
      </w:pPr>
      <w:bookmarkStart w:id="116" w:name="_Toc44615398"/>
      <w:r>
        <w:t xml:space="preserve">Hình </w:t>
      </w:r>
      <w:r w:rsidR="007A24B7">
        <w:fldChar w:fldCharType="begin"/>
      </w:r>
      <w:r w:rsidR="007A24B7">
        <w:instrText xml:space="preserve"> STYLEREF 1 \s </w:instrText>
      </w:r>
      <w:r w:rsidR="007A24B7">
        <w:fldChar w:fldCharType="separate"/>
      </w:r>
      <w:r>
        <w:rPr>
          <w:noProof/>
        </w:rPr>
        <w:t>4</w:t>
      </w:r>
      <w:r w:rsidR="007A24B7">
        <w:rPr>
          <w:noProof/>
        </w:rPr>
        <w:fldChar w:fldCharType="end"/>
      </w:r>
      <w:r>
        <w:noBreakHyphen/>
      </w:r>
      <w:r w:rsidR="007A24B7">
        <w:fldChar w:fldCharType="begin"/>
      </w:r>
      <w:r w:rsidR="007A24B7">
        <w:instrText xml:space="preserve"> SEQ Hình \* ARABIC \s 1 </w:instrText>
      </w:r>
      <w:r w:rsidR="007A24B7">
        <w:fldChar w:fldCharType="separate"/>
      </w:r>
      <w:r>
        <w:rPr>
          <w:noProof/>
        </w:rPr>
        <w:t>7</w:t>
      </w:r>
      <w:r w:rsidR="007A24B7">
        <w:rPr>
          <w:noProof/>
        </w:rPr>
        <w:fldChar w:fldCharType="end"/>
      </w:r>
      <w:r>
        <w:rPr>
          <w:lang w:val="vi-VN"/>
        </w:rPr>
        <w:t>. Giao diện Story Time</w:t>
      </w:r>
      <w:bookmarkEnd w:id="116"/>
    </w:p>
    <w:p w14:paraId="1441330C" w14:textId="77777777" w:rsidR="00664A5A" w:rsidRDefault="00664A5A" w:rsidP="00664A5A">
      <w:pPr>
        <w:spacing w:before="0" w:line="240" w:lineRule="auto"/>
        <w:ind w:firstLine="0"/>
        <w:jc w:val="left"/>
        <w:rPr>
          <w:bCs/>
          <w:szCs w:val="20"/>
          <w:lang w:val="vi-VN"/>
        </w:rPr>
      </w:pPr>
      <w:r>
        <w:rPr>
          <w:lang w:val="vi-VN"/>
        </w:rPr>
        <w:br w:type="page"/>
      </w:r>
    </w:p>
    <w:p w14:paraId="24501872" w14:textId="77777777" w:rsidR="00664A5A" w:rsidRDefault="00664A5A" w:rsidP="00664A5A">
      <w:pPr>
        <w:rPr>
          <w:lang w:val="vi-VN"/>
        </w:rPr>
      </w:pPr>
      <w:r>
        <w:rPr>
          <w:noProof/>
        </w:rPr>
        <w:lastRenderedPageBreak/>
        <w:drawing>
          <wp:inline distT="0" distB="0" distL="0" distR="0" wp14:anchorId="7AF461D0" wp14:editId="0C596DDD">
            <wp:extent cx="6097905" cy="34283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7905" cy="3428365"/>
                    </a:xfrm>
                    <a:prstGeom prst="rect">
                      <a:avLst/>
                    </a:prstGeom>
                  </pic:spPr>
                </pic:pic>
              </a:graphicData>
            </a:graphic>
          </wp:inline>
        </w:drawing>
      </w:r>
    </w:p>
    <w:p w14:paraId="2FC69306" w14:textId="054410D7" w:rsidR="00664A5A" w:rsidRDefault="00664A5A" w:rsidP="00664A5A">
      <w:pPr>
        <w:pStyle w:val="Caption"/>
        <w:rPr>
          <w:lang w:val="vi-VN"/>
        </w:rPr>
      </w:pPr>
      <w:bookmarkStart w:id="117" w:name="_Toc44615399"/>
      <w:r>
        <w:t xml:space="preserve">Hình </w:t>
      </w:r>
      <w:r w:rsidR="007A24B7">
        <w:fldChar w:fldCharType="begin"/>
      </w:r>
      <w:r w:rsidR="007A24B7">
        <w:instrText xml:space="preserve"> STYLEREF 1 \s </w:instrText>
      </w:r>
      <w:r w:rsidR="007A24B7">
        <w:fldChar w:fldCharType="separate"/>
      </w:r>
      <w:r>
        <w:rPr>
          <w:noProof/>
        </w:rPr>
        <w:t>4</w:t>
      </w:r>
      <w:r w:rsidR="007A24B7">
        <w:rPr>
          <w:noProof/>
        </w:rPr>
        <w:fldChar w:fldCharType="end"/>
      </w:r>
      <w:r>
        <w:noBreakHyphen/>
      </w:r>
      <w:r w:rsidR="007A24B7">
        <w:fldChar w:fldCharType="begin"/>
      </w:r>
      <w:r w:rsidR="007A24B7">
        <w:instrText xml:space="preserve"> SEQ Hình \* ARABIC \s 1 </w:instrText>
      </w:r>
      <w:r w:rsidR="007A24B7">
        <w:fldChar w:fldCharType="separate"/>
      </w:r>
      <w:r>
        <w:rPr>
          <w:noProof/>
        </w:rPr>
        <w:t>8</w:t>
      </w:r>
      <w:r w:rsidR="007A24B7">
        <w:rPr>
          <w:noProof/>
        </w:rPr>
        <w:fldChar w:fldCharType="end"/>
      </w:r>
      <w:r>
        <w:rPr>
          <w:lang w:val="vi-VN"/>
        </w:rPr>
        <w:t>. Giao diện Look and Find</w:t>
      </w:r>
      <w:bookmarkEnd w:id="117"/>
    </w:p>
    <w:p w14:paraId="70031D33" w14:textId="77777777" w:rsidR="00664A5A" w:rsidRDefault="00664A5A" w:rsidP="00664A5A">
      <w:pPr>
        <w:spacing w:before="0" w:line="240" w:lineRule="auto"/>
        <w:ind w:firstLine="0"/>
        <w:jc w:val="left"/>
        <w:rPr>
          <w:bCs/>
          <w:szCs w:val="20"/>
          <w:lang w:val="vi-VN"/>
        </w:rPr>
      </w:pPr>
      <w:r>
        <w:rPr>
          <w:lang w:val="vi-VN"/>
        </w:rPr>
        <w:br w:type="page"/>
      </w:r>
    </w:p>
    <w:p w14:paraId="42842D6E" w14:textId="77777777" w:rsidR="00664A5A" w:rsidRPr="00034351" w:rsidRDefault="00664A5A" w:rsidP="00664A5A">
      <w:pPr>
        <w:pStyle w:val="Caption"/>
        <w:rPr>
          <w:lang w:val="vi-VN"/>
        </w:rPr>
      </w:pPr>
    </w:p>
    <w:p w14:paraId="63CFB132" w14:textId="77777777" w:rsidR="00664A5A" w:rsidRDefault="00664A5A" w:rsidP="00664A5A">
      <w:pPr>
        <w:pStyle w:val="Heading2"/>
        <w:spacing w:before="0" w:after="160" w:line="360" w:lineRule="auto"/>
        <w:rPr>
          <w:lang w:val="vi-VN"/>
        </w:rPr>
      </w:pPr>
      <w:bookmarkStart w:id="118" w:name="_Toc44604312"/>
      <w:r>
        <w:t>Các tình huống kiểm th</w:t>
      </w:r>
      <w:bookmarkEnd w:id="118"/>
      <w:r>
        <w:rPr>
          <w:lang w:val="vi-VN"/>
        </w:rPr>
        <w:t>ử</w:t>
      </w:r>
    </w:p>
    <w:tbl>
      <w:tblPr>
        <w:tblStyle w:val="TableGrid"/>
        <w:tblW w:w="10790" w:type="dxa"/>
        <w:tblLayout w:type="fixed"/>
        <w:tblLook w:val="04A0" w:firstRow="1" w:lastRow="0" w:firstColumn="1" w:lastColumn="0" w:noHBand="0" w:noVBand="1"/>
      </w:tblPr>
      <w:tblGrid>
        <w:gridCol w:w="704"/>
        <w:gridCol w:w="1843"/>
        <w:gridCol w:w="3636"/>
        <w:gridCol w:w="3735"/>
        <w:gridCol w:w="872"/>
      </w:tblGrid>
      <w:tr w:rsidR="00664A5A" w14:paraId="383AAF5C" w14:textId="77777777" w:rsidTr="00BB1DC7">
        <w:trPr>
          <w:trHeight w:val="1097"/>
        </w:trPr>
        <w:tc>
          <w:tcPr>
            <w:tcW w:w="704" w:type="dxa"/>
          </w:tcPr>
          <w:p w14:paraId="31CDBC02" w14:textId="77777777" w:rsidR="00664A5A" w:rsidRDefault="00664A5A" w:rsidP="0059085F">
            <w:pPr>
              <w:pStyle w:val="HeadingLv1"/>
              <w:spacing w:before="0" w:after="0"/>
              <w:jc w:val="both"/>
              <w:rPr>
                <w:rFonts w:ascii="Times New Roman" w:hAnsi="Times New Roman" w:cs="Times New Roman"/>
                <w:b/>
                <w:i w:val="0"/>
                <w:iCs/>
                <w:sz w:val="26"/>
                <w:szCs w:val="26"/>
              </w:rPr>
            </w:pPr>
            <w:r>
              <w:rPr>
                <w:rFonts w:ascii="Times New Roman" w:hAnsi="Times New Roman" w:cs="Times New Roman"/>
                <w:b/>
                <w:i w:val="0"/>
                <w:iCs/>
                <w:sz w:val="26"/>
                <w:szCs w:val="26"/>
              </w:rPr>
              <w:t>STT</w:t>
            </w:r>
          </w:p>
        </w:tc>
        <w:tc>
          <w:tcPr>
            <w:tcW w:w="1843" w:type="dxa"/>
          </w:tcPr>
          <w:p w14:paraId="3CB26155" w14:textId="77777777" w:rsidR="00664A5A" w:rsidRDefault="00664A5A" w:rsidP="0059085F">
            <w:pPr>
              <w:pStyle w:val="HeadingLv1"/>
              <w:spacing w:before="0" w:after="0"/>
              <w:jc w:val="center"/>
              <w:rPr>
                <w:rFonts w:ascii="Times New Roman" w:hAnsi="Times New Roman" w:cs="Times New Roman"/>
                <w:b/>
                <w:i w:val="0"/>
                <w:iCs/>
                <w:sz w:val="26"/>
                <w:szCs w:val="26"/>
              </w:rPr>
            </w:pPr>
            <w:r>
              <w:rPr>
                <w:rFonts w:ascii="Times New Roman" w:hAnsi="Times New Roman" w:cs="Times New Roman"/>
                <w:b/>
                <w:i w:val="0"/>
                <w:iCs/>
                <w:sz w:val="26"/>
                <w:szCs w:val="26"/>
                <w:lang w:val="vi-VN"/>
              </w:rPr>
              <w:t>Hoạt động</w:t>
            </w:r>
          </w:p>
        </w:tc>
        <w:tc>
          <w:tcPr>
            <w:tcW w:w="3636" w:type="dxa"/>
          </w:tcPr>
          <w:p w14:paraId="224CD418" w14:textId="77777777" w:rsidR="00664A5A" w:rsidRDefault="00664A5A" w:rsidP="0059085F">
            <w:pPr>
              <w:pStyle w:val="HeadingLv1"/>
              <w:spacing w:before="0" w:after="0"/>
              <w:jc w:val="both"/>
              <w:rPr>
                <w:rFonts w:ascii="Times New Roman" w:hAnsi="Times New Roman" w:cs="Times New Roman"/>
                <w:b/>
                <w:i w:val="0"/>
                <w:iCs/>
                <w:sz w:val="26"/>
                <w:szCs w:val="26"/>
              </w:rPr>
            </w:pPr>
            <w:r>
              <w:rPr>
                <w:rFonts w:ascii="Times New Roman" w:hAnsi="Times New Roman" w:cs="Times New Roman"/>
                <w:b/>
                <w:i w:val="0"/>
                <w:iCs/>
                <w:sz w:val="26"/>
                <w:szCs w:val="26"/>
              </w:rPr>
              <w:t xml:space="preserve">Mô tả vắn tắt </w:t>
            </w:r>
            <w:r>
              <w:rPr>
                <w:rFonts w:ascii="Times New Roman" w:hAnsi="Times New Roman" w:cs="Times New Roman"/>
                <w:b/>
                <w:i w:val="0"/>
                <w:iCs/>
                <w:sz w:val="26"/>
                <w:szCs w:val="26"/>
                <w:lang w:val="vi-VN"/>
              </w:rPr>
              <w:t>hoạt động</w:t>
            </w:r>
            <w:r>
              <w:rPr>
                <w:rFonts w:ascii="Times New Roman" w:hAnsi="Times New Roman" w:cs="Times New Roman"/>
                <w:b/>
                <w:i w:val="0"/>
                <w:iCs/>
                <w:sz w:val="26"/>
                <w:szCs w:val="26"/>
              </w:rPr>
              <w:t xml:space="preserve"> (outline)</w:t>
            </w:r>
          </w:p>
        </w:tc>
        <w:tc>
          <w:tcPr>
            <w:tcW w:w="3735" w:type="dxa"/>
          </w:tcPr>
          <w:p w14:paraId="78716ADE" w14:textId="77777777" w:rsidR="00664A5A" w:rsidRDefault="00664A5A" w:rsidP="0059085F">
            <w:pPr>
              <w:pStyle w:val="HeadingLv1"/>
              <w:spacing w:before="0" w:after="0"/>
              <w:jc w:val="both"/>
              <w:rPr>
                <w:rFonts w:ascii="Times New Roman" w:hAnsi="Times New Roman" w:cs="Times New Roman"/>
                <w:b/>
                <w:i w:val="0"/>
                <w:iCs/>
                <w:sz w:val="26"/>
                <w:szCs w:val="26"/>
              </w:rPr>
            </w:pPr>
            <w:r>
              <w:rPr>
                <w:rFonts w:ascii="Times New Roman" w:hAnsi="Times New Roman" w:cs="Times New Roman"/>
                <w:b/>
                <w:i w:val="0"/>
                <w:iCs/>
                <w:sz w:val="26"/>
                <w:szCs w:val="26"/>
              </w:rPr>
              <w:t xml:space="preserve">Ước lượng số lượng tình huống kiểm kiểm thử (test case). </w:t>
            </w:r>
          </w:p>
        </w:tc>
        <w:tc>
          <w:tcPr>
            <w:tcW w:w="872" w:type="dxa"/>
          </w:tcPr>
          <w:p w14:paraId="321DB1CC" w14:textId="77777777" w:rsidR="00664A5A" w:rsidRDefault="00664A5A" w:rsidP="0059085F">
            <w:pPr>
              <w:pStyle w:val="HeadingLv1"/>
              <w:spacing w:before="0" w:after="0"/>
              <w:jc w:val="both"/>
              <w:rPr>
                <w:rFonts w:ascii="Times New Roman" w:hAnsi="Times New Roman" w:cs="Times New Roman"/>
                <w:b/>
                <w:i w:val="0"/>
                <w:iCs/>
                <w:sz w:val="26"/>
                <w:szCs w:val="26"/>
              </w:rPr>
            </w:pPr>
            <w:r>
              <w:rPr>
                <w:rFonts w:ascii="Times New Roman" w:hAnsi="Times New Roman" w:cs="Times New Roman"/>
                <w:b/>
                <w:i w:val="0"/>
                <w:iCs/>
                <w:sz w:val="26"/>
                <w:szCs w:val="26"/>
              </w:rPr>
              <w:t>Ghi chú</w:t>
            </w:r>
          </w:p>
        </w:tc>
      </w:tr>
      <w:tr w:rsidR="00664A5A" w14:paraId="655A8754" w14:textId="77777777" w:rsidTr="00BB1DC7">
        <w:trPr>
          <w:trHeight w:val="300"/>
        </w:trPr>
        <w:tc>
          <w:tcPr>
            <w:tcW w:w="704" w:type="dxa"/>
          </w:tcPr>
          <w:p w14:paraId="3E662481" w14:textId="77777777" w:rsidR="00664A5A" w:rsidRDefault="00664A5A" w:rsidP="00664A5A">
            <w:pPr>
              <w:pStyle w:val="ListParagraph"/>
              <w:numPr>
                <w:ilvl w:val="0"/>
                <w:numId w:val="41"/>
              </w:numPr>
              <w:spacing w:before="100" w:after="200" w:line="240" w:lineRule="auto"/>
              <w:ind w:left="504"/>
              <w:rPr>
                <w:b/>
                <w:iCs/>
                <w:szCs w:val="26"/>
              </w:rPr>
            </w:pPr>
          </w:p>
        </w:tc>
        <w:tc>
          <w:tcPr>
            <w:tcW w:w="1843" w:type="dxa"/>
          </w:tcPr>
          <w:p w14:paraId="6F9338A9" w14:textId="77777777" w:rsidR="00664A5A" w:rsidRPr="002577B6"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rPr>
              <w:t> </w:t>
            </w:r>
            <w:r>
              <w:rPr>
                <w:rFonts w:ascii="Times New Roman" w:hAnsi="Times New Roman" w:cs="Times New Roman"/>
                <w:i w:val="0"/>
                <w:iCs/>
                <w:sz w:val="26"/>
                <w:szCs w:val="26"/>
                <w:lang w:val="vi-VN"/>
              </w:rPr>
              <w:t>Concentration</w:t>
            </w:r>
          </w:p>
        </w:tc>
        <w:tc>
          <w:tcPr>
            <w:tcW w:w="3636" w:type="dxa"/>
          </w:tcPr>
          <w:p w14:paraId="7DF19664" w14:textId="77777777" w:rsidR="00664A5A" w:rsidRPr="002577B6" w:rsidRDefault="00664A5A" w:rsidP="0059085F">
            <w:pPr>
              <w:spacing w:before="0" w:line="360" w:lineRule="auto"/>
              <w:ind w:firstLine="0"/>
            </w:pPr>
            <w:r w:rsidRPr="004D54AB">
              <w:t xml:space="preserve">Ứng dụng sẽ hiển thị sáu hình ảnh bị lật úp, trong đó bao gồm ba cặp hình ảnh, khi người dùng chọn hai hình bị úp để mở hình ảnh, âm thanh phát âm từ vựng của hình ảnh đó sẽ được phát. Lật lần lượt hai hình để tìm các hình giống nhau, nếu lật hai hình khác nhau thì sẽ phát âm thanh báo sai và hai hình đó sẽ bị úp trở lại. Dùng phải lật đúng cả ba cặp hình để hoàn thành trò chơi </w:t>
            </w:r>
          </w:p>
        </w:tc>
        <w:tc>
          <w:tcPr>
            <w:tcW w:w="3735" w:type="dxa"/>
          </w:tcPr>
          <w:p w14:paraId="382362DB" w14:textId="77777777" w:rsidR="00664A5A" w:rsidRPr="002577B6"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lang w:val="vi-VN"/>
              </w:rPr>
              <w:t>2</w:t>
            </w:r>
          </w:p>
          <w:p w14:paraId="40942E05" w14:textId="77777777" w:rsidR="00664A5A" w:rsidRDefault="00664A5A" w:rsidP="00664A5A">
            <w:pPr>
              <w:pStyle w:val="HeadingLv1"/>
              <w:numPr>
                <w:ilvl w:val="0"/>
                <w:numId w:val="43"/>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Chọn sai</w:t>
            </w:r>
          </w:p>
          <w:p w14:paraId="0FB65414" w14:textId="77777777" w:rsidR="00664A5A" w:rsidRPr="0067596B" w:rsidRDefault="00664A5A" w:rsidP="00664A5A">
            <w:pPr>
              <w:pStyle w:val="HeadingLv1"/>
              <w:numPr>
                <w:ilvl w:val="0"/>
                <w:numId w:val="43"/>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Chọn đúng</w:t>
            </w:r>
          </w:p>
        </w:tc>
        <w:tc>
          <w:tcPr>
            <w:tcW w:w="872" w:type="dxa"/>
          </w:tcPr>
          <w:p w14:paraId="60C44A12" w14:textId="77777777" w:rsidR="00664A5A" w:rsidRDefault="00664A5A" w:rsidP="0059085F">
            <w:pPr>
              <w:pStyle w:val="HeadingLv1"/>
              <w:spacing w:before="0" w:after="0"/>
              <w:jc w:val="both"/>
              <w:rPr>
                <w:rFonts w:ascii="Times New Roman" w:hAnsi="Times New Roman" w:cs="Times New Roman"/>
                <w:i w:val="0"/>
                <w:iCs/>
                <w:sz w:val="26"/>
                <w:szCs w:val="26"/>
              </w:rPr>
            </w:pPr>
          </w:p>
        </w:tc>
      </w:tr>
      <w:tr w:rsidR="00664A5A" w14:paraId="2DD651FB" w14:textId="77777777" w:rsidTr="00BB1DC7">
        <w:trPr>
          <w:trHeight w:val="300"/>
        </w:trPr>
        <w:tc>
          <w:tcPr>
            <w:tcW w:w="704" w:type="dxa"/>
          </w:tcPr>
          <w:p w14:paraId="5D0685D8" w14:textId="77777777" w:rsidR="00664A5A" w:rsidRDefault="00664A5A" w:rsidP="00664A5A">
            <w:pPr>
              <w:pStyle w:val="ListParagraph"/>
              <w:numPr>
                <w:ilvl w:val="0"/>
                <w:numId w:val="41"/>
              </w:numPr>
              <w:spacing w:before="100" w:after="200" w:line="240" w:lineRule="auto"/>
              <w:ind w:left="504"/>
              <w:rPr>
                <w:b/>
                <w:iCs/>
                <w:szCs w:val="26"/>
              </w:rPr>
            </w:pPr>
          </w:p>
        </w:tc>
        <w:tc>
          <w:tcPr>
            <w:tcW w:w="1843" w:type="dxa"/>
          </w:tcPr>
          <w:p w14:paraId="5E4991A0" w14:textId="77777777" w:rsidR="00664A5A" w:rsidRPr="002577B6"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lang w:val="vi-VN"/>
              </w:rPr>
              <w:t>Matching</w:t>
            </w:r>
          </w:p>
        </w:tc>
        <w:tc>
          <w:tcPr>
            <w:tcW w:w="3636" w:type="dxa"/>
          </w:tcPr>
          <w:p w14:paraId="47647F04" w14:textId="77777777" w:rsidR="00664A5A" w:rsidRDefault="00664A5A" w:rsidP="0059085F">
            <w:pPr>
              <w:pStyle w:val="HeadingLv1"/>
              <w:spacing w:before="0" w:after="0"/>
              <w:jc w:val="both"/>
              <w:rPr>
                <w:rFonts w:ascii="Times New Roman" w:hAnsi="Times New Roman" w:cs="Times New Roman"/>
                <w:i w:val="0"/>
                <w:iCs/>
                <w:sz w:val="26"/>
                <w:szCs w:val="26"/>
              </w:rPr>
            </w:pPr>
            <w:r>
              <w:rPr>
                <w:rFonts w:ascii="Times New Roman" w:hAnsi="Times New Roman" w:cs="Times New Roman"/>
                <w:i w:val="0"/>
                <w:iCs/>
                <w:sz w:val="26"/>
                <w:szCs w:val="26"/>
              </w:rPr>
              <w:t> </w:t>
            </w:r>
            <w:r w:rsidRPr="002577B6">
              <w:rPr>
                <w:rFonts w:ascii="Times New Roman" w:eastAsia="Times New Roman" w:hAnsi="Times New Roman" w:cs="Times New Roman"/>
                <w:i w:val="0"/>
                <w:snapToGrid/>
                <w:sz w:val="26"/>
                <w:szCs w:val="24"/>
              </w:rPr>
              <w:t>Ứng dụng sẽ hiển thị ba ô âm thanh và ba ô hình ảnh tương ứng, khi người dụng chọn ô âm thanh, phát âm của một từ vựng sẽ được phát, dùng phải lắng nghe để chọn ô hình ảnh đúng với từ vựng đó để nối hai ô lại với nhau. Ghép thành công ba cặp để hoàn thành</w:t>
            </w:r>
            <w:r>
              <w:rPr>
                <w:rFonts w:ascii="Times New Roman" w:eastAsia="Times New Roman" w:hAnsi="Times New Roman" w:cs="Times New Roman"/>
                <w:i w:val="0"/>
                <w:snapToGrid/>
                <w:sz w:val="26"/>
                <w:szCs w:val="24"/>
                <w:lang w:val="vi-VN"/>
              </w:rPr>
              <w:t xml:space="preserve"> </w:t>
            </w:r>
            <w:r w:rsidRPr="002577B6">
              <w:rPr>
                <w:rFonts w:ascii="Times New Roman" w:eastAsia="Times New Roman" w:hAnsi="Times New Roman" w:cs="Times New Roman"/>
                <w:i w:val="0"/>
                <w:snapToGrid/>
                <w:sz w:val="26"/>
                <w:szCs w:val="24"/>
              </w:rPr>
              <w:t>trò chơi.</w:t>
            </w:r>
          </w:p>
        </w:tc>
        <w:tc>
          <w:tcPr>
            <w:tcW w:w="3735" w:type="dxa"/>
          </w:tcPr>
          <w:p w14:paraId="756998C3" w14:textId="77777777" w:rsidR="00664A5A" w:rsidRDefault="00664A5A" w:rsidP="0059085F">
            <w:pPr>
              <w:pStyle w:val="HeadingLv1"/>
              <w:spacing w:before="0" w:after="0"/>
              <w:jc w:val="both"/>
              <w:rPr>
                <w:rFonts w:ascii="Times New Roman" w:hAnsi="Times New Roman" w:cs="Times New Roman"/>
                <w:i w:val="0"/>
                <w:iCs/>
                <w:sz w:val="26"/>
                <w:szCs w:val="26"/>
              </w:rPr>
            </w:pPr>
            <w:r>
              <w:rPr>
                <w:rFonts w:ascii="Times New Roman" w:hAnsi="Times New Roman" w:cs="Times New Roman"/>
                <w:i w:val="0"/>
                <w:iCs/>
                <w:sz w:val="26"/>
                <w:szCs w:val="26"/>
              </w:rPr>
              <w:t>3</w:t>
            </w:r>
          </w:p>
          <w:p w14:paraId="6F1668A6" w14:textId="77777777" w:rsidR="00664A5A" w:rsidRDefault="00664A5A" w:rsidP="00664A5A">
            <w:pPr>
              <w:pStyle w:val="HeadingLv1"/>
              <w:numPr>
                <w:ilvl w:val="0"/>
                <w:numId w:val="42"/>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Nối đúng âm thanh và hình ảnh</w:t>
            </w:r>
          </w:p>
          <w:p w14:paraId="49B9933A" w14:textId="77777777" w:rsidR="00664A5A" w:rsidRDefault="00664A5A" w:rsidP="00664A5A">
            <w:pPr>
              <w:pStyle w:val="HeadingLv1"/>
              <w:numPr>
                <w:ilvl w:val="0"/>
                <w:numId w:val="42"/>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Nối sai âm thanh và hình ảnh</w:t>
            </w:r>
          </w:p>
          <w:p w14:paraId="6F51F9B3" w14:textId="77777777" w:rsidR="00664A5A" w:rsidRPr="0067596B" w:rsidRDefault="00664A5A" w:rsidP="00664A5A">
            <w:pPr>
              <w:pStyle w:val="HeadingLv1"/>
              <w:numPr>
                <w:ilvl w:val="0"/>
                <w:numId w:val="42"/>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Không nối váo hình ảnh trả lời</w:t>
            </w:r>
          </w:p>
          <w:p w14:paraId="36E53BDE" w14:textId="77777777" w:rsidR="00664A5A" w:rsidRDefault="00664A5A" w:rsidP="0059085F">
            <w:pPr>
              <w:pStyle w:val="HeadingLv1"/>
              <w:spacing w:before="0" w:after="0"/>
              <w:ind w:left="720"/>
              <w:jc w:val="both"/>
              <w:rPr>
                <w:rFonts w:ascii="Times New Roman" w:hAnsi="Times New Roman" w:cs="Times New Roman"/>
                <w:i w:val="0"/>
                <w:iCs/>
                <w:sz w:val="26"/>
                <w:szCs w:val="26"/>
              </w:rPr>
            </w:pPr>
          </w:p>
        </w:tc>
        <w:tc>
          <w:tcPr>
            <w:tcW w:w="872" w:type="dxa"/>
          </w:tcPr>
          <w:p w14:paraId="13368699" w14:textId="77777777" w:rsidR="00664A5A" w:rsidRDefault="00664A5A" w:rsidP="0059085F">
            <w:pPr>
              <w:pStyle w:val="HeadingLv1"/>
              <w:spacing w:before="0" w:after="0"/>
              <w:jc w:val="both"/>
              <w:rPr>
                <w:rFonts w:ascii="Times New Roman" w:hAnsi="Times New Roman" w:cs="Times New Roman"/>
                <w:i w:val="0"/>
                <w:iCs/>
                <w:sz w:val="26"/>
                <w:szCs w:val="26"/>
              </w:rPr>
            </w:pPr>
          </w:p>
        </w:tc>
      </w:tr>
      <w:tr w:rsidR="00664A5A" w14:paraId="394F843B" w14:textId="77777777" w:rsidTr="00BB1DC7">
        <w:trPr>
          <w:trHeight w:val="300"/>
        </w:trPr>
        <w:tc>
          <w:tcPr>
            <w:tcW w:w="704" w:type="dxa"/>
          </w:tcPr>
          <w:p w14:paraId="1213DF15" w14:textId="77777777" w:rsidR="00664A5A" w:rsidRDefault="00664A5A" w:rsidP="00664A5A">
            <w:pPr>
              <w:pStyle w:val="ListParagraph"/>
              <w:numPr>
                <w:ilvl w:val="0"/>
                <w:numId w:val="41"/>
              </w:numPr>
              <w:spacing w:before="100" w:after="200" w:line="240" w:lineRule="auto"/>
              <w:ind w:left="504"/>
              <w:rPr>
                <w:b/>
                <w:iCs/>
                <w:szCs w:val="26"/>
              </w:rPr>
            </w:pPr>
          </w:p>
        </w:tc>
        <w:tc>
          <w:tcPr>
            <w:tcW w:w="1843" w:type="dxa"/>
          </w:tcPr>
          <w:p w14:paraId="1F61D464" w14:textId="77777777" w:rsidR="00664A5A" w:rsidRPr="002577B6"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lang w:val="vi-VN"/>
              </w:rPr>
              <w:t>Sorting</w:t>
            </w:r>
          </w:p>
        </w:tc>
        <w:tc>
          <w:tcPr>
            <w:tcW w:w="3636" w:type="dxa"/>
          </w:tcPr>
          <w:p w14:paraId="071DB6CE" w14:textId="77777777" w:rsidR="00664A5A" w:rsidRDefault="00664A5A" w:rsidP="0059085F">
            <w:pPr>
              <w:pStyle w:val="HeadingLv1"/>
              <w:spacing w:before="0" w:after="0"/>
              <w:jc w:val="both"/>
              <w:rPr>
                <w:rFonts w:ascii="Times New Roman" w:hAnsi="Times New Roman" w:cs="Times New Roman"/>
                <w:i w:val="0"/>
                <w:iCs/>
                <w:sz w:val="26"/>
                <w:szCs w:val="26"/>
              </w:rPr>
            </w:pPr>
            <w:r w:rsidRPr="002577B6">
              <w:rPr>
                <w:rFonts w:ascii="Times New Roman" w:eastAsia="Times New Roman" w:hAnsi="Times New Roman" w:cs="Times New Roman"/>
                <w:i w:val="0"/>
                <w:snapToGrid/>
                <w:sz w:val="26"/>
                <w:szCs w:val="24"/>
              </w:rPr>
              <w:t xml:space="preserve">Ứng dụng sẽ hiển thị ba hình ảnh và ba ô trống được đánh số theo thứ tự, lần lượt phát âm thanh yêu cầu đặt hình một hình vào một ô </w:t>
            </w:r>
            <w:r w:rsidRPr="002577B6">
              <w:rPr>
                <w:rFonts w:ascii="Times New Roman" w:eastAsia="Times New Roman" w:hAnsi="Times New Roman" w:cs="Times New Roman"/>
                <w:i w:val="0"/>
                <w:snapToGrid/>
                <w:sz w:val="26"/>
                <w:szCs w:val="24"/>
              </w:rPr>
              <w:lastRenderedPageBreak/>
              <w:t>có số thứ tự nhất định, người dùng phải đặt đúng theo yêu cầu cả ba hình ảnh vào ba ô để hoàn thành trò chơi</w:t>
            </w:r>
            <w:r w:rsidRPr="004D54AB">
              <w:t>.</w:t>
            </w:r>
          </w:p>
        </w:tc>
        <w:tc>
          <w:tcPr>
            <w:tcW w:w="3735" w:type="dxa"/>
          </w:tcPr>
          <w:p w14:paraId="19FAB256" w14:textId="77777777" w:rsidR="00664A5A" w:rsidRDefault="00664A5A" w:rsidP="0059085F">
            <w:pPr>
              <w:pStyle w:val="HeadingLv1"/>
              <w:spacing w:before="0" w:after="0"/>
              <w:jc w:val="both"/>
              <w:rPr>
                <w:rFonts w:ascii="Times New Roman" w:hAnsi="Times New Roman" w:cs="Times New Roman"/>
                <w:i w:val="0"/>
                <w:iCs/>
                <w:sz w:val="26"/>
                <w:szCs w:val="26"/>
              </w:rPr>
            </w:pPr>
            <w:r>
              <w:rPr>
                <w:rFonts w:ascii="Times New Roman" w:hAnsi="Times New Roman" w:cs="Times New Roman"/>
                <w:i w:val="0"/>
                <w:iCs/>
                <w:sz w:val="26"/>
                <w:szCs w:val="26"/>
              </w:rPr>
              <w:lastRenderedPageBreak/>
              <w:t>3</w:t>
            </w:r>
          </w:p>
          <w:p w14:paraId="41985B3E" w14:textId="77777777" w:rsidR="00664A5A" w:rsidRDefault="00664A5A" w:rsidP="00664A5A">
            <w:pPr>
              <w:pStyle w:val="HeadingLv1"/>
              <w:numPr>
                <w:ilvl w:val="0"/>
                <w:numId w:val="42"/>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Kéo hình vào đúng vị trí</w:t>
            </w:r>
          </w:p>
          <w:p w14:paraId="0CF136BD" w14:textId="77777777" w:rsidR="00664A5A" w:rsidRPr="0067596B" w:rsidRDefault="00664A5A" w:rsidP="00664A5A">
            <w:pPr>
              <w:pStyle w:val="HeadingLv1"/>
              <w:numPr>
                <w:ilvl w:val="0"/>
                <w:numId w:val="42"/>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Kéo hình vào sai vị trí</w:t>
            </w:r>
          </w:p>
          <w:p w14:paraId="1CCDA2A4" w14:textId="77777777" w:rsidR="00664A5A" w:rsidRPr="0067596B" w:rsidRDefault="00664A5A" w:rsidP="00664A5A">
            <w:pPr>
              <w:pStyle w:val="HeadingLv1"/>
              <w:numPr>
                <w:ilvl w:val="0"/>
                <w:numId w:val="42"/>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lastRenderedPageBreak/>
              <w:t>Kéo hình ra ngoài vị trí</w:t>
            </w:r>
          </w:p>
          <w:p w14:paraId="17E526FA" w14:textId="77777777" w:rsidR="00664A5A" w:rsidRDefault="00664A5A" w:rsidP="0059085F">
            <w:pPr>
              <w:pStyle w:val="HeadingLv1"/>
              <w:spacing w:before="0" w:after="0"/>
              <w:jc w:val="both"/>
              <w:rPr>
                <w:rFonts w:ascii="Times New Roman" w:hAnsi="Times New Roman" w:cs="Times New Roman"/>
                <w:i w:val="0"/>
                <w:iCs/>
                <w:sz w:val="26"/>
                <w:szCs w:val="26"/>
              </w:rPr>
            </w:pPr>
          </w:p>
        </w:tc>
        <w:tc>
          <w:tcPr>
            <w:tcW w:w="872" w:type="dxa"/>
          </w:tcPr>
          <w:p w14:paraId="4D14FD8A" w14:textId="77777777" w:rsidR="00664A5A" w:rsidRDefault="00664A5A" w:rsidP="0059085F">
            <w:pPr>
              <w:pStyle w:val="HeadingLv1"/>
              <w:spacing w:before="0" w:after="0"/>
              <w:jc w:val="both"/>
              <w:rPr>
                <w:rFonts w:ascii="Times New Roman" w:hAnsi="Times New Roman" w:cs="Times New Roman"/>
                <w:i w:val="0"/>
                <w:iCs/>
                <w:sz w:val="26"/>
                <w:szCs w:val="26"/>
              </w:rPr>
            </w:pPr>
            <w:r>
              <w:rPr>
                <w:rFonts w:ascii="Times New Roman" w:hAnsi="Times New Roman" w:cs="Times New Roman"/>
                <w:i w:val="0"/>
                <w:iCs/>
                <w:sz w:val="26"/>
                <w:szCs w:val="26"/>
              </w:rPr>
              <w:lastRenderedPageBreak/>
              <w:t> </w:t>
            </w:r>
          </w:p>
        </w:tc>
      </w:tr>
      <w:tr w:rsidR="00664A5A" w14:paraId="4CAD3667" w14:textId="77777777" w:rsidTr="00BB1DC7">
        <w:trPr>
          <w:trHeight w:val="300"/>
        </w:trPr>
        <w:tc>
          <w:tcPr>
            <w:tcW w:w="704" w:type="dxa"/>
          </w:tcPr>
          <w:p w14:paraId="3A9090E5" w14:textId="77777777" w:rsidR="00664A5A" w:rsidRDefault="00664A5A" w:rsidP="00664A5A">
            <w:pPr>
              <w:pStyle w:val="ListParagraph"/>
              <w:numPr>
                <w:ilvl w:val="0"/>
                <w:numId w:val="41"/>
              </w:numPr>
              <w:spacing w:before="100" w:after="200" w:line="240" w:lineRule="auto"/>
              <w:ind w:left="504"/>
              <w:rPr>
                <w:b/>
                <w:iCs/>
                <w:szCs w:val="26"/>
              </w:rPr>
            </w:pPr>
          </w:p>
        </w:tc>
        <w:tc>
          <w:tcPr>
            <w:tcW w:w="1843" w:type="dxa"/>
          </w:tcPr>
          <w:p w14:paraId="57136347" w14:textId="77777777" w:rsidR="00664A5A" w:rsidRPr="003C7D9E"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lang w:val="vi-VN"/>
              </w:rPr>
              <w:t>Multiple Choice</w:t>
            </w:r>
          </w:p>
        </w:tc>
        <w:tc>
          <w:tcPr>
            <w:tcW w:w="3636" w:type="dxa"/>
          </w:tcPr>
          <w:p w14:paraId="1DD47C94" w14:textId="77777777" w:rsidR="00664A5A" w:rsidRDefault="00664A5A" w:rsidP="0059085F">
            <w:pPr>
              <w:pStyle w:val="HeadingLv1"/>
              <w:spacing w:before="0" w:after="0"/>
              <w:jc w:val="both"/>
              <w:rPr>
                <w:rFonts w:ascii="Times New Roman" w:hAnsi="Times New Roman" w:cs="Times New Roman"/>
                <w:i w:val="0"/>
                <w:iCs/>
                <w:sz w:val="26"/>
                <w:szCs w:val="26"/>
              </w:rPr>
            </w:pPr>
            <w:r w:rsidRPr="003C7D9E">
              <w:rPr>
                <w:rFonts w:ascii="Times New Roman" w:hAnsi="Times New Roman" w:cs="Times New Roman"/>
                <w:i w:val="0"/>
                <w:iCs/>
                <w:sz w:val="26"/>
                <w:szCs w:val="26"/>
              </w:rPr>
              <w:t>Ứng dụng sẽ hiển thị ba hình ảnh và lần lượt phát âm từ vựng của một trong ba hình ảnh đó, người dùng phải chọn hình ảnh theo từ vựng nghe được. Thực hiện ba lượt chọn để hoàn thành trò chơi.</w:t>
            </w:r>
          </w:p>
        </w:tc>
        <w:tc>
          <w:tcPr>
            <w:tcW w:w="3735" w:type="dxa"/>
          </w:tcPr>
          <w:p w14:paraId="7BBBEED0" w14:textId="77777777" w:rsidR="00664A5A" w:rsidRPr="003C7D9E"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lang w:val="vi-VN"/>
              </w:rPr>
              <w:t>3</w:t>
            </w:r>
          </w:p>
          <w:p w14:paraId="73C5927A" w14:textId="77777777" w:rsidR="00664A5A" w:rsidRDefault="00664A5A" w:rsidP="00664A5A">
            <w:pPr>
              <w:pStyle w:val="HeadingLv1"/>
              <w:numPr>
                <w:ilvl w:val="0"/>
                <w:numId w:val="44"/>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Chọn đúng câu trả lời</w:t>
            </w:r>
          </w:p>
          <w:p w14:paraId="7D914854" w14:textId="77777777" w:rsidR="00664A5A" w:rsidRDefault="00664A5A" w:rsidP="00664A5A">
            <w:pPr>
              <w:pStyle w:val="HeadingLv1"/>
              <w:numPr>
                <w:ilvl w:val="0"/>
                <w:numId w:val="44"/>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Chọn sai câu trả lời</w:t>
            </w:r>
          </w:p>
          <w:p w14:paraId="4990C204" w14:textId="77777777" w:rsidR="00664A5A" w:rsidRPr="003C7D9E" w:rsidRDefault="00664A5A" w:rsidP="00664A5A">
            <w:pPr>
              <w:pStyle w:val="HeadingLv1"/>
              <w:numPr>
                <w:ilvl w:val="0"/>
                <w:numId w:val="44"/>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Chọn câu hỏi</w:t>
            </w:r>
          </w:p>
        </w:tc>
        <w:tc>
          <w:tcPr>
            <w:tcW w:w="872" w:type="dxa"/>
          </w:tcPr>
          <w:p w14:paraId="516FE4E6" w14:textId="77777777" w:rsidR="00664A5A" w:rsidRDefault="00664A5A" w:rsidP="0059085F">
            <w:pPr>
              <w:pStyle w:val="HeadingLv1"/>
              <w:spacing w:before="0" w:after="0"/>
              <w:jc w:val="both"/>
              <w:rPr>
                <w:rFonts w:ascii="Times New Roman" w:hAnsi="Times New Roman" w:cs="Times New Roman"/>
                <w:i w:val="0"/>
                <w:iCs/>
                <w:sz w:val="26"/>
                <w:szCs w:val="26"/>
              </w:rPr>
            </w:pPr>
          </w:p>
        </w:tc>
      </w:tr>
      <w:tr w:rsidR="00664A5A" w14:paraId="5CDADEE9" w14:textId="77777777" w:rsidTr="00BB1DC7">
        <w:trPr>
          <w:trHeight w:val="300"/>
        </w:trPr>
        <w:tc>
          <w:tcPr>
            <w:tcW w:w="704" w:type="dxa"/>
          </w:tcPr>
          <w:p w14:paraId="2C0CE802" w14:textId="77777777" w:rsidR="00664A5A" w:rsidRDefault="00664A5A" w:rsidP="00664A5A">
            <w:pPr>
              <w:pStyle w:val="ListParagraph"/>
              <w:numPr>
                <w:ilvl w:val="0"/>
                <w:numId w:val="41"/>
              </w:numPr>
              <w:spacing w:before="100" w:after="200" w:line="240" w:lineRule="auto"/>
              <w:ind w:left="504"/>
              <w:rPr>
                <w:b/>
                <w:iCs/>
                <w:szCs w:val="26"/>
              </w:rPr>
            </w:pPr>
          </w:p>
        </w:tc>
        <w:tc>
          <w:tcPr>
            <w:tcW w:w="1843" w:type="dxa"/>
          </w:tcPr>
          <w:p w14:paraId="062D5F5C" w14:textId="77777777" w:rsidR="00664A5A" w:rsidRPr="003C7D9E"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lang w:val="vi-VN"/>
              </w:rPr>
              <w:t>Painting</w:t>
            </w:r>
          </w:p>
        </w:tc>
        <w:tc>
          <w:tcPr>
            <w:tcW w:w="3636" w:type="dxa"/>
          </w:tcPr>
          <w:p w14:paraId="15AFFC9B" w14:textId="77777777" w:rsidR="00664A5A" w:rsidRDefault="00664A5A" w:rsidP="0059085F">
            <w:pPr>
              <w:pStyle w:val="HeadingLv1"/>
              <w:spacing w:before="0" w:after="0"/>
              <w:jc w:val="both"/>
              <w:rPr>
                <w:rFonts w:ascii="Times New Roman" w:hAnsi="Times New Roman" w:cs="Times New Roman"/>
                <w:i w:val="0"/>
                <w:iCs/>
                <w:sz w:val="26"/>
                <w:szCs w:val="26"/>
              </w:rPr>
            </w:pPr>
            <w:r w:rsidRPr="003C7D9E">
              <w:rPr>
                <w:rFonts w:ascii="Times New Roman" w:hAnsi="Times New Roman" w:cs="Times New Roman"/>
                <w:i w:val="0"/>
                <w:iCs/>
                <w:sz w:val="26"/>
                <w:szCs w:val="26"/>
              </w:rPr>
              <w:t>Ứng dụng sẽ hiển thị 3 hình ảnh trắng cần tô màu và danh sách các màu sắc cho người dùng chọn, hệ thống sẽ yêu cầu người dùng tô màu cho các hình ảnh đó, người dùng phải lắng nghe và chọn màu cho để tô hình ảnh theo yêu cầu.</w:t>
            </w:r>
          </w:p>
        </w:tc>
        <w:tc>
          <w:tcPr>
            <w:tcW w:w="3735" w:type="dxa"/>
          </w:tcPr>
          <w:p w14:paraId="1B7A71EB" w14:textId="77777777" w:rsidR="00664A5A" w:rsidRPr="003C7D9E"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lang w:val="vi-VN"/>
              </w:rPr>
              <w:t>3</w:t>
            </w:r>
          </w:p>
          <w:p w14:paraId="43711345" w14:textId="77777777" w:rsidR="00664A5A" w:rsidRDefault="00664A5A" w:rsidP="00664A5A">
            <w:pPr>
              <w:pStyle w:val="HeadingLv1"/>
              <w:numPr>
                <w:ilvl w:val="0"/>
                <w:numId w:val="45"/>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Tô màu đúng hình</w:t>
            </w:r>
          </w:p>
          <w:p w14:paraId="63FD222B" w14:textId="77777777" w:rsidR="00664A5A" w:rsidRPr="003C7D9E" w:rsidRDefault="00664A5A" w:rsidP="00664A5A">
            <w:pPr>
              <w:pStyle w:val="HeadingLv1"/>
              <w:numPr>
                <w:ilvl w:val="0"/>
                <w:numId w:val="45"/>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Tô màu sai hình</w:t>
            </w:r>
          </w:p>
          <w:p w14:paraId="0114BF3D" w14:textId="77777777" w:rsidR="00664A5A" w:rsidRDefault="00664A5A" w:rsidP="00664A5A">
            <w:pPr>
              <w:pStyle w:val="HeadingLv1"/>
              <w:numPr>
                <w:ilvl w:val="0"/>
                <w:numId w:val="45"/>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Tô màu khỏi vị trí của hình</w:t>
            </w:r>
          </w:p>
        </w:tc>
        <w:tc>
          <w:tcPr>
            <w:tcW w:w="872" w:type="dxa"/>
          </w:tcPr>
          <w:p w14:paraId="13F9450E" w14:textId="77777777" w:rsidR="00664A5A" w:rsidRDefault="00664A5A" w:rsidP="0059085F">
            <w:pPr>
              <w:pStyle w:val="HeadingLv1"/>
              <w:spacing w:before="0" w:after="0"/>
              <w:jc w:val="both"/>
              <w:rPr>
                <w:rFonts w:ascii="Times New Roman" w:hAnsi="Times New Roman" w:cs="Times New Roman"/>
                <w:i w:val="0"/>
                <w:iCs/>
                <w:sz w:val="26"/>
                <w:szCs w:val="26"/>
              </w:rPr>
            </w:pPr>
          </w:p>
        </w:tc>
      </w:tr>
      <w:tr w:rsidR="00664A5A" w14:paraId="091E703D" w14:textId="77777777" w:rsidTr="00BB1DC7">
        <w:trPr>
          <w:trHeight w:val="300"/>
        </w:trPr>
        <w:tc>
          <w:tcPr>
            <w:tcW w:w="704" w:type="dxa"/>
          </w:tcPr>
          <w:p w14:paraId="53A67828" w14:textId="77777777" w:rsidR="00664A5A" w:rsidRDefault="00664A5A" w:rsidP="00664A5A">
            <w:pPr>
              <w:pStyle w:val="ListParagraph"/>
              <w:numPr>
                <w:ilvl w:val="0"/>
                <w:numId w:val="41"/>
              </w:numPr>
              <w:spacing w:before="100" w:after="200" w:line="240" w:lineRule="auto"/>
              <w:ind w:left="504"/>
              <w:rPr>
                <w:b/>
                <w:iCs/>
                <w:szCs w:val="26"/>
              </w:rPr>
            </w:pPr>
          </w:p>
        </w:tc>
        <w:tc>
          <w:tcPr>
            <w:tcW w:w="1843" w:type="dxa"/>
          </w:tcPr>
          <w:p w14:paraId="345C8115" w14:textId="77777777" w:rsidR="00664A5A" w:rsidRPr="003C7D9E"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lang w:val="vi-VN"/>
              </w:rPr>
              <w:t>Story time</w:t>
            </w:r>
          </w:p>
        </w:tc>
        <w:tc>
          <w:tcPr>
            <w:tcW w:w="3636" w:type="dxa"/>
          </w:tcPr>
          <w:p w14:paraId="5BD0C158" w14:textId="77777777" w:rsidR="00664A5A" w:rsidRDefault="00664A5A" w:rsidP="0059085F">
            <w:pPr>
              <w:pStyle w:val="HeadingLv1"/>
              <w:spacing w:before="0" w:after="0"/>
              <w:jc w:val="both"/>
              <w:rPr>
                <w:rFonts w:ascii="Times New Roman" w:hAnsi="Times New Roman" w:cs="Times New Roman"/>
                <w:i w:val="0"/>
                <w:iCs/>
                <w:sz w:val="26"/>
                <w:szCs w:val="26"/>
              </w:rPr>
            </w:pPr>
            <w:r w:rsidRPr="003C7D9E">
              <w:rPr>
                <w:rFonts w:ascii="Times New Roman" w:hAnsi="Times New Roman" w:cs="Times New Roman"/>
                <w:i w:val="0"/>
                <w:iCs/>
                <w:sz w:val="26"/>
                <w:szCs w:val="26"/>
              </w:rPr>
              <w:t>Ứng dụng sẽ hiển thị một số câu giao tiếp, mẫu câu thông dụng kèm hình ảnh và âm thanh minh họa, người dùng sẽ lắng nghe và ghi nhớ.</w:t>
            </w:r>
          </w:p>
        </w:tc>
        <w:tc>
          <w:tcPr>
            <w:tcW w:w="3735" w:type="dxa"/>
          </w:tcPr>
          <w:p w14:paraId="72962814" w14:textId="77777777" w:rsidR="00664A5A" w:rsidRPr="00FF263B"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lang w:val="vi-VN"/>
              </w:rPr>
              <w:t>4</w:t>
            </w:r>
          </w:p>
          <w:p w14:paraId="058C82AD" w14:textId="77777777" w:rsidR="00664A5A" w:rsidRPr="009102AF" w:rsidRDefault="00664A5A" w:rsidP="00664A5A">
            <w:pPr>
              <w:pStyle w:val="HeadingLv1"/>
              <w:numPr>
                <w:ilvl w:val="0"/>
                <w:numId w:val="45"/>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Chọn vào hình bắt đầu âm thanh</w:t>
            </w:r>
          </w:p>
          <w:p w14:paraId="7A7DE09D" w14:textId="77777777" w:rsidR="00664A5A" w:rsidRPr="00FF263B" w:rsidRDefault="00664A5A" w:rsidP="00664A5A">
            <w:pPr>
              <w:pStyle w:val="HeadingLv1"/>
              <w:numPr>
                <w:ilvl w:val="0"/>
                <w:numId w:val="45"/>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Chọn vào văn bản</w:t>
            </w:r>
          </w:p>
          <w:p w14:paraId="4A1EE8F6" w14:textId="77777777" w:rsidR="00664A5A" w:rsidRPr="00FF263B" w:rsidRDefault="00664A5A" w:rsidP="00664A5A">
            <w:pPr>
              <w:pStyle w:val="HeadingLv1"/>
              <w:numPr>
                <w:ilvl w:val="0"/>
                <w:numId w:val="45"/>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Rê chuột vào hình hiển thị hình ảnh và văn bản</w:t>
            </w:r>
          </w:p>
          <w:p w14:paraId="1EDBFE02" w14:textId="77777777" w:rsidR="00664A5A" w:rsidRDefault="00664A5A" w:rsidP="00664A5A">
            <w:pPr>
              <w:pStyle w:val="HeadingLv1"/>
              <w:numPr>
                <w:ilvl w:val="0"/>
                <w:numId w:val="45"/>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Chọn vào ô vuông chuyển hình ảnh</w:t>
            </w:r>
          </w:p>
        </w:tc>
        <w:tc>
          <w:tcPr>
            <w:tcW w:w="872" w:type="dxa"/>
          </w:tcPr>
          <w:p w14:paraId="78AC67FE" w14:textId="77777777" w:rsidR="00664A5A" w:rsidRDefault="00664A5A" w:rsidP="0059085F">
            <w:pPr>
              <w:pStyle w:val="HeadingLv1"/>
              <w:keepNext/>
              <w:spacing w:before="0" w:after="0"/>
              <w:jc w:val="both"/>
              <w:rPr>
                <w:rFonts w:ascii="Times New Roman" w:hAnsi="Times New Roman" w:cs="Times New Roman"/>
                <w:i w:val="0"/>
                <w:iCs/>
                <w:sz w:val="26"/>
                <w:szCs w:val="26"/>
              </w:rPr>
            </w:pPr>
          </w:p>
        </w:tc>
      </w:tr>
      <w:tr w:rsidR="00664A5A" w14:paraId="64A225BB" w14:textId="77777777" w:rsidTr="00BB1DC7">
        <w:trPr>
          <w:trHeight w:val="300"/>
        </w:trPr>
        <w:tc>
          <w:tcPr>
            <w:tcW w:w="704" w:type="dxa"/>
          </w:tcPr>
          <w:p w14:paraId="6FC49C77" w14:textId="77777777" w:rsidR="00664A5A" w:rsidRDefault="00664A5A" w:rsidP="00664A5A">
            <w:pPr>
              <w:pStyle w:val="ListParagraph"/>
              <w:numPr>
                <w:ilvl w:val="0"/>
                <w:numId w:val="41"/>
              </w:numPr>
              <w:spacing w:before="100" w:after="200" w:line="240" w:lineRule="auto"/>
              <w:ind w:left="504"/>
              <w:rPr>
                <w:b/>
                <w:iCs/>
                <w:szCs w:val="26"/>
              </w:rPr>
            </w:pPr>
          </w:p>
        </w:tc>
        <w:tc>
          <w:tcPr>
            <w:tcW w:w="1843" w:type="dxa"/>
          </w:tcPr>
          <w:p w14:paraId="64B365EF" w14:textId="77777777" w:rsidR="00664A5A" w:rsidRPr="003C7D9E"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lang w:val="vi-VN"/>
              </w:rPr>
              <w:t>Look and find</w:t>
            </w:r>
          </w:p>
        </w:tc>
        <w:tc>
          <w:tcPr>
            <w:tcW w:w="3636" w:type="dxa"/>
          </w:tcPr>
          <w:p w14:paraId="515A6075" w14:textId="77777777" w:rsidR="00664A5A" w:rsidRDefault="00664A5A" w:rsidP="0059085F">
            <w:pPr>
              <w:pStyle w:val="HeadingLv1"/>
              <w:spacing w:before="0" w:after="0"/>
              <w:jc w:val="both"/>
              <w:rPr>
                <w:rFonts w:ascii="Times New Roman" w:hAnsi="Times New Roman" w:cs="Times New Roman"/>
                <w:i w:val="0"/>
                <w:iCs/>
                <w:sz w:val="26"/>
                <w:szCs w:val="26"/>
              </w:rPr>
            </w:pPr>
            <w:r w:rsidRPr="003C7D9E">
              <w:rPr>
                <w:rFonts w:ascii="Times New Roman" w:hAnsi="Times New Roman" w:cs="Times New Roman"/>
                <w:i w:val="0"/>
                <w:iCs/>
                <w:sz w:val="26"/>
                <w:szCs w:val="26"/>
              </w:rPr>
              <w:t>Ứng dụng sẽ hiển thị một hình ảnh nền và yêu cầu người dùng tìm và chọn hình ảnh của một từ vựng nào đó trong hình nền.</w:t>
            </w:r>
          </w:p>
        </w:tc>
        <w:tc>
          <w:tcPr>
            <w:tcW w:w="3735" w:type="dxa"/>
          </w:tcPr>
          <w:p w14:paraId="13335228" w14:textId="77777777" w:rsidR="00664A5A" w:rsidRPr="003C7D9E" w:rsidRDefault="00664A5A" w:rsidP="0059085F">
            <w:pPr>
              <w:pStyle w:val="HeadingLv1"/>
              <w:spacing w:before="0" w:after="0"/>
              <w:jc w:val="both"/>
              <w:rPr>
                <w:rFonts w:ascii="Times New Roman" w:hAnsi="Times New Roman" w:cs="Times New Roman"/>
                <w:i w:val="0"/>
                <w:iCs/>
                <w:sz w:val="26"/>
                <w:szCs w:val="26"/>
                <w:lang w:val="vi-VN"/>
              </w:rPr>
            </w:pPr>
            <w:r>
              <w:rPr>
                <w:rFonts w:ascii="Times New Roman" w:hAnsi="Times New Roman" w:cs="Times New Roman"/>
                <w:i w:val="0"/>
                <w:iCs/>
                <w:sz w:val="26"/>
                <w:szCs w:val="26"/>
                <w:lang w:val="vi-VN"/>
              </w:rPr>
              <w:t>3</w:t>
            </w:r>
          </w:p>
          <w:p w14:paraId="32E3805B" w14:textId="77777777" w:rsidR="00664A5A" w:rsidRDefault="00664A5A" w:rsidP="00664A5A">
            <w:pPr>
              <w:pStyle w:val="HeadingLv1"/>
              <w:numPr>
                <w:ilvl w:val="0"/>
                <w:numId w:val="46"/>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Chọn đúng hình ảnh</w:t>
            </w:r>
          </w:p>
          <w:p w14:paraId="5CBFE2E5" w14:textId="77777777" w:rsidR="00664A5A" w:rsidRDefault="00664A5A" w:rsidP="00664A5A">
            <w:pPr>
              <w:pStyle w:val="HeadingLv1"/>
              <w:numPr>
                <w:ilvl w:val="0"/>
                <w:numId w:val="46"/>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Chọn sai hình ảnh</w:t>
            </w:r>
          </w:p>
          <w:p w14:paraId="4870621A" w14:textId="77777777" w:rsidR="00664A5A" w:rsidRDefault="00664A5A" w:rsidP="00664A5A">
            <w:pPr>
              <w:pStyle w:val="HeadingLv1"/>
              <w:numPr>
                <w:ilvl w:val="0"/>
                <w:numId w:val="46"/>
              </w:numPr>
              <w:spacing w:before="0" w:after="0" w:line="240" w:lineRule="auto"/>
              <w:jc w:val="both"/>
              <w:rPr>
                <w:rFonts w:ascii="Times New Roman" w:hAnsi="Times New Roman" w:cs="Times New Roman"/>
                <w:i w:val="0"/>
                <w:iCs/>
                <w:sz w:val="26"/>
                <w:szCs w:val="26"/>
              </w:rPr>
            </w:pPr>
            <w:r>
              <w:rPr>
                <w:rFonts w:ascii="Times New Roman" w:hAnsi="Times New Roman" w:cs="Times New Roman"/>
                <w:i w:val="0"/>
                <w:iCs/>
                <w:sz w:val="26"/>
                <w:szCs w:val="26"/>
                <w:lang w:val="vi-VN"/>
              </w:rPr>
              <w:t>Chọn không đúng hình ảnh</w:t>
            </w:r>
          </w:p>
        </w:tc>
        <w:tc>
          <w:tcPr>
            <w:tcW w:w="872" w:type="dxa"/>
          </w:tcPr>
          <w:p w14:paraId="1A706367" w14:textId="77777777" w:rsidR="00664A5A" w:rsidRDefault="00664A5A" w:rsidP="00664A5A">
            <w:pPr>
              <w:pStyle w:val="HeadingLv1"/>
              <w:keepNext/>
              <w:spacing w:before="0" w:after="0"/>
              <w:jc w:val="both"/>
              <w:rPr>
                <w:rFonts w:ascii="Times New Roman" w:hAnsi="Times New Roman" w:cs="Times New Roman"/>
                <w:i w:val="0"/>
                <w:iCs/>
                <w:sz w:val="26"/>
                <w:szCs w:val="26"/>
              </w:rPr>
            </w:pPr>
          </w:p>
        </w:tc>
      </w:tr>
    </w:tbl>
    <w:p w14:paraId="3B8E636E" w14:textId="0771D5C2" w:rsidR="00664A5A" w:rsidRPr="004410F4" w:rsidRDefault="00664A5A" w:rsidP="00664A5A">
      <w:pPr>
        <w:pStyle w:val="Caption"/>
        <w:rPr>
          <w:lang w:val="vi-VN"/>
        </w:rPr>
        <w:sectPr w:rsidR="00664A5A" w:rsidRPr="004410F4" w:rsidSect="003A1DD5">
          <w:pgSz w:w="11907" w:h="16840" w:code="9"/>
          <w:pgMar w:top="1701" w:right="1134" w:bottom="1701" w:left="1170" w:header="709" w:footer="709" w:gutter="0"/>
          <w:cols w:space="708"/>
          <w:docGrid w:linePitch="360"/>
        </w:sectPr>
      </w:pPr>
      <w:bookmarkStart w:id="119" w:name="_Toc44615421"/>
      <w:r>
        <w:t xml:space="preserve">Bảng </w:t>
      </w:r>
      <w:r w:rsidR="007A24B7">
        <w:fldChar w:fldCharType="begin"/>
      </w:r>
      <w:r w:rsidR="007A24B7">
        <w:instrText xml:space="preserve"> STYLEREF 1 \s </w:instrText>
      </w:r>
      <w:r w:rsidR="007A24B7">
        <w:fldChar w:fldCharType="separate"/>
      </w:r>
      <w:r>
        <w:rPr>
          <w:noProof/>
        </w:rPr>
        <w:t>4</w:t>
      </w:r>
      <w:r w:rsidR="007A24B7">
        <w:rPr>
          <w:noProof/>
        </w:rPr>
        <w:fldChar w:fldCharType="end"/>
      </w:r>
      <w:r>
        <w:noBreakHyphen/>
      </w:r>
      <w:r w:rsidR="007A24B7">
        <w:fldChar w:fldCharType="begin"/>
      </w:r>
      <w:r w:rsidR="007A24B7">
        <w:instrText xml:space="preserve"> SEQ Bảng \* ARABIC \s 1 </w:instrText>
      </w:r>
      <w:r w:rsidR="007A24B7">
        <w:fldChar w:fldCharType="separate"/>
      </w:r>
      <w:r>
        <w:rPr>
          <w:noProof/>
        </w:rPr>
        <w:t>1</w:t>
      </w:r>
      <w:r w:rsidR="007A24B7">
        <w:rPr>
          <w:noProof/>
        </w:rPr>
        <w:fldChar w:fldCharType="end"/>
      </w:r>
      <w:r>
        <w:t xml:space="preserve"> Các tình huống kiểm thử</w:t>
      </w:r>
      <w:bookmarkEnd w:id="119"/>
    </w:p>
    <w:p w14:paraId="60894D66" w14:textId="77777777" w:rsidR="00664A5A" w:rsidRPr="004D54AB" w:rsidRDefault="00664A5A" w:rsidP="00664A5A">
      <w:pPr>
        <w:pStyle w:val="Heading1"/>
        <w:spacing w:before="0" w:line="360" w:lineRule="auto"/>
        <w:jc w:val="left"/>
        <w:rPr>
          <w:rFonts w:cs="Times New Roman"/>
        </w:rPr>
      </w:pPr>
      <w:bookmarkStart w:id="120" w:name="_Toc169424253"/>
      <w:bookmarkStart w:id="121" w:name="_Toc35857434"/>
      <w:bookmarkStart w:id="122" w:name="_Toc40971814"/>
      <w:r w:rsidRPr="004D54AB">
        <w:rPr>
          <w:rFonts w:cs="Times New Roman"/>
        </w:rPr>
        <w:lastRenderedPageBreak/>
        <w:t>: KẾT LUẬN</w:t>
      </w:r>
      <w:bookmarkEnd w:id="120"/>
      <w:bookmarkEnd w:id="121"/>
      <w:bookmarkEnd w:id="122"/>
    </w:p>
    <w:p w14:paraId="0E6B251D" w14:textId="77777777" w:rsidR="00664A5A" w:rsidRPr="004D54AB" w:rsidRDefault="00664A5A" w:rsidP="00664A5A">
      <w:pPr>
        <w:pStyle w:val="Heading2"/>
        <w:spacing w:before="0" w:line="360" w:lineRule="auto"/>
        <w:rPr>
          <w:rFonts w:cs="Times New Roman"/>
        </w:rPr>
      </w:pPr>
      <w:bookmarkStart w:id="123" w:name="_Toc35857435"/>
      <w:bookmarkStart w:id="124" w:name="_Toc40971815"/>
      <w:r w:rsidRPr="004D54AB">
        <w:rPr>
          <w:rFonts w:cs="Times New Roman"/>
        </w:rPr>
        <w:t>Kết quả đạt được</w:t>
      </w:r>
      <w:bookmarkEnd w:id="123"/>
      <w:bookmarkEnd w:id="124"/>
    </w:p>
    <w:p w14:paraId="3F7B81F5" w14:textId="77777777" w:rsidR="00664A5A" w:rsidRDefault="00664A5A" w:rsidP="00664A5A">
      <w:pPr>
        <w:pStyle w:val="ListParagraph"/>
        <w:numPr>
          <w:ilvl w:val="0"/>
          <w:numId w:val="47"/>
        </w:numPr>
        <w:spacing w:before="0" w:line="360" w:lineRule="auto"/>
        <w:rPr>
          <w:lang w:val="vi-VN"/>
        </w:rPr>
      </w:pPr>
      <w:r>
        <w:rPr>
          <w:lang w:val="vi-VN"/>
        </w:rPr>
        <w:t>Tìm hiểu và sử dụng công nghệ WPF áp dụng vào “Ứng Dụng Học Tiếng Anh”.</w:t>
      </w:r>
    </w:p>
    <w:p w14:paraId="0035653B" w14:textId="77777777" w:rsidR="00664A5A" w:rsidRPr="00396BAF" w:rsidRDefault="00664A5A" w:rsidP="00664A5A">
      <w:pPr>
        <w:pStyle w:val="ListParagraph"/>
        <w:numPr>
          <w:ilvl w:val="0"/>
          <w:numId w:val="47"/>
        </w:numPr>
        <w:spacing w:before="0" w:line="360" w:lineRule="auto"/>
        <w:rPr>
          <w:lang w:val="vi-VN"/>
        </w:rPr>
      </w:pPr>
      <w:r>
        <w:rPr>
          <w:lang w:val="vi-VN"/>
        </w:rPr>
        <w:t>Tìm hiểu và sử dụng material design giúp cho giao diện sinh động, thiết kế dễ dàng.</w:t>
      </w:r>
    </w:p>
    <w:p w14:paraId="1B793804" w14:textId="77777777" w:rsidR="00664A5A" w:rsidRDefault="00664A5A" w:rsidP="00664A5A">
      <w:pPr>
        <w:pStyle w:val="Heading2"/>
        <w:spacing w:before="0" w:line="360" w:lineRule="auto"/>
        <w:rPr>
          <w:rFonts w:cs="Times New Roman"/>
        </w:rPr>
      </w:pPr>
      <w:bookmarkStart w:id="125" w:name="_Toc35857436"/>
      <w:bookmarkStart w:id="126" w:name="_Toc40971816"/>
      <w:r w:rsidRPr="004D54AB">
        <w:rPr>
          <w:rFonts w:cs="Times New Roman"/>
        </w:rPr>
        <w:t>Hạn chế của đồ án</w:t>
      </w:r>
      <w:bookmarkEnd w:id="125"/>
      <w:bookmarkEnd w:id="126"/>
    </w:p>
    <w:p w14:paraId="1466B20C" w14:textId="77777777" w:rsidR="00664A5A" w:rsidRDefault="00664A5A" w:rsidP="00664A5A">
      <w:pPr>
        <w:pStyle w:val="ListParagraph"/>
        <w:numPr>
          <w:ilvl w:val="0"/>
          <w:numId w:val="47"/>
        </w:numPr>
        <w:spacing w:before="0" w:line="360" w:lineRule="auto"/>
      </w:pPr>
      <w:bookmarkStart w:id="127" w:name="_Toc35857437"/>
      <w:bookmarkStart w:id="128" w:name="_Toc40971817"/>
      <w:r>
        <w:rPr>
          <w:lang w:val="vi-VN"/>
        </w:rPr>
        <w:t>Cơ sở dữ liệu còn hạn chế cho việc phát triển ứng dụng.</w:t>
      </w:r>
    </w:p>
    <w:p w14:paraId="42C927E3" w14:textId="77777777" w:rsidR="00664A5A" w:rsidRDefault="00664A5A" w:rsidP="00664A5A">
      <w:pPr>
        <w:pStyle w:val="ListParagraph"/>
        <w:numPr>
          <w:ilvl w:val="0"/>
          <w:numId w:val="47"/>
        </w:numPr>
        <w:spacing w:before="0" w:line="360" w:lineRule="auto"/>
      </w:pPr>
      <w:r>
        <w:t>Chưa nắm rõ nghiệp vụ hệ thống.</w:t>
      </w:r>
    </w:p>
    <w:p w14:paraId="3A0C0BC7" w14:textId="77777777" w:rsidR="00664A5A" w:rsidRDefault="00664A5A" w:rsidP="00664A5A">
      <w:pPr>
        <w:pStyle w:val="ListParagraph"/>
        <w:numPr>
          <w:ilvl w:val="0"/>
          <w:numId w:val="47"/>
        </w:numPr>
        <w:spacing w:before="0" w:line="360" w:lineRule="auto"/>
      </w:pPr>
      <w:r>
        <w:t>Chưa khảo sát kĩ nhu cầu và thói quen của người người dùng.</w:t>
      </w:r>
    </w:p>
    <w:p w14:paraId="7B2CA2BD" w14:textId="77777777" w:rsidR="00664A5A" w:rsidRPr="004D54AB" w:rsidRDefault="00664A5A" w:rsidP="00664A5A">
      <w:pPr>
        <w:pStyle w:val="Heading2"/>
        <w:spacing w:before="0" w:line="360" w:lineRule="auto"/>
        <w:rPr>
          <w:rFonts w:cs="Times New Roman"/>
        </w:rPr>
      </w:pPr>
      <w:r w:rsidRPr="004D54AB">
        <w:rPr>
          <w:rFonts w:cs="Times New Roman"/>
        </w:rPr>
        <w:t>Hướng phát triển</w:t>
      </w:r>
      <w:bookmarkEnd w:id="127"/>
      <w:bookmarkEnd w:id="128"/>
    </w:p>
    <w:p w14:paraId="7A6C1781" w14:textId="77777777" w:rsidR="00664A5A" w:rsidRDefault="00664A5A" w:rsidP="00664A5A">
      <w:pPr>
        <w:pStyle w:val="ListParagraph"/>
        <w:numPr>
          <w:ilvl w:val="0"/>
          <w:numId w:val="47"/>
        </w:numPr>
        <w:spacing w:before="0" w:line="360" w:lineRule="auto"/>
      </w:pPr>
      <w:bookmarkStart w:id="129" w:name="_Toc169424254"/>
      <w:bookmarkStart w:id="130" w:name="_Toc35857438"/>
      <w:bookmarkStart w:id="131" w:name="_Toc40971818"/>
      <w:r>
        <w:t>Cải thiện giao diện thân thiện với người dùng.</w:t>
      </w:r>
    </w:p>
    <w:p w14:paraId="1FCEB0F8" w14:textId="77777777" w:rsidR="00664A5A" w:rsidRPr="00396BAF" w:rsidRDefault="00664A5A" w:rsidP="00664A5A">
      <w:pPr>
        <w:pStyle w:val="ListParagraph"/>
        <w:numPr>
          <w:ilvl w:val="0"/>
          <w:numId w:val="47"/>
        </w:numPr>
        <w:spacing w:before="0" w:line="360" w:lineRule="auto"/>
      </w:pPr>
      <w:r>
        <w:rPr>
          <w:lang w:val="vi-VN"/>
        </w:rPr>
        <w:t>Thiết kế cơ sở dữ liệu tốt hơn.</w:t>
      </w:r>
    </w:p>
    <w:p w14:paraId="5767CC5F" w14:textId="77777777" w:rsidR="00664A5A" w:rsidRPr="00396BAF" w:rsidRDefault="00664A5A" w:rsidP="00664A5A">
      <w:pPr>
        <w:pStyle w:val="ListParagraph"/>
        <w:numPr>
          <w:ilvl w:val="0"/>
          <w:numId w:val="47"/>
        </w:numPr>
        <w:spacing w:before="0" w:line="360" w:lineRule="auto"/>
      </w:pPr>
      <w:r>
        <w:rPr>
          <w:lang w:val="vi-VN"/>
        </w:rPr>
        <w:t>Thêm sửa dữ liệu nhanh chóng.</w:t>
      </w:r>
    </w:p>
    <w:p w14:paraId="44182DC8" w14:textId="73B6C04A" w:rsidR="00664A5A" w:rsidRDefault="00664A5A" w:rsidP="00664A5A">
      <w:pPr>
        <w:pStyle w:val="ListParagraph"/>
        <w:numPr>
          <w:ilvl w:val="0"/>
          <w:numId w:val="47"/>
        </w:numPr>
        <w:spacing w:before="0" w:line="360" w:lineRule="auto"/>
      </w:pPr>
      <w:r>
        <w:rPr>
          <w:lang w:val="vi-VN"/>
        </w:rPr>
        <w:t>Thêm nhiều chứ</w:t>
      </w:r>
      <w:r w:rsidR="00122FFF">
        <w:t>c</w:t>
      </w:r>
      <w:r>
        <w:rPr>
          <w:lang w:val="vi-VN"/>
        </w:rPr>
        <w:t xml:space="preserve"> năng và trò chơi cho ứng dụng.</w:t>
      </w:r>
    </w:p>
    <w:p w14:paraId="6EA12041" w14:textId="77777777" w:rsidR="00664A5A" w:rsidRPr="00396BAF" w:rsidRDefault="00664A5A" w:rsidP="00664A5A">
      <w:pPr>
        <w:pStyle w:val="ListParagraph"/>
        <w:numPr>
          <w:ilvl w:val="0"/>
          <w:numId w:val="47"/>
        </w:numPr>
        <w:spacing w:before="0" w:line="360" w:lineRule="auto"/>
      </w:pPr>
      <w:r>
        <w:br w:type="page"/>
      </w:r>
    </w:p>
    <w:p w14:paraId="365F4C35" w14:textId="77777777" w:rsidR="00664A5A" w:rsidRPr="004D54AB" w:rsidRDefault="00664A5A" w:rsidP="00664A5A">
      <w:pPr>
        <w:pStyle w:val="Heading1"/>
        <w:numPr>
          <w:ilvl w:val="0"/>
          <w:numId w:val="0"/>
        </w:numPr>
        <w:spacing w:before="0" w:line="360" w:lineRule="auto"/>
        <w:rPr>
          <w:rFonts w:cs="Times New Roman"/>
        </w:rPr>
      </w:pPr>
      <w:r w:rsidRPr="004D54AB">
        <w:rPr>
          <w:rFonts w:cs="Times New Roman"/>
        </w:rPr>
        <w:lastRenderedPageBreak/>
        <w:t>TÀI LIỆU THAM KHẢO</w:t>
      </w:r>
      <w:bookmarkEnd w:id="129"/>
      <w:bookmarkEnd w:id="130"/>
      <w:bookmarkEnd w:id="131"/>
    </w:p>
    <w:p w14:paraId="00FB6AFE" w14:textId="77777777" w:rsidR="00664A5A" w:rsidRPr="004D54AB" w:rsidRDefault="00664A5A" w:rsidP="00664A5A">
      <w:pPr>
        <w:pStyle w:val="Like-Numbering"/>
        <w:spacing w:before="0" w:line="360" w:lineRule="auto"/>
      </w:pPr>
      <w:r w:rsidRPr="004D54AB">
        <w:t>Các tài liệu Tiếng Việt</w:t>
      </w:r>
    </w:p>
    <w:p w14:paraId="48444EAA" w14:textId="77777777" w:rsidR="00664A5A" w:rsidRPr="004D54AB" w:rsidRDefault="00664A5A" w:rsidP="00664A5A">
      <w:pPr>
        <w:pStyle w:val="Tailieuthamkhao"/>
        <w:spacing w:before="0" w:line="360" w:lineRule="auto"/>
        <w:ind w:left="720" w:hanging="360"/>
      </w:pPr>
      <w:r w:rsidRPr="004D54AB">
        <w:t xml:space="preserve">Giáo trình học tiếng anh Big Fun theo hệ thống trường học </w:t>
      </w:r>
      <w:hyperlink r:id="rId63" w:history="1">
        <w:r w:rsidRPr="004D54AB">
          <w:rPr>
            <w:rStyle w:val="Hyperlink"/>
            <w:color w:val="auto"/>
          </w:rPr>
          <w:t>TOMATO Children’s Home</w:t>
        </w:r>
      </w:hyperlink>
    </w:p>
    <w:p w14:paraId="7F8AB908" w14:textId="77777777" w:rsidR="00664A5A" w:rsidRPr="004D54AB" w:rsidRDefault="00664A5A" w:rsidP="00664A5A">
      <w:pPr>
        <w:pStyle w:val="Like-Numbering"/>
        <w:spacing w:before="0" w:line="360" w:lineRule="auto"/>
      </w:pPr>
      <w:r w:rsidRPr="004D54AB">
        <w:t>Các tài liệu Tiếng Anh</w:t>
      </w:r>
    </w:p>
    <w:p w14:paraId="07E95515" w14:textId="77777777" w:rsidR="00664A5A" w:rsidRPr="004D54AB" w:rsidRDefault="00664A5A" w:rsidP="00664A5A">
      <w:pPr>
        <w:pStyle w:val="Tailieuthamkhao"/>
        <w:spacing w:before="0" w:line="360" w:lineRule="auto"/>
        <w:ind w:left="720" w:hanging="360"/>
        <w:rPr>
          <w:rStyle w:val="atitle"/>
        </w:rPr>
      </w:pPr>
      <w:r w:rsidRPr="004D54AB">
        <w:rPr>
          <w:rStyle w:val="atitle"/>
          <w:szCs w:val="26"/>
        </w:rPr>
        <w:t xml:space="preserve">Amy </w:t>
      </w:r>
      <w:r w:rsidRPr="004D54AB">
        <w:t>Apon</w:t>
      </w:r>
      <w:r w:rsidRPr="004D54AB">
        <w:rPr>
          <w:rStyle w:val="atitle"/>
          <w:szCs w:val="26"/>
        </w:rPr>
        <w:t>. Lecture for Cluster and Grid Computing.</w:t>
      </w:r>
      <w:r w:rsidRPr="004D54AB">
        <w:t xml:space="preserve"> University</w:t>
      </w:r>
      <w:r w:rsidRPr="004D54AB">
        <w:rPr>
          <w:rStyle w:val="atitle"/>
          <w:szCs w:val="26"/>
        </w:rPr>
        <w:t xml:space="preserve"> of Arkansas, 2004.</w:t>
      </w:r>
    </w:p>
    <w:p w14:paraId="1D71ACC5" w14:textId="77777777" w:rsidR="00664A5A" w:rsidRDefault="00664A5A" w:rsidP="00664A5A">
      <w:pPr>
        <w:pStyle w:val="Like-Numbering"/>
        <w:spacing w:before="0" w:line="360" w:lineRule="auto"/>
      </w:pPr>
      <w:r w:rsidRPr="004D54AB">
        <w:t>Các tài liệu từ Internet</w:t>
      </w:r>
    </w:p>
    <w:p w14:paraId="2CFDC680" w14:textId="77777777" w:rsidR="00664A5A" w:rsidRPr="00770D9B" w:rsidRDefault="007A24B7" w:rsidP="00664A5A">
      <w:pPr>
        <w:pStyle w:val="Tailieuthamkhao"/>
        <w:spacing w:before="0" w:line="360" w:lineRule="auto"/>
        <w:ind w:left="720" w:hanging="360"/>
        <w:rPr>
          <w:b/>
          <w:szCs w:val="26"/>
        </w:rPr>
      </w:pPr>
      <w:hyperlink r:id="rId64" w:history="1">
        <w:r w:rsidR="00664A5A" w:rsidRPr="00E22E3C">
          <w:rPr>
            <w:rStyle w:val="Hyperlink"/>
          </w:rPr>
          <w:t>http://materialdesigninxaml.net/</w:t>
        </w:r>
      </w:hyperlink>
    </w:p>
    <w:p w14:paraId="1EB4FA8A" w14:textId="77777777" w:rsidR="00664A5A" w:rsidRPr="00770D9B" w:rsidRDefault="007A24B7" w:rsidP="00664A5A">
      <w:pPr>
        <w:pStyle w:val="Tailieuthamkhao"/>
        <w:spacing w:before="0" w:line="360" w:lineRule="auto"/>
        <w:ind w:left="720" w:hanging="360"/>
        <w:rPr>
          <w:rStyle w:val="atitle"/>
          <w:b/>
          <w:szCs w:val="26"/>
        </w:rPr>
      </w:pPr>
      <w:hyperlink r:id="rId65" w:history="1">
        <w:r w:rsidR="00664A5A">
          <w:rPr>
            <w:rStyle w:val="Hyperlink"/>
          </w:rPr>
          <w:t>https://colorme.vn/blog/</w:t>
        </w:r>
      </w:hyperlink>
      <w:r w:rsidR="00664A5A" w:rsidRPr="00770D9B">
        <w:rPr>
          <w:rStyle w:val="atitle"/>
          <w:b/>
          <w:szCs w:val="26"/>
        </w:rPr>
        <w:t xml:space="preserve"> </w:t>
      </w:r>
    </w:p>
    <w:p w14:paraId="1FFC320A" w14:textId="77777777" w:rsidR="00664A5A" w:rsidRPr="00770D9B" w:rsidRDefault="00664A5A" w:rsidP="00664A5A">
      <w:pPr>
        <w:pStyle w:val="Like-Numbering"/>
        <w:spacing w:before="0" w:line="360" w:lineRule="auto"/>
        <w:rPr>
          <w:rStyle w:val="atitle"/>
          <w:b w:val="0"/>
          <w:szCs w:val="26"/>
          <w:lang w:val="fr-FR"/>
        </w:rPr>
      </w:pPr>
    </w:p>
    <w:p w14:paraId="29185C10" w14:textId="77777777" w:rsidR="00664A5A" w:rsidRDefault="00664A5A" w:rsidP="00664A5A">
      <w:pPr>
        <w:spacing w:before="0" w:line="240" w:lineRule="auto"/>
        <w:ind w:firstLine="0"/>
        <w:jc w:val="left"/>
      </w:pPr>
      <w:r>
        <w:br w:type="page"/>
      </w:r>
    </w:p>
    <w:p w14:paraId="2522B24D" w14:textId="77777777" w:rsidR="00690D36" w:rsidRPr="004D54AB" w:rsidRDefault="00690D36" w:rsidP="00591D31">
      <w:pPr>
        <w:spacing w:before="0" w:line="360" w:lineRule="auto"/>
        <w:sectPr w:rsidR="00690D36" w:rsidRPr="004D54AB" w:rsidSect="003A1DD5">
          <w:pgSz w:w="11907" w:h="16840" w:code="9"/>
          <w:pgMar w:top="1701" w:right="1134" w:bottom="1701" w:left="1170" w:header="709" w:footer="709" w:gutter="0"/>
          <w:cols w:space="708"/>
          <w:docGrid w:linePitch="360"/>
        </w:sectPr>
      </w:pPr>
    </w:p>
    <w:p w14:paraId="3F1EF217" w14:textId="77777777" w:rsidR="00BB71A4" w:rsidRPr="004D54AB" w:rsidRDefault="00AB4DE3" w:rsidP="00591D31">
      <w:pPr>
        <w:pStyle w:val="Heading1"/>
        <w:numPr>
          <w:ilvl w:val="0"/>
          <w:numId w:val="0"/>
        </w:numPr>
        <w:spacing w:before="0" w:line="360" w:lineRule="auto"/>
        <w:rPr>
          <w:rFonts w:cs="Times New Roman"/>
        </w:rPr>
      </w:pPr>
      <w:bookmarkStart w:id="132" w:name="_Toc169424255"/>
      <w:bookmarkStart w:id="133" w:name="_Toc35857439"/>
      <w:bookmarkStart w:id="134" w:name="_Toc40971819"/>
      <w:r w:rsidRPr="004D54AB">
        <w:rPr>
          <w:rFonts w:cs="Times New Roman"/>
        </w:rPr>
        <w:lastRenderedPageBreak/>
        <w:t>PHỤ LỤC</w:t>
      </w:r>
      <w:bookmarkEnd w:id="132"/>
      <w:bookmarkEnd w:id="133"/>
      <w:bookmarkEnd w:id="134"/>
    </w:p>
    <w:p w14:paraId="213A2616" w14:textId="77777777" w:rsidR="00EA7CFA" w:rsidRPr="004D54AB" w:rsidRDefault="00EA7CFA" w:rsidP="00591D31">
      <w:pPr>
        <w:spacing w:before="0" w:line="360" w:lineRule="auto"/>
      </w:pPr>
    </w:p>
    <w:sectPr w:rsidR="00EA7CFA" w:rsidRPr="004D54AB" w:rsidSect="003A1DD5">
      <w:headerReference w:type="even" r:id="rId66"/>
      <w:pgSz w:w="11907" w:h="16840" w:code="9"/>
      <w:pgMar w:top="1701" w:right="1134" w:bottom="1701" w:left="117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3EF945" w14:textId="77777777" w:rsidR="007A24B7" w:rsidRDefault="007A24B7">
      <w:r>
        <w:separator/>
      </w:r>
    </w:p>
    <w:p w14:paraId="3CEDB0B2" w14:textId="77777777" w:rsidR="007A24B7" w:rsidRDefault="007A24B7"/>
  </w:endnote>
  <w:endnote w:type="continuationSeparator" w:id="0">
    <w:p w14:paraId="779BA848" w14:textId="77777777" w:rsidR="007A24B7" w:rsidRDefault="007A24B7">
      <w:r>
        <w:continuationSeparator/>
      </w:r>
    </w:p>
    <w:p w14:paraId="2993D655" w14:textId="77777777" w:rsidR="007A24B7" w:rsidRDefault="007A24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2A42F8" w14:textId="77777777" w:rsidR="0096418E" w:rsidRDefault="0096418E"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E581070" w14:textId="77777777" w:rsidR="0096418E" w:rsidRDefault="0096418E" w:rsidP="008F3A79">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96418E" w14:paraId="02ED6ABE" w14:textId="77777777" w:rsidTr="009165B5">
      <w:tc>
        <w:tcPr>
          <w:tcW w:w="2979" w:type="dxa"/>
          <w:shd w:val="clear" w:color="auto" w:fill="FAFAFA"/>
        </w:tcPr>
        <w:p w14:paraId="65A58B85" w14:textId="77777777" w:rsidR="0096418E" w:rsidRDefault="0096418E" w:rsidP="00C24DC5">
          <w:pPr>
            <w:pStyle w:val="Footer"/>
            <w:tabs>
              <w:tab w:val="clear" w:pos="4320"/>
              <w:tab w:val="clear" w:pos="8640"/>
            </w:tabs>
            <w:spacing w:before="0" w:line="240" w:lineRule="auto"/>
            <w:ind w:right="360" w:firstLine="0"/>
            <w:rPr>
              <w:i/>
              <w:sz w:val="24"/>
            </w:rPr>
          </w:pPr>
          <w:r w:rsidRPr="00853B48">
            <w:rPr>
              <w:i/>
              <w:sz w:val="24"/>
            </w:rPr>
            <w:t>Hoàng Hữu C</w:t>
          </w:r>
          <w:r>
            <w:rPr>
              <w:i/>
              <w:sz w:val="24"/>
            </w:rPr>
            <w:t>ương</w:t>
          </w:r>
          <w:r w:rsidRPr="00853B48">
            <w:rPr>
              <w:i/>
              <w:sz w:val="24"/>
            </w:rPr>
            <w:t xml:space="preserve"> </w:t>
          </w:r>
        </w:p>
        <w:p w14:paraId="1AE64B5B" w14:textId="77777777" w:rsidR="0096418E" w:rsidRPr="00853B48" w:rsidRDefault="0096418E" w:rsidP="00C24DC5">
          <w:pPr>
            <w:pStyle w:val="Footer"/>
            <w:tabs>
              <w:tab w:val="clear" w:pos="4320"/>
              <w:tab w:val="clear" w:pos="8640"/>
            </w:tabs>
            <w:spacing w:before="0" w:line="240" w:lineRule="auto"/>
            <w:ind w:right="360" w:firstLine="0"/>
            <w:rPr>
              <w:i/>
              <w:sz w:val="24"/>
            </w:rPr>
          </w:pPr>
          <w:r w:rsidRPr="00853B48">
            <w:rPr>
              <w:i/>
              <w:sz w:val="24"/>
            </w:rPr>
            <w:t>Phan Hữu Quý</w:t>
          </w:r>
        </w:p>
      </w:tc>
      <w:tc>
        <w:tcPr>
          <w:tcW w:w="2961" w:type="dxa"/>
          <w:shd w:val="clear" w:color="auto" w:fill="FAFAFA"/>
        </w:tcPr>
        <w:p w14:paraId="0FE593F7" w14:textId="0F1C26D4" w:rsidR="0096418E" w:rsidRPr="00B57E92" w:rsidRDefault="0096418E"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1E491C">
            <w:rPr>
              <w:rStyle w:val="PageNumber"/>
              <w:noProof/>
              <w:sz w:val="24"/>
            </w:rPr>
            <w:t>20</w:t>
          </w:r>
          <w:r w:rsidRPr="00B57E92">
            <w:rPr>
              <w:rStyle w:val="PageNumber"/>
              <w:sz w:val="24"/>
            </w:rPr>
            <w:fldChar w:fldCharType="end"/>
          </w:r>
        </w:p>
      </w:tc>
      <w:tc>
        <w:tcPr>
          <w:tcW w:w="2962" w:type="dxa"/>
          <w:shd w:val="clear" w:color="auto" w:fill="FAFAFA"/>
        </w:tcPr>
        <w:p w14:paraId="756A1D27" w14:textId="61042382" w:rsidR="0096418E" w:rsidRPr="003C003A" w:rsidRDefault="0096418E" w:rsidP="00853B48">
          <w:pPr>
            <w:pStyle w:val="Footer"/>
            <w:tabs>
              <w:tab w:val="clear" w:pos="4320"/>
              <w:tab w:val="clear" w:pos="8640"/>
            </w:tabs>
            <w:spacing w:before="0" w:line="240" w:lineRule="auto"/>
            <w:ind w:right="-1" w:firstLine="0"/>
            <w:jc w:val="right"/>
            <w:rPr>
              <w:i/>
              <w:szCs w:val="26"/>
            </w:rPr>
          </w:pPr>
          <w:r w:rsidRPr="003C003A">
            <w:rPr>
              <w:i/>
              <w:szCs w:val="26"/>
            </w:rPr>
            <w:t>Lớp DHKTPM12A</w:t>
          </w:r>
        </w:p>
      </w:tc>
    </w:tr>
  </w:tbl>
  <w:p w14:paraId="69249B04" w14:textId="77777777" w:rsidR="0096418E" w:rsidRDefault="0096418E" w:rsidP="008F3A79">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F87FE5" w14:textId="77777777" w:rsidR="007A24B7" w:rsidRDefault="007A24B7">
      <w:r>
        <w:separator/>
      </w:r>
    </w:p>
    <w:p w14:paraId="764F3C0B" w14:textId="77777777" w:rsidR="007A24B7" w:rsidRDefault="007A24B7"/>
  </w:footnote>
  <w:footnote w:type="continuationSeparator" w:id="0">
    <w:p w14:paraId="44A9738C" w14:textId="77777777" w:rsidR="007A24B7" w:rsidRDefault="007A24B7">
      <w:r>
        <w:continuationSeparator/>
      </w:r>
    </w:p>
    <w:p w14:paraId="33C290D6" w14:textId="77777777" w:rsidR="007A24B7" w:rsidRDefault="007A24B7"/>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A1A30F" w14:textId="77777777" w:rsidR="0096418E" w:rsidRDefault="0096418E"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96418E" w:rsidRPr="00570EF4" w14:paraId="715F3183" w14:textId="77777777" w:rsidTr="009165B5">
      <w:tc>
        <w:tcPr>
          <w:tcW w:w="9004" w:type="dxa"/>
          <w:shd w:val="clear" w:color="auto" w:fill="FAFAFA"/>
        </w:tcPr>
        <w:p w14:paraId="2CF941D4" w14:textId="77777777" w:rsidR="0096418E" w:rsidRPr="00570EF4" w:rsidRDefault="0096418E" w:rsidP="00853B48">
          <w:pPr>
            <w:pStyle w:val="Header"/>
            <w:spacing w:before="0" w:line="240" w:lineRule="auto"/>
            <w:ind w:firstLine="0"/>
            <w:rPr>
              <w:i/>
              <w:sz w:val="24"/>
            </w:rPr>
          </w:pPr>
          <w:r>
            <w:rPr>
              <w:i/>
              <w:sz w:val="24"/>
            </w:rPr>
            <w:t xml:space="preserve">Khóa  tốt nghiệp chuyên ngành </w:t>
          </w:r>
          <w:r w:rsidRPr="00FC48F8">
            <w:rPr>
              <w:i/>
              <w:sz w:val="24"/>
            </w:rPr>
            <w:t>Kỹ Thuật Phần Mềm</w:t>
          </w:r>
          <w:r>
            <w:rPr>
              <w:i/>
              <w:sz w:val="24"/>
            </w:rPr>
            <w:t xml:space="preserve"> </w:t>
          </w:r>
        </w:p>
      </w:tc>
    </w:tr>
  </w:tbl>
  <w:p w14:paraId="6BFB6413" w14:textId="77777777" w:rsidR="0096418E" w:rsidRPr="00162939" w:rsidRDefault="0096418E"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29ACE" w14:textId="77777777" w:rsidR="0096418E" w:rsidRDefault="0096418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7A7"/>
    <w:multiLevelType w:val="hybridMultilevel"/>
    <w:tmpl w:val="AAD8912C"/>
    <w:lvl w:ilvl="0" w:tplc="A37C709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027A2DC9"/>
    <w:multiLevelType w:val="hybridMultilevel"/>
    <w:tmpl w:val="A0C2A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3572A"/>
    <w:multiLevelType w:val="hybridMultilevel"/>
    <w:tmpl w:val="4D22823A"/>
    <w:lvl w:ilvl="0" w:tplc="F15876DA">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3F63042"/>
    <w:multiLevelType w:val="multilevel"/>
    <w:tmpl w:val="E57A27AA"/>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val="0"/>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045902C9"/>
    <w:multiLevelType w:val="hybridMultilevel"/>
    <w:tmpl w:val="0AFC9FEE"/>
    <w:lvl w:ilvl="0" w:tplc="F15876DA">
      <w:numFmt w:val="bullet"/>
      <w:lvlText w:val="-"/>
      <w:lvlJc w:val="left"/>
      <w:pPr>
        <w:ind w:left="1287" w:hanging="360"/>
      </w:pPr>
      <w:rPr>
        <w:rFonts w:ascii="Times New Roman" w:eastAsia="Times New Roman" w:hAnsi="Times New Roman" w:cs="Times New Roman" w:hint="default"/>
      </w:rPr>
    </w:lvl>
    <w:lvl w:ilvl="1" w:tplc="FA3454E6">
      <w:numFmt w:val="bullet"/>
      <w:lvlText w:val="–"/>
      <w:lvlJc w:val="left"/>
      <w:pPr>
        <w:ind w:left="2007" w:hanging="360"/>
      </w:pPr>
      <w:rPr>
        <w:rFonts w:ascii="Georgia" w:eastAsia="Times New Roman" w:hAnsi="Georgia" w:cs="Times New Roman" w:hint="default"/>
        <w:color w:val="2E58D1"/>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D312A5"/>
    <w:multiLevelType w:val="hybridMultilevel"/>
    <w:tmpl w:val="79A05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2D2AD1"/>
    <w:multiLevelType w:val="hybridMultilevel"/>
    <w:tmpl w:val="4EDA55EC"/>
    <w:lvl w:ilvl="0" w:tplc="41C8221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DF5715"/>
    <w:multiLevelType w:val="hybridMultilevel"/>
    <w:tmpl w:val="A0989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4C6E4F"/>
    <w:multiLevelType w:val="hybridMultilevel"/>
    <w:tmpl w:val="1FB6DF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D2C099D"/>
    <w:multiLevelType w:val="hybridMultilevel"/>
    <w:tmpl w:val="DDE66B74"/>
    <w:lvl w:ilvl="0" w:tplc="F15876DA">
      <w:numFmt w:val="bullet"/>
      <w:lvlText w:val="-"/>
      <w:lvlJc w:val="left"/>
      <w:pPr>
        <w:ind w:left="720" w:hanging="360"/>
      </w:pPr>
      <w:rPr>
        <w:rFonts w:ascii="Times New Roman" w:eastAsia="Times New Roman" w:hAnsi="Times New Roman" w:cs="Times New Roman" w:hint="default"/>
      </w:rPr>
    </w:lvl>
    <w:lvl w:ilvl="1" w:tplc="F15876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781956"/>
    <w:multiLevelType w:val="hybridMultilevel"/>
    <w:tmpl w:val="004CA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BF3D73"/>
    <w:multiLevelType w:val="hybridMultilevel"/>
    <w:tmpl w:val="191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CB60C2"/>
    <w:multiLevelType w:val="hybridMultilevel"/>
    <w:tmpl w:val="7ED2D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440C18"/>
    <w:multiLevelType w:val="hybridMultilevel"/>
    <w:tmpl w:val="42B6A0E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4" w15:restartNumberingAfterBreak="0">
    <w:nsid w:val="22A01BCB"/>
    <w:multiLevelType w:val="hybridMultilevel"/>
    <w:tmpl w:val="BC7C66E2"/>
    <w:lvl w:ilvl="0" w:tplc="F15876D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15:restartNumberingAfterBreak="0">
    <w:nsid w:val="261F2F3E"/>
    <w:multiLevelType w:val="multilevel"/>
    <w:tmpl w:val="5664D5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5C3D3D"/>
    <w:multiLevelType w:val="hybridMultilevel"/>
    <w:tmpl w:val="18ACE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C620C1"/>
    <w:multiLevelType w:val="hybridMultilevel"/>
    <w:tmpl w:val="21EA536E"/>
    <w:lvl w:ilvl="0" w:tplc="96F6D92C">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36662CEB"/>
    <w:multiLevelType w:val="hybridMultilevel"/>
    <w:tmpl w:val="E0B6478E"/>
    <w:lvl w:ilvl="0" w:tplc="A96E6A0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66B760B"/>
    <w:multiLevelType w:val="hybridMultilevel"/>
    <w:tmpl w:val="18F02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624C7"/>
    <w:multiLevelType w:val="hybridMultilevel"/>
    <w:tmpl w:val="41B41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1A6F81"/>
    <w:multiLevelType w:val="hybridMultilevel"/>
    <w:tmpl w:val="B484C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793D4B"/>
    <w:multiLevelType w:val="hybridMultilevel"/>
    <w:tmpl w:val="50AAE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732A67"/>
    <w:multiLevelType w:val="hybridMultilevel"/>
    <w:tmpl w:val="D45088D6"/>
    <w:lvl w:ilvl="0" w:tplc="F15876DA">
      <w:numFmt w:val="bullet"/>
      <w:lvlText w:val="-"/>
      <w:lvlJc w:val="left"/>
      <w:pPr>
        <w:ind w:left="1287" w:hanging="360"/>
      </w:pPr>
      <w:rPr>
        <w:rFonts w:ascii="Times New Roman" w:eastAsia="Times New Roman" w:hAnsi="Times New Roman" w:cs="Times New Roman" w:hint="default"/>
      </w:rPr>
    </w:lvl>
    <w:lvl w:ilvl="1" w:tplc="F15876DA">
      <w:numFmt w:val="bullet"/>
      <w:lvlText w:val="-"/>
      <w:lvlJc w:val="left"/>
      <w:pPr>
        <w:ind w:left="2007" w:hanging="360"/>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29B01D1"/>
    <w:multiLevelType w:val="hybridMultilevel"/>
    <w:tmpl w:val="B45A5646"/>
    <w:lvl w:ilvl="0" w:tplc="F15876D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C06048"/>
    <w:multiLevelType w:val="hybridMultilevel"/>
    <w:tmpl w:val="CC2E7F26"/>
    <w:lvl w:ilvl="0" w:tplc="38101F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A25943"/>
    <w:multiLevelType w:val="hybridMultilevel"/>
    <w:tmpl w:val="10A2522C"/>
    <w:lvl w:ilvl="0" w:tplc="9E3291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8E404CA"/>
    <w:multiLevelType w:val="hybridMultilevel"/>
    <w:tmpl w:val="C1C09C74"/>
    <w:lvl w:ilvl="0" w:tplc="F15876DA">
      <w:numFmt w:val="bullet"/>
      <w:lvlText w:val="-"/>
      <w:lvlJc w:val="left"/>
      <w:pPr>
        <w:ind w:left="927" w:hanging="360"/>
      </w:pPr>
      <w:rPr>
        <w:rFonts w:ascii="Times New Roman" w:eastAsia="Times New Roman" w:hAnsi="Times New Roman" w:cs="Times New Roman"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4B6526A9"/>
    <w:multiLevelType w:val="hybridMultilevel"/>
    <w:tmpl w:val="15466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500B7E7D"/>
    <w:multiLevelType w:val="multilevel"/>
    <w:tmpl w:val="500B7E7D"/>
    <w:lvl w:ilvl="0">
      <w:start w:val="1"/>
      <w:numFmt w:val="decimal"/>
      <w:lvlText w:val="%1."/>
      <w:lvlJc w:val="left"/>
      <w:pPr>
        <w:ind w:left="1267" w:hanging="360"/>
      </w:pPr>
    </w:lvl>
    <w:lvl w:ilvl="1">
      <w:start w:val="1"/>
      <w:numFmt w:val="lowerLetter"/>
      <w:lvlText w:val="%2."/>
      <w:lvlJc w:val="left"/>
      <w:pPr>
        <w:ind w:left="1987" w:hanging="360"/>
      </w:pPr>
    </w:lvl>
    <w:lvl w:ilvl="2">
      <w:start w:val="1"/>
      <w:numFmt w:val="lowerRoman"/>
      <w:lvlText w:val="%3."/>
      <w:lvlJc w:val="right"/>
      <w:pPr>
        <w:ind w:left="2707" w:hanging="180"/>
      </w:pPr>
    </w:lvl>
    <w:lvl w:ilvl="3">
      <w:start w:val="1"/>
      <w:numFmt w:val="decimal"/>
      <w:lvlText w:val="%4."/>
      <w:lvlJc w:val="left"/>
      <w:pPr>
        <w:ind w:left="3427" w:hanging="360"/>
      </w:pPr>
    </w:lvl>
    <w:lvl w:ilvl="4">
      <w:start w:val="1"/>
      <w:numFmt w:val="lowerLetter"/>
      <w:lvlText w:val="%5."/>
      <w:lvlJc w:val="left"/>
      <w:pPr>
        <w:ind w:left="4147" w:hanging="360"/>
      </w:pPr>
    </w:lvl>
    <w:lvl w:ilvl="5">
      <w:start w:val="1"/>
      <w:numFmt w:val="lowerRoman"/>
      <w:lvlText w:val="%6."/>
      <w:lvlJc w:val="right"/>
      <w:pPr>
        <w:ind w:left="4867" w:hanging="180"/>
      </w:pPr>
    </w:lvl>
    <w:lvl w:ilvl="6">
      <w:start w:val="1"/>
      <w:numFmt w:val="decimal"/>
      <w:lvlText w:val="%7."/>
      <w:lvlJc w:val="left"/>
      <w:pPr>
        <w:ind w:left="5587" w:hanging="360"/>
      </w:pPr>
    </w:lvl>
    <w:lvl w:ilvl="7">
      <w:start w:val="1"/>
      <w:numFmt w:val="lowerLetter"/>
      <w:lvlText w:val="%8."/>
      <w:lvlJc w:val="left"/>
      <w:pPr>
        <w:ind w:left="6307" w:hanging="360"/>
      </w:pPr>
    </w:lvl>
    <w:lvl w:ilvl="8">
      <w:start w:val="1"/>
      <w:numFmt w:val="lowerRoman"/>
      <w:lvlText w:val="%9."/>
      <w:lvlJc w:val="right"/>
      <w:pPr>
        <w:ind w:left="7027" w:hanging="180"/>
      </w:pPr>
    </w:lvl>
  </w:abstractNum>
  <w:abstractNum w:abstractNumId="32" w15:restartNumberingAfterBreak="0">
    <w:nsid w:val="52706618"/>
    <w:multiLevelType w:val="hybridMultilevel"/>
    <w:tmpl w:val="FDC62574"/>
    <w:lvl w:ilvl="0" w:tplc="F15876DA">
      <w:numFmt w:val="bullet"/>
      <w:lvlText w:val="-"/>
      <w:lvlJc w:val="left"/>
      <w:pPr>
        <w:ind w:left="720" w:hanging="360"/>
      </w:pPr>
      <w:rPr>
        <w:rFonts w:ascii="Times New Roman" w:eastAsia="Times New Roman" w:hAnsi="Times New Roman" w:cs="Times New Roman" w:hint="default"/>
      </w:rPr>
    </w:lvl>
    <w:lvl w:ilvl="1" w:tplc="F15876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A36CF8"/>
    <w:multiLevelType w:val="hybridMultilevel"/>
    <w:tmpl w:val="18C24E30"/>
    <w:lvl w:ilvl="0" w:tplc="F15876DA">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562D4B87"/>
    <w:multiLevelType w:val="hybridMultilevel"/>
    <w:tmpl w:val="58BCA68E"/>
    <w:lvl w:ilvl="0" w:tplc="65A025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8AC15C8"/>
    <w:multiLevelType w:val="hybridMultilevel"/>
    <w:tmpl w:val="5BAE8446"/>
    <w:lvl w:ilvl="0" w:tplc="FC4C8CDA">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2" w:hanging="360"/>
      </w:pPr>
      <w:rPr>
        <w:rFonts w:ascii="Courier New" w:hAnsi="Courier New" w:cs="Courier New" w:hint="default"/>
      </w:rPr>
    </w:lvl>
    <w:lvl w:ilvl="2" w:tplc="04090005">
      <w:start w:val="1"/>
      <w:numFmt w:val="bullet"/>
      <w:lvlText w:val=""/>
      <w:lvlJc w:val="left"/>
      <w:pPr>
        <w:ind w:left="2362" w:hanging="360"/>
      </w:pPr>
      <w:rPr>
        <w:rFonts w:ascii="Wingdings" w:hAnsi="Wingdings" w:hint="default"/>
      </w:rPr>
    </w:lvl>
    <w:lvl w:ilvl="3" w:tplc="04090001">
      <w:start w:val="1"/>
      <w:numFmt w:val="bullet"/>
      <w:lvlText w:val=""/>
      <w:lvlJc w:val="left"/>
      <w:pPr>
        <w:ind w:left="3082" w:hanging="360"/>
      </w:pPr>
      <w:rPr>
        <w:rFonts w:ascii="Symbol" w:hAnsi="Symbol" w:hint="default"/>
      </w:rPr>
    </w:lvl>
    <w:lvl w:ilvl="4" w:tplc="04090003">
      <w:start w:val="1"/>
      <w:numFmt w:val="bullet"/>
      <w:lvlText w:val="o"/>
      <w:lvlJc w:val="left"/>
      <w:pPr>
        <w:ind w:left="3802" w:hanging="360"/>
      </w:pPr>
      <w:rPr>
        <w:rFonts w:ascii="Courier New" w:hAnsi="Courier New" w:cs="Courier New" w:hint="default"/>
      </w:rPr>
    </w:lvl>
    <w:lvl w:ilvl="5" w:tplc="04090005">
      <w:start w:val="1"/>
      <w:numFmt w:val="bullet"/>
      <w:lvlText w:val=""/>
      <w:lvlJc w:val="left"/>
      <w:pPr>
        <w:ind w:left="4522" w:hanging="360"/>
      </w:pPr>
      <w:rPr>
        <w:rFonts w:ascii="Wingdings" w:hAnsi="Wingdings" w:hint="default"/>
      </w:rPr>
    </w:lvl>
    <w:lvl w:ilvl="6" w:tplc="04090001">
      <w:start w:val="1"/>
      <w:numFmt w:val="bullet"/>
      <w:lvlText w:val=""/>
      <w:lvlJc w:val="left"/>
      <w:pPr>
        <w:ind w:left="5242" w:hanging="360"/>
      </w:pPr>
      <w:rPr>
        <w:rFonts w:ascii="Symbol" w:hAnsi="Symbol" w:hint="default"/>
      </w:rPr>
    </w:lvl>
    <w:lvl w:ilvl="7" w:tplc="04090003">
      <w:start w:val="1"/>
      <w:numFmt w:val="bullet"/>
      <w:lvlText w:val="o"/>
      <w:lvlJc w:val="left"/>
      <w:pPr>
        <w:ind w:left="5962" w:hanging="360"/>
      </w:pPr>
      <w:rPr>
        <w:rFonts w:ascii="Courier New" w:hAnsi="Courier New" w:cs="Courier New" w:hint="default"/>
      </w:rPr>
    </w:lvl>
    <w:lvl w:ilvl="8" w:tplc="04090005">
      <w:start w:val="1"/>
      <w:numFmt w:val="bullet"/>
      <w:lvlText w:val=""/>
      <w:lvlJc w:val="left"/>
      <w:pPr>
        <w:ind w:left="6682" w:hanging="360"/>
      </w:pPr>
      <w:rPr>
        <w:rFonts w:ascii="Wingdings" w:hAnsi="Wingdings" w:hint="default"/>
      </w:rPr>
    </w:lvl>
  </w:abstractNum>
  <w:abstractNum w:abstractNumId="36" w15:restartNumberingAfterBreak="0">
    <w:nsid w:val="5CAC7431"/>
    <w:multiLevelType w:val="hybridMultilevel"/>
    <w:tmpl w:val="25B60050"/>
    <w:lvl w:ilvl="0" w:tplc="F1563686">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5CFE5689"/>
    <w:multiLevelType w:val="hybridMultilevel"/>
    <w:tmpl w:val="09182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E74332"/>
    <w:multiLevelType w:val="hybridMultilevel"/>
    <w:tmpl w:val="11123066"/>
    <w:lvl w:ilvl="0" w:tplc="04090003">
      <w:start w:val="1"/>
      <w:numFmt w:val="bullet"/>
      <w:lvlText w:val="o"/>
      <w:lvlJc w:val="left"/>
      <w:pPr>
        <w:ind w:left="1647" w:hanging="360"/>
      </w:pPr>
      <w:rPr>
        <w:rFonts w:ascii="Courier New" w:hAnsi="Courier New" w:cs="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9" w15:restartNumberingAfterBreak="0">
    <w:nsid w:val="5F005F74"/>
    <w:multiLevelType w:val="hybridMultilevel"/>
    <w:tmpl w:val="3EF49D2E"/>
    <w:lvl w:ilvl="0" w:tplc="D7AA44B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0" w15:restartNumberingAfterBreak="0">
    <w:nsid w:val="5FC00C82"/>
    <w:multiLevelType w:val="hybridMultilevel"/>
    <w:tmpl w:val="A5902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2A5D54"/>
    <w:multiLevelType w:val="multilevel"/>
    <w:tmpl w:val="445A8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1C46D8"/>
    <w:multiLevelType w:val="hybridMultilevel"/>
    <w:tmpl w:val="85D49C06"/>
    <w:lvl w:ilvl="0" w:tplc="35B83D34">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FB37F0"/>
    <w:multiLevelType w:val="hybridMultilevel"/>
    <w:tmpl w:val="A9F49E9A"/>
    <w:lvl w:ilvl="0" w:tplc="1CB6C770">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5" w15:restartNumberingAfterBreak="0">
    <w:nsid w:val="71A931D3"/>
    <w:multiLevelType w:val="hybridMultilevel"/>
    <w:tmpl w:val="3F4C9A88"/>
    <w:lvl w:ilvl="0" w:tplc="300CA25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871763"/>
    <w:multiLevelType w:val="multilevel"/>
    <w:tmpl w:val="C21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0"/>
  </w:num>
  <w:num w:numId="3">
    <w:abstractNumId w:val="43"/>
  </w:num>
  <w:num w:numId="4">
    <w:abstractNumId w:val="33"/>
  </w:num>
  <w:num w:numId="5">
    <w:abstractNumId w:val="4"/>
  </w:num>
  <w:num w:numId="6">
    <w:abstractNumId w:val="15"/>
  </w:num>
  <w:num w:numId="7">
    <w:abstractNumId w:val="42"/>
  </w:num>
  <w:num w:numId="8">
    <w:abstractNumId w:val="23"/>
  </w:num>
  <w:num w:numId="9">
    <w:abstractNumId w:val="18"/>
  </w:num>
  <w:num w:numId="10">
    <w:abstractNumId w:val="38"/>
  </w:num>
  <w:num w:numId="11">
    <w:abstractNumId w:val="7"/>
  </w:num>
  <w:num w:numId="12">
    <w:abstractNumId w:val="40"/>
  </w:num>
  <w:num w:numId="13">
    <w:abstractNumId w:val="39"/>
  </w:num>
  <w:num w:numId="14">
    <w:abstractNumId w:val="11"/>
  </w:num>
  <w:num w:numId="15">
    <w:abstractNumId w:val="36"/>
  </w:num>
  <w:num w:numId="16">
    <w:abstractNumId w:val="13"/>
  </w:num>
  <w:num w:numId="17">
    <w:abstractNumId w:val="28"/>
  </w:num>
  <w:num w:numId="18">
    <w:abstractNumId w:val="19"/>
  </w:num>
  <w:num w:numId="19">
    <w:abstractNumId w:val="34"/>
  </w:num>
  <w:num w:numId="20">
    <w:abstractNumId w:val="26"/>
  </w:num>
  <w:num w:numId="21">
    <w:abstractNumId w:val="46"/>
  </w:num>
  <w:num w:numId="22">
    <w:abstractNumId w:val="20"/>
  </w:num>
  <w:num w:numId="23">
    <w:abstractNumId w:val="1"/>
  </w:num>
  <w:num w:numId="24">
    <w:abstractNumId w:val="0"/>
  </w:num>
  <w:num w:numId="25">
    <w:abstractNumId w:val="10"/>
  </w:num>
  <w:num w:numId="26">
    <w:abstractNumId w:val="8"/>
  </w:num>
  <w:num w:numId="27">
    <w:abstractNumId w:val="44"/>
  </w:num>
  <w:num w:numId="28">
    <w:abstractNumId w:val="17"/>
  </w:num>
  <w:num w:numId="29">
    <w:abstractNumId w:val="29"/>
  </w:num>
  <w:num w:numId="30">
    <w:abstractNumId w:val="45"/>
  </w:num>
  <w:num w:numId="31">
    <w:abstractNumId w:val="6"/>
  </w:num>
  <w:num w:numId="32">
    <w:abstractNumId w:val="25"/>
  </w:num>
  <w:num w:numId="33">
    <w:abstractNumId w:val="32"/>
  </w:num>
  <w:num w:numId="34">
    <w:abstractNumId w:val="14"/>
  </w:num>
  <w:num w:numId="35">
    <w:abstractNumId w:val="9"/>
  </w:num>
  <w:num w:numId="36">
    <w:abstractNumId w:val="41"/>
  </w:num>
  <w:num w:numId="37">
    <w:abstractNumId w:val="16"/>
  </w:num>
  <w:num w:numId="38">
    <w:abstractNumId w:val="2"/>
  </w:num>
  <w:num w:numId="39">
    <w:abstractNumId w:val="24"/>
  </w:num>
  <w:num w:numId="40">
    <w:abstractNumId w:val="27"/>
  </w:num>
  <w:num w:numId="41">
    <w:abstractNumId w:val="31"/>
  </w:num>
  <w:num w:numId="42">
    <w:abstractNumId w:val="37"/>
  </w:num>
  <w:num w:numId="43">
    <w:abstractNumId w:val="21"/>
  </w:num>
  <w:num w:numId="44">
    <w:abstractNumId w:val="12"/>
  </w:num>
  <w:num w:numId="45">
    <w:abstractNumId w:val="22"/>
  </w:num>
  <w:num w:numId="46">
    <w:abstractNumId w:val="5"/>
  </w:num>
  <w:num w:numId="47">
    <w:abstractNumId w:val="3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US" w:vendorID="64" w:dllVersion="131078" w:nlCheck="1" w:checkStyle="0"/>
  <w:activeWritingStyle w:appName="MSWord" w:lang="fr-FR" w:vendorID="64" w:dllVersion="131078" w:nlCheck="1" w:checkStyle="0"/>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049BE"/>
    <w:rsid w:val="00006739"/>
    <w:rsid w:val="00007559"/>
    <w:rsid w:val="00010DFB"/>
    <w:rsid w:val="00011787"/>
    <w:rsid w:val="000119D1"/>
    <w:rsid w:val="00012593"/>
    <w:rsid w:val="0001528D"/>
    <w:rsid w:val="0002139E"/>
    <w:rsid w:val="0002177B"/>
    <w:rsid w:val="00022F4B"/>
    <w:rsid w:val="00024554"/>
    <w:rsid w:val="00024F8B"/>
    <w:rsid w:val="00032912"/>
    <w:rsid w:val="00032E6B"/>
    <w:rsid w:val="00033A97"/>
    <w:rsid w:val="000348E1"/>
    <w:rsid w:val="00036EA6"/>
    <w:rsid w:val="00041E78"/>
    <w:rsid w:val="00044341"/>
    <w:rsid w:val="00045218"/>
    <w:rsid w:val="00045F2D"/>
    <w:rsid w:val="000502A4"/>
    <w:rsid w:val="00051A13"/>
    <w:rsid w:val="00054AE8"/>
    <w:rsid w:val="00055456"/>
    <w:rsid w:val="00061855"/>
    <w:rsid w:val="00065270"/>
    <w:rsid w:val="00066A27"/>
    <w:rsid w:val="0007236E"/>
    <w:rsid w:val="0007281B"/>
    <w:rsid w:val="0007352A"/>
    <w:rsid w:val="00076599"/>
    <w:rsid w:val="000777DA"/>
    <w:rsid w:val="0007794D"/>
    <w:rsid w:val="00085657"/>
    <w:rsid w:val="00091633"/>
    <w:rsid w:val="000936DA"/>
    <w:rsid w:val="00093E82"/>
    <w:rsid w:val="000941F2"/>
    <w:rsid w:val="00094EC2"/>
    <w:rsid w:val="000968D4"/>
    <w:rsid w:val="000A3F03"/>
    <w:rsid w:val="000A413C"/>
    <w:rsid w:val="000A5F93"/>
    <w:rsid w:val="000B19A4"/>
    <w:rsid w:val="000B66C0"/>
    <w:rsid w:val="000B6B71"/>
    <w:rsid w:val="000B6FBD"/>
    <w:rsid w:val="000B7248"/>
    <w:rsid w:val="000C19FF"/>
    <w:rsid w:val="000C4E15"/>
    <w:rsid w:val="000C525D"/>
    <w:rsid w:val="000C5F09"/>
    <w:rsid w:val="000D1714"/>
    <w:rsid w:val="000D3391"/>
    <w:rsid w:val="000E0D16"/>
    <w:rsid w:val="000E3CA9"/>
    <w:rsid w:val="000E491B"/>
    <w:rsid w:val="000E7B10"/>
    <w:rsid w:val="000F0816"/>
    <w:rsid w:val="000F17E6"/>
    <w:rsid w:val="000F1E18"/>
    <w:rsid w:val="000F49B9"/>
    <w:rsid w:val="000F71D4"/>
    <w:rsid w:val="001028A1"/>
    <w:rsid w:val="001105A2"/>
    <w:rsid w:val="00110B56"/>
    <w:rsid w:val="00122FFF"/>
    <w:rsid w:val="00123B4F"/>
    <w:rsid w:val="001245AE"/>
    <w:rsid w:val="00127C29"/>
    <w:rsid w:val="001306D5"/>
    <w:rsid w:val="00132F91"/>
    <w:rsid w:val="001403D7"/>
    <w:rsid w:val="00144E85"/>
    <w:rsid w:val="00147C56"/>
    <w:rsid w:val="00157000"/>
    <w:rsid w:val="001606DD"/>
    <w:rsid w:val="00162939"/>
    <w:rsid w:val="00164BD4"/>
    <w:rsid w:val="00165475"/>
    <w:rsid w:val="00170306"/>
    <w:rsid w:val="00174DA2"/>
    <w:rsid w:val="00177E38"/>
    <w:rsid w:val="0018354F"/>
    <w:rsid w:val="001857C9"/>
    <w:rsid w:val="00191220"/>
    <w:rsid w:val="00191C80"/>
    <w:rsid w:val="00192969"/>
    <w:rsid w:val="0019634C"/>
    <w:rsid w:val="001A076E"/>
    <w:rsid w:val="001A08FA"/>
    <w:rsid w:val="001A5263"/>
    <w:rsid w:val="001B119C"/>
    <w:rsid w:val="001C2235"/>
    <w:rsid w:val="001C4A15"/>
    <w:rsid w:val="001C6057"/>
    <w:rsid w:val="001D0D77"/>
    <w:rsid w:val="001D3479"/>
    <w:rsid w:val="001D531A"/>
    <w:rsid w:val="001D730B"/>
    <w:rsid w:val="001E1567"/>
    <w:rsid w:val="001E21BD"/>
    <w:rsid w:val="001E259E"/>
    <w:rsid w:val="001E4630"/>
    <w:rsid w:val="001E491C"/>
    <w:rsid w:val="001F0999"/>
    <w:rsid w:val="001F0AA0"/>
    <w:rsid w:val="001F2660"/>
    <w:rsid w:val="001F351F"/>
    <w:rsid w:val="001F6182"/>
    <w:rsid w:val="0020033A"/>
    <w:rsid w:val="00200DB8"/>
    <w:rsid w:val="0020486A"/>
    <w:rsid w:val="00206B0E"/>
    <w:rsid w:val="00210085"/>
    <w:rsid w:val="00212CAB"/>
    <w:rsid w:val="00213E4E"/>
    <w:rsid w:val="002167B6"/>
    <w:rsid w:val="00222D64"/>
    <w:rsid w:val="002238ED"/>
    <w:rsid w:val="00224E44"/>
    <w:rsid w:val="002254C6"/>
    <w:rsid w:val="00225C67"/>
    <w:rsid w:val="00227B6C"/>
    <w:rsid w:val="00227D14"/>
    <w:rsid w:val="00231312"/>
    <w:rsid w:val="00233CE4"/>
    <w:rsid w:val="002359D9"/>
    <w:rsid w:val="0023719F"/>
    <w:rsid w:val="00240418"/>
    <w:rsid w:val="00242CF0"/>
    <w:rsid w:val="002437C6"/>
    <w:rsid w:val="00243BE7"/>
    <w:rsid w:val="0025294D"/>
    <w:rsid w:val="00253413"/>
    <w:rsid w:val="00253784"/>
    <w:rsid w:val="00256573"/>
    <w:rsid w:val="002615FC"/>
    <w:rsid w:val="0026378F"/>
    <w:rsid w:val="00266945"/>
    <w:rsid w:val="00267978"/>
    <w:rsid w:val="002703A5"/>
    <w:rsid w:val="00272567"/>
    <w:rsid w:val="00272D18"/>
    <w:rsid w:val="00276CC5"/>
    <w:rsid w:val="00281129"/>
    <w:rsid w:val="0028151B"/>
    <w:rsid w:val="002871CD"/>
    <w:rsid w:val="00291C03"/>
    <w:rsid w:val="00292084"/>
    <w:rsid w:val="00292141"/>
    <w:rsid w:val="002A03EE"/>
    <w:rsid w:val="002A0CCB"/>
    <w:rsid w:val="002A2714"/>
    <w:rsid w:val="002A3AC0"/>
    <w:rsid w:val="002A3C11"/>
    <w:rsid w:val="002B0FA4"/>
    <w:rsid w:val="002B2390"/>
    <w:rsid w:val="002C239F"/>
    <w:rsid w:val="002C2400"/>
    <w:rsid w:val="002C3177"/>
    <w:rsid w:val="002C3433"/>
    <w:rsid w:val="002D0178"/>
    <w:rsid w:val="002D0859"/>
    <w:rsid w:val="002D16F4"/>
    <w:rsid w:val="002D1B90"/>
    <w:rsid w:val="002D2D5B"/>
    <w:rsid w:val="002D3123"/>
    <w:rsid w:val="002D3F7A"/>
    <w:rsid w:val="002D4277"/>
    <w:rsid w:val="002D6490"/>
    <w:rsid w:val="002D6ECA"/>
    <w:rsid w:val="002E2A4F"/>
    <w:rsid w:val="002E3708"/>
    <w:rsid w:val="002E38CB"/>
    <w:rsid w:val="002E6C36"/>
    <w:rsid w:val="002F0683"/>
    <w:rsid w:val="002F3871"/>
    <w:rsid w:val="002F38EE"/>
    <w:rsid w:val="002F4F17"/>
    <w:rsid w:val="002F5093"/>
    <w:rsid w:val="002F54EF"/>
    <w:rsid w:val="002F7194"/>
    <w:rsid w:val="00316329"/>
    <w:rsid w:val="003170CF"/>
    <w:rsid w:val="00317AE5"/>
    <w:rsid w:val="00332B2A"/>
    <w:rsid w:val="00337C58"/>
    <w:rsid w:val="00341D97"/>
    <w:rsid w:val="00341DC9"/>
    <w:rsid w:val="00342EC6"/>
    <w:rsid w:val="0034391F"/>
    <w:rsid w:val="00344655"/>
    <w:rsid w:val="003510E3"/>
    <w:rsid w:val="00352680"/>
    <w:rsid w:val="00364BA6"/>
    <w:rsid w:val="00366214"/>
    <w:rsid w:val="003668A9"/>
    <w:rsid w:val="00367E92"/>
    <w:rsid w:val="003704D2"/>
    <w:rsid w:val="00372545"/>
    <w:rsid w:val="003740F3"/>
    <w:rsid w:val="00380EC0"/>
    <w:rsid w:val="0038702E"/>
    <w:rsid w:val="003918B2"/>
    <w:rsid w:val="00394D40"/>
    <w:rsid w:val="00394F12"/>
    <w:rsid w:val="00394FED"/>
    <w:rsid w:val="00395895"/>
    <w:rsid w:val="00397A5D"/>
    <w:rsid w:val="003A1DD5"/>
    <w:rsid w:val="003A276D"/>
    <w:rsid w:val="003A6197"/>
    <w:rsid w:val="003B015F"/>
    <w:rsid w:val="003B103D"/>
    <w:rsid w:val="003B30C7"/>
    <w:rsid w:val="003C003A"/>
    <w:rsid w:val="003C1390"/>
    <w:rsid w:val="003C5BA8"/>
    <w:rsid w:val="003C7DF3"/>
    <w:rsid w:val="003D40B6"/>
    <w:rsid w:val="003E3AB3"/>
    <w:rsid w:val="003E58A9"/>
    <w:rsid w:val="003E59AF"/>
    <w:rsid w:val="003E7AF7"/>
    <w:rsid w:val="003F5000"/>
    <w:rsid w:val="003F6764"/>
    <w:rsid w:val="003F6FD5"/>
    <w:rsid w:val="00402C61"/>
    <w:rsid w:val="00403660"/>
    <w:rsid w:val="00404C95"/>
    <w:rsid w:val="0040560C"/>
    <w:rsid w:val="0041556C"/>
    <w:rsid w:val="004209F4"/>
    <w:rsid w:val="004211A2"/>
    <w:rsid w:val="0042130A"/>
    <w:rsid w:val="0043032A"/>
    <w:rsid w:val="00431969"/>
    <w:rsid w:val="00433C23"/>
    <w:rsid w:val="0044171A"/>
    <w:rsid w:val="0044242B"/>
    <w:rsid w:val="00442737"/>
    <w:rsid w:val="004500E2"/>
    <w:rsid w:val="004655D4"/>
    <w:rsid w:val="00465D65"/>
    <w:rsid w:val="00466B47"/>
    <w:rsid w:val="00467398"/>
    <w:rsid w:val="00473B72"/>
    <w:rsid w:val="00476008"/>
    <w:rsid w:val="00477BB5"/>
    <w:rsid w:val="00482FFA"/>
    <w:rsid w:val="00484B34"/>
    <w:rsid w:val="00484E67"/>
    <w:rsid w:val="00486604"/>
    <w:rsid w:val="004900B2"/>
    <w:rsid w:val="00491A55"/>
    <w:rsid w:val="00491C17"/>
    <w:rsid w:val="00492226"/>
    <w:rsid w:val="00492D3D"/>
    <w:rsid w:val="004947A3"/>
    <w:rsid w:val="004947CC"/>
    <w:rsid w:val="0049533C"/>
    <w:rsid w:val="004A0C87"/>
    <w:rsid w:val="004A106F"/>
    <w:rsid w:val="004A1F27"/>
    <w:rsid w:val="004A20C1"/>
    <w:rsid w:val="004A2279"/>
    <w:rsid w:val="004A240F"/>
    <w:rsid w:val="004A3046"/>
    <w:rsid w:val="004A3FE5"/>
    <w:rsid w:val="004B274E"/>
    <w:rsid w:val="004B32DA"/>
    <w:rsid w:val="004B38FF"/>
    <w:rsid w:val="004B4BF6"/>
    <w:rsid w:val="004B5D2E"/>
    <w:rsid w:val="004B7623"/>
    <w:rsid w:val="004C1D6A"/>
    <w:rsid w:val="004C3220"/>
    <w:rsid w:val="004C6C86"/>
    <w:rsid w:val="004D2B37"/>
    <w:rsid w:val="004D54AB"/>
    <w:rsid w:val="004E0519"/>
    <w:rsid w:val="004E30D5"/>
    <w:rsid w:val="004E34D0"/>
    <w:rsid w:val="004E3C21"/>
    <w:rsid w:val="004F0DC4"/>
    <w:rsid w:val="004F1443"/>
    <w:rsid w:val="004F27D5"/>
    <w:rsid w:val="004F48E2"/>
    <w:rsid w:val="0050292A"/>
    <w:rsid w:val="0050764E"/>
    <w:rsid w:val="00510BA3"/>
    <w:rsid w:val="00511681"/>
    <w:rsid w:val="00511AC1"/>
    <w:rsid w:val="00511C02"/>
    <w:rsid w:val="0051289C"/>
    <w:rsid w:val="0051705E"/>
    <w:rsid w:val="00517851"/>
    <w:rsid w:val="00520BCB"/>
    <w:rsid w:val="00523200"/>
    <w:rsid w:val="005235E6"/>
    <w:rsid w:val="00526DC0"/>
    <w:rsid w:val="0053187A"/>
    <w:rsid w:val="00534A24"/>
    <w:rsid w:val="00535CEF"/>
    <w:rsid w:val="005408E4"/>
    <w:rsid w:val="00544525"/>
    <w:rsid w:val="005451C3"/>
    <w:rsid w:val="005467FD"/>
    <w:rsid w:val="0054745D"/>
    <w:rsid w:val="0055000C"/>
    <w:rsid w:val="00554D3D"/>
    <w:rsid w:val="005628AF"/>
    <w:rsid w:val="0056583E"/>
    <w:rsid w:val="00567C7A"/>
    <w:rsid w:val="00570EF4"/>
    <w:rsid w:val="00575B99"/>
    <w:rsid w:val="00577396"/>
    <w:rsid w:val="00582E16"/>
    <w:rsid w:val="0058321F"/>
    <w:rsid w:val="00583E3A"/>
    <w:rsid w:val="00583FC5"/>
    <w:rsid w:val="00584F54"/>
    <w:rsid w:val="00585F4E"/>
    <w:rsid w:val="00590D85"/>
    <w:rsid w:val="00591085"/>
    <w:rsid w:val="00591D31"/>
    <w:rsid w:val="005978C4"/>
    <w:rsid w:val="00597ACF"/>
    <w:rsid w:val="005A01C8"/>
    <w:rsid w:val="005A6ED1"/>
    <w:rsid w:val="005B0CF7"/>
    <w:rsid w:val="005B7357"/>
    <w:rsid w:val="005C044E"/>
    <w:rsid w:val="005C2261"/>
    <w:rsid w:val="005C29A7"/>
    <w:rsid w:val="005D070D"/>
    <w:rsid w:val="005D66B6"/>
    <w:rsid w:val="005D68FF"/>
    <w:rsid w:val="005D6CF1"/>
    <w:rsid w:val="005D6D2F"/>
    <w:rsid w:val="005E0C4E"/>
    <w:rsid w:val="005E4021"/>
    <w:rsid w:val="005F1511"/>
    <w:rsid w:val="005F1F34"/>
    <w:rsid w:val="005F6C8E"/>
    <w:rsid w:val="005F7B3D"/>
    <w:rsid w:val="0060062A"/>
    <w:rsid w:val="00601873"/>
    <w:rsid w:val="00602E64"/>
    <w:rsid w:val="00604620"/>
    <w:rsid w:val="00604AD3"/>
    <w:rsid w:val="00607962"/>
    <w:rsid w:val="00613BEB"/>
    <w:rsid w:val="006149D2"/>
    <w:rsid w:val="00620688"/>
    <w:rsid w:val="006208DA"/>
    <w:rsid w:val="00625D4A"/>
    <w:rsid w:val="00625E8F"/>
    <w:rsid w:val="006322F7"/>
    <w:rsid w:val="00632D4C"/>
    <w:rsid w:val="0063364F"/>
    <w:rsid w:val="00634384"/>
    <w:rsid w:val="006354F5"/>
    <w:rsid w:val="00637F5F"/>
    <w:rsid w:val="00640A91"/>
    <w:rsid w:val="00641168"/>
    <w:rsid w:val="006431F0"/>
    <w:rsid w:val="00645A0E"/>
    <w:rsid w:val="00646EC5"/>
    <w:rsid w:val="0064748F"/>
    <w:rsid w:val="00652DC8"/>
    <w:rsid w:val="0066120C"/>
    <w:rsid w:val="00661223"/>
    <w:rsid w:val="00662250"/>
    <w:rsid w:val="00664794"/>
    <w:rsid w:val="00664A5A"/>
    <w:rsid w:val="006654FC"/>
    <w:rsid w:val="0066625C"/>
    <w:rsid w:val="00670DA5"/>
    <w:rsid w:val="006721BD"/>
    <w:rsid w:val="00672625"/>
    <w:rsid w:val="00672A59"/>
    <w:rsid w:val="00673D39"/>
    <w:rsid w:val="006740F4"/>
    <w:rsid w:val="00674E7A"/>
    <w:rsid w:val="0067758A"/>
    <w:rsid w:val="006777C1"/>
    <w:rsid w:val="00684876"/>
    <w:rsid w:val="00685794"/>
    <w:rsid w:val="00686042"/>
    <w:rsid w:val="00687D1A"/>
    <w:rsid w:val="00690D36"/>
    <w:rsid w:val="0069113E"/>
    <w:rsid w:val="00691AA0"/>
    <w:rsid w:val="006924B5"/>
    <w:rsid w:val="00692632"/>
    <w:rsid w:val="00692971"/>
    <w:rsid w:val="006A3E5B"/>
    <w:rsid w:val="006A4FFB"/>
    <w:rsid w:val="006A7661"/>
    <w:rsid w:val="006B081E"/>
    <w:rsid w:val="006B4380"/>
    <w:rsid w:val="006B4A63"/>
    <w:rsid w:val="006B6CA9"/>
    <w:rsid w:val="006B7923"/>
    <w:rsid w:val="006C1FC6"/>
    <w:rsid w:val="006C3257"/>
    <w:rsid w:val="006C726C"/>
    <w:rsid w:val="006D1040"/>
    <w:rsid w:val="006D1177"/>
    <w:rsid w:val="006D122E"/>
    <w:rsid w:val="006D3CE1"/>
    <w:rsid w:val="006D6F09"/>
    <w:rsid w:val="006E1285"/>
    <w:rsid w:val="006E2C76"/>
    <w:rsid w:val="006E43C1"/>
    <w:rsid w:val="006E4B61"/>
    <w:rsid w:val="006E5916"/>
    <w:rsid w:val="006E745E"/>
    <w:rsid w:val="006F3545"/>
    <w:rsid w:val="006F49EC"/>
    <w:rsid w:val="006F6672"/>
    <w:rsid w:val="006F7941"/>
    <w:rsid w:val="006F7F72"/>
    <w:rsid w:val="007008E8"/>
    <w:rsid w:val="007042CA"/>
    <w:rsid w:val="00710D17"/>
    <w:rsid w:val="00711F2A"/>
    <w:rsid w:val="00715016"/>
    <w:rsid w:val="0071550D"/>
    <w:rsid w:val="00715E44"/>
    <w:rsid w:val="007236B8"/>
    <w:rsid w:val="00723F8C"/>
    <w:rsid w:val="007252A7"/>
    <w:rsid w:val="0073001F"/>
    <w:rsid w:val="00734C2E"/>
    <w:rsid w:val="007439E2"/>
    <w:rsid w:val="00743D33"/>
    <w:rsid w:val="00752004"/>
    <w:rsid w:val="00753684"/>
    <w:rsid w:val="0075740B"/>
    <w:rsid w:val="00757489"/>
    <w:rsid w:val="007575EB"/>
    <w:rsid w:val="00760E25"/>
    <w:rsid w:val="00760E5F"/>
    <w:rsid w:val="00761921"/>
    <w:rsid w:val="0076796C"/>
    <w:rsid w:val="00770BE0"/>
    <w:rsid w:val="00771F5E"/>
    <w:rsid w:val="0077247B"/>
    <w:rsid w:val="0077466A"/>
    <w:rsid w:val="00776D71"/>
    <w:rsid w:val="00780A14"/>
    <w:rsid w:val="007825D5"/>
    <w:rsid w:val="007856DE"/>
    <w:rsid w:val="007867EE"/>
    <w:rsid w:val="00791320"/>
    <w:rsid w:val="00792368"/>
    <w:rsid w:val="00793C69"/>
    <w:rsid w:val="00796B5B"/>
    <w:rsid w:val="007A0616"/>
    <w:rsid w:val="007A24B7"/>
    <w:rsid w:val="007A37BD"/>
    <w:rsid w:val="007A386C"/>
    <w:rsid w:val="007A658D"/>
    <w:rsid w:val="007A663A"/>
    <w:rsid w:val="007B483D"/>
    <w:rsid w:val="007C15AF"/>
    <w:rsid w:val="007C27F7"/>
    <w:rsid w:val="007C28B3"/>
    <w:rsid w:val="007C57F4"/>
    <w:rsid w:val="007C67D8"/>
    <w:rsid w:val="007D05DE"/>
    <w:rsid w:val="007D0BDA"/>
    <w:rsid w:val="007D278A"/>
    <w:rsid w:val="007E78EF"/>
    <w:rsid w:val="007F0419"/>
    <w:rsid w:val="007F2419"/>
    <w:rsid w:val="007F43D8"/>
    <w:rsid w:val="00802482"/>
    <w:rsid w:val="008062EF"/>
    <w:rsid w:val="00807FA4"/>
    <w:rsid w:val="008111A7"/>
    <w:rsid w:val="008128C2"/>
    <w:rsid w:val="008129E1"/>
    <w:rsid w:val="00812E76"/>
    <w:rsid w:val="00812EBE"/>
    <w:rsid w:val="00815A0C"/>
    <w:rsid w:val="0082148A"/>
    <w:rsid w:val="008233FA"/>
    <w:rsid w:val="00830C28"/>
    <w:rsid w:val="00832E9E"/>
    <w:rsid w:val="00833757"/>
    <w:rsid w:val="00835773"/>
    <w:rsid w:val="0083628F"/>
    <w:rsid w:val="00840567"/>
    <w:rsid w:val="00841631"/>
    <w:rsid w:val="00841662"/>
    <w:rsid w:val="00841CE9"/>
    <w:rsid w:val="00844001"/>
    <w:rsid w:val="00844B3E"/>
    <w:rsid w:val="008464AA"/>
    <w:rsid w:val="00853B48"/>
    <w:rsid w:val="008570D4"/>
    <w:rsid w:val="008571E6"/>
    <w:rsid w:val="0085754D"/>
    <w:rsid w:val="00864428"/>
    <w:rsid w:val="00873E0F"/>
    <w:rsid w:val="00874002"/>
    <w:rsid w:val="008813AC"/>
    <w:rsid w:val="00890157"/>
    <w:rsid w:val="0089077B"/>
    <w:rsid w:val="00891AE1"/>
    <w:rsid w:val="00894739"/>
    <w:rsid w:val="008A0853"/>
    <w:rsid w:val="008A2424"/>
    <w:rsid w:val="008A2F99"/>
    <w:rsid w:val="008A36F7"/>
    <w:rsid w:val="008A531C"/>
    <w:rsid w:val="008B2ED7"/>
    <w:rsid w:val="008B5B40"/>
    <w:rsid w:val="008B7FA7"/>
    <w:rsid w:val="008C1E09"/>
    <w:rsid w:val="008C2D3B"/>
    <w:rsid w:val="008C3F49"/>
    <w:rsid w:val="008D080A"/>
    <w:rsid w:val="008D201A"/>
    <w:rsid w:val="008E1941"/>
    <w:rsid w:val="008E2154"/>
    <w:rsid w:val="008E4B7E"/>
    <w:rsid w:val="008E56E7"/>
    <w:rsid w:val="008E630E"/>
    <w:rsid w:val="008F3A79"/>
    <w:rsid w:val="008F3F66"/>
    <w:rsid w:val="008F4E2B"/>
    <w:rsid w:val="008F6358"/>
    <w:rsid w:val="008F6806"/>
    <w:rsid w:val="008F7367"/>
    <w:rsid w:val="008F7D5F"/>
    <w:rsid w:val="00903B46"/>
    <w:rsid w:val="009069C2"/>
    <w:rsid w:val="00912B12"/>
    <w:rsid w:val="00915C1D"/>
    <w:rsid w:val="009165B5"/>
    <w:rsid w:val="00916D44"/>
    <w:rsid w:val="0092018B"/>
    <w:rsid w:val="0092047C"/>
    <w:rsid w:val="00925CBA"/>
    <w:rsid w:val="00926DEC"/>
    <w:rsid w:val="00927237"/>
    <w:rsid w:val="00930CCA"/>
    <w:rsid w:val="009318FC"/>
    <w:rsid w:val="00931CCC"/>
    <w:rsid w:val="00932D2C"/>
    <w:rsid w:val="009344D2"/>
    <w:rsid w:val="00934F9E"/>
    <w:rsid w:val="00936AE3"/>
    <w:rsid w:val="00941149"/>
    <w:rsid w:val="00944142"/>
    <w:rsid w:val="0094648D"/>
    <w:rsid w:val="0095236D"/>
    <w:rsid w:val="00952A35"/>
    <w:rsid w:val="0095364E"/>
    <w:rsid w:val="00956BF2"/>
    <w:rsid w:val="00960272"/>
    <w:rsid w:val="00960835"/>
    <w:rsid w:val="0096418E"/>
    <w:rsid w:val="00970E54"/>
    <w:rsid w:val="00976CB1"/>
    <w:rsid w:val="009802F6"/>
    <w:rsid w:val="00980CBB"/>
    <w:rsid w:val="00982A3E"/>
    <w:rsid w:val="00982FFA"/>
    <w:rsid w:val="00983CC8"/>
    <w:rsid w:val="009866B9"/>
    <w:rsid w:val="00987927"/>
    <w:rsid w:val="00991BC2"/>
    <w:rsid w:val="0099221A"/>
    <w:rsid w:val="009927CC"/>
    <w:rsid w:val="0099280A"/>
    <w:rsid w:val="00993120"/>
    <w:rsid w:val="009944C9"/>
    <w:rsid w:val="00995CE2"/>
    <w:rsid w:val="00996DFB"/>
    <w:rsid w:val="009A4354"/>
    <w:rsid w:val="009B144D"/>
    <w:rsid w:val="009B277A"/>
    <w:rsid w:val="009B5458"/>
    <w:rsid w:val="009B702F"/>
    <w:rsid w:val="009C12D3"/>
    <w:rsid w:val="009C181C"/>
    <w:rsid w:val="009C3F1A"/>
    <w:rsid w:val="009C6954"/>
    <w:rsid w:val="009C6BFA"/>
    <w:rsid w:val="009C7087"/>
    <w:rsid w:val="009D2E57"/>
    <w:rsid w:val="009E6F12"/>
    <w:rsid w:val="009E7019"/>
    <w:rsid w:val="009E7364"/>
    <w:rsid w:val="009E77CD"/>
    <w:rsid w:val="009E7E43"/>
    <w:rsid w:val="009F12EB"/>
    <w:rsid w:val="009F4208"/>
    <w:rsid w:val="009F69B4"/>
    <w:rsid w:val="009F76EC"/>
    <w:rsid w:val="009F7D12"/>
    <w:rsid w:val="00A03445"/>
    <w:rsid w:val="00A06367"/>
    <w:rsid w:val="00A121AB"/>
    <w:rsid w:val="00A12DDA"/>
    <w:rsid w:val="00A144E9"/>
    <w:rsid w:val="00A14D85"/>
    <w:rsid w:val="00A16910"/>
    <w:rsid w:val="00A24DDC"/>
    <w:rsid w:val="00A25CEE"/>
    <w:rsid w:val="00A33BF0"/>
    <w:rsid w:val="00A33F5D"/>
    <w:rsid w:val="00A34318"/>
    <w:rsid w:val="00A34A64"/>
    <w:rsid w:val="00A3671D"/>
    <w:rsid w:val="00A3732D"/>
    <w:rsid w:val="00A405AB"/>
    <w:rsid w:val="00A40683"/>
    <w:rsid w:val="00A40D6C"/>
    <w:rsid w:val="00A4115E"/>
    <w:rsid w:val="00A427AA"/>
    <w:rsid w:val="00A43D69"/>
    <w:rsid w:val="00A444AA"/>
    <w:rsid w:val="00A50712"/>
    <w:rsid w:val="00A51C97"/>
    <w:rsid w:val="00A51FFA"/>
    <w:rsid w:val="00A520AB"/>
    <w:rsid w:val="00A54EB5"/>
    <w:rsid w:val="00A56F80"/>
    <w:rsid w:val="00A57645"/>
    <w:rsid w:val="00A64047"/>
    <w:rsid w:val="00A6597B"/>
    <w:rsid w:val="00A65CE1"/>
    <w:rsid w:val="00A65EB7"/>
    <w:rsid w:val="00A70F8D"/>
    <w:rsid w:val="00A72424"/>
    <w:rsid w:val="00A72CAD"/>
    <w:rsid w:val="00A75B8B"/>
    <w:rsid w:val="00A75E05"/>
    <w:rsid w:val="00A77777"/>
    <w:rsid w:val="00A77AB9"/>
    <w:rsid w:val="00A81192"/>
    <w:rsid w:val="00A854D5"/>
    <w:rsid w:val="00A86D17"/>
    <w:rsid w:val="00A873BC"/>
    <w:rsid w:val="00A911B8"/>
    <w:rsid w:val="00A93577"/>
    <w:rsid w:val="00A95124"/>
    <w:rsid w:val="00A96386"/>
    <w:rsid w:val="00A972A6"/>
    <w:rsid w:val="00A97E76"/>
    <w:rsid w:val="00AA1640"/>
    <w:rsid w:val="00AA745D"/>
    <w:rsid w:val="00AB014F"/>
    <w:rsid w:val="00AB2BCD"/>
    <w:rsid w:val="00AB40F3"/>
    <w:rsid w:val="00AB428E"/>
    <w:rsid w:val="00AB4446"/>
    <w:rsid w:val="00AB4550"/>
    <w:rsid w:val="00AB4777"/>
    <w:rsid w:val="00AB4DE3"/>
    <w:rsid w:val="00AB53E7"/>
    <w:rsid w:val="00AB643B"/>
    <w:rsid w:val="00AC1202"/>
    <w:rsid w:val="00AC2C1E"/>
    <w:rsid w:val="00AC3F99"/>
    <w:rsid w:val="00AC4081"/>
    <w:rsid w:val="00AC5294"/>
    <w:rsid w:val="00AC67FF"/>
    <w:rsid w:val="00AD0C6B"/>
    <w:rsid w:val="00AD1654"/>
    <w:rsid w:val="00AD1DE8"/>
    <w:rsid w:val="00AD4A90"/>
    <w:rsid w:val="00AD518C"/>
    <w:rsid w:val="00AE02ED"/>
    <w:rsid w:val="00AE04EE"/>
    <w:rsid w:val="00AE0598"/>
    <w:rsid w:val="00AE2DE4"/>
    <w:rsid w:val="00AE3238"/>
    <w:rsid w:val="00AE3F74"/>
    <w:rsid w:val="00AE47D3"/>
    <w:rsid w:val="00AE5EC7"/>
    <w:rsid w:val="00AF3B1C"/>
    <w:rsid w:val="00AF5BDE"/>
    <w:rsid w:val="00AF66B3"/>
    <w:rsid w:val="00AF6F03"/>
    <w:rsid w:val="00B02185"/>
    <w:rsid w:val="00B02A4E"/>
    <w:rsid w:val="00B04AFA"/>
    <w:rsid w:val="00B06692"/>
    <w:rsid w:val="00B10AB9"/>
    <w:rsid w:val="00B10F1A"/>
    <w:rsid w:val="00B11C20"/>
    <w:rsid w:val="00B1439C"/>
    <w:rsid w:val="00B16BC7"/>
    <w:rsid w:val="00B21BF2"/>
    <w:rsid w:val="00B22DFD"/>
    <w:rsid w:val="00B25C99"/>
    <w:rsid w:val="00B25E72"/>
    <w:rsid w:val="00B2780C"/>
    <w:rsid w:val="00B31516"/>
    <w:rsid w:val="00B31654"/>
    <w:rsid w:val="00B3277D"/>
    <w:rsid w:val="00B331C7"/>
    <w:rsid w:val="00B35151"/>
    <w:rsid w:val="00B363FB"/>
    <w:rsid w:val="00B3666E"/>
    <w:rsid w:val="00B3755E"/>
    <w:rsid w:val="00B37CF8"/>
    <w:rsid w:val="00B41A05"/>
    <w:rsid w:val="00B43BD0"/>
    <w:rsid w:val="00B43F60"/>
    <w:rsid w:val="00B45BF3"/>
    <w:rsid w:val="00B50D91"/>
    <w:rsid w:val="00B51658"/>
    <w:rsid w:val="00B57E92"/>
    <w:rsid w:val="00B622A1"/>
    <w:rsid w:val="00B6419A"/>
    <w:rsid w:val="00B65E39"/>
    <w:rsid w:val="00B663F7"/>
    <w:rsid w:val="00B72142"/>
    <w:rsid w:val="00B738A3"/>
    <w:rsid w:val="00B73F92"/>
    <w:rsid w:val="00B75129"/>
    <w:rsid w:val="00B77781"/>
    <w:rsid w:val="00B86125"/>
    <w:rsid w:val="00B86E0A"/>
    <w:rsid w:val="00B9275F"/>
    <w:rsid w:val="00B952BF"/>
    <w:rsid w:val="00B96C43"/>
    <w:rsid w:val="00BA1066"/>
    <w:rsid w:val="00BA2ABF"/>
    <w:rsid w:val="00BA5A95"/>
    <w:rsid w:val="00BA6B26"/>
    <w:rsid w:val="00BA7A41"/>
    <w:rsid w:val="00BB0637"/>
    <w:rsid w:val="00BB13A4"/>
    <w:rsid w:val="00BB1DC7"/>
    <w:rsid w:val="00BB335B"/>
    <w:rsid w:val="00BB71A4"/>
    <w:rsid w:val="00BC1F77"/>
    <w:rsid w:val="00BC2850"/>
    <w:rsid w:val="00BC2CA7"/>
    <w:rsid w:val="00BC6738"/>
    <w:rsid w:val="00BC7C55"/>
    <w:rsid w:val="00BD641C"/>
    <w:rsid w:val="00BE0DD6"/>
    <w:rsid w:val="00BE6878"/>
    <w:rsid w:val="00BF34BB"/>
    <w:rsid w:val="00BF692B"/>
    <w:rsid w:val="00BF7A25"/>
    <w:rsid w:val="00C01C80"/>
    <w:rsid w:val="00C064CB"/>
    <w:rsid w:val="00C0652C"/>
    <w:rsid w:val="00C06CF1"/>
    <w:rsid w:val="00C06D1C"/>
    <w:rsid w:val="00C075B5"/>
    <w:rsid w:val="00C1193A"/>
    <w:rsid w:val="00C11DED"/>
    <w:rsid w:val="00C15A01"/>
    <w:rsid w:val="00C1624A"/>
    <w:rsid w:val="00C1658A"/>
    <w:rsid w:val="00C17E4D"/>
    <w:rsid w:val="00C220FA"/>
    <w:rsid w:val="00C24DC5"/>
    <w:rsid w:val="00C27AA3"/>
    <w:rsid w:val="00C361D5"/>
    <w:rsid w:val="00C36695"/>
    <w:rsid w:val="00C40574"/>
    <w:rsid w:val="00C40BE3"/>
    <w:rsid w:val="00C43C2A"/>
    <w:rsid w:val="00C43C72"/>
    <w:rsid w:val="00C44C6A"/>
    <w:rsid w:val="00C47764"/>
    <w:rsid w:val="00C51383"/>
    <w:rsid w:val="00C51D08"/>
    <w:rsid w:val="00C562A3"/>
    <w:rsid w:val="00C57CE2"/>
    <w:rsid w:val="00C6151C"/>
    <w:rsid w:val="00C65AB7"/>
    <w:rsid w:val="00C67288"/>
    <w:rsid w:val="00C74A56"/>
    <w:rsid w:val="00C753E8"/>
    <w:rsid w:val="00C761A1"/>
    <w:rsid w:val="00C76698"/>
    <w:rsid w:val="00C76DC4"/>
    <w:rsid w:val="00C77697"/>
    <w:rsid w:val="00C77DD7"/>
    <w:rsid w:val="00C80DA8"/>
    <w:rsid w:val="00C827A2"/>
    <w:rsid w:val="00C87DA0"/>
    <w:rsid w:val="00C913CC"/>
    <w:rsid w:val="00C953FB"/>
    <w:rsid w:val="00CA13DD"/>
    <w:rsid w:val="00CA6564"/>
    <w:rsid w:val="00CB0E4F"/>
    <w:rsid w:val="00CB18A7"/>
    <w:rsid w:val="00CB3A4E"/>
    <w:rsid w:val="00CB636F"/>
    <w:rsid w:val="00CB6F9B"/>
    <w:rsid w:val="00CC50FB"/>
    <w:rsid w:val="00CD22E9"/>
    <w:rsid w:val="00CD2AA9"/>
    <w:rsid w:val="00CD43BB"/>
    <w:rsid w:val="00CE3293"/>
    <w:rsid w:val="00CE4448"/>
    <w:rsid w:val="00CE5AB9"/>
    <w:rsid w:val="00CF0B23"/>
    <w:rsid w:val="00CF2865"/>
    <w:rsid w:val="00CF3026"/>
    <w:rsid w:val="00CF3699"/>
    <w:rsid w:val="00CF5A23"/>
    <w:rsid w:val="00CF61B8"/>
    <w:rsid w:val="00D00BC9"/>
    <w:rsid w:val="00D03902"/>
    <w:rsid w:val="00D053BA"/>
    <w:rsid w:val="00D0572A"/>
    <w:rsid w:val="00D12ADC"/>
    <w:rsid w:val="00D1496B"/>
    <w:rsid w:val="00D1641A"/>
    <w:rsid w:val="00D20A7F"/>
    <w:rsid w:val="00D22FAE"/>
    <w:rsid w:val="00D307E7"/>
    <w:rsid w:val="00D31C66"/>
    <w:rsid w:val="00D4120B"/>
    <w:rsid w:val="00D41FB0"/>
    <w:rsid w:val="00D438D2"/>
    <w:rsid w:val="00D44E10"/>
    <w:rsid w:val="00D514AE"/>
    <w:rsid w:val="00D52095"/>
    <w:rsid w:val="00D54767"/>
    <w:rsid w:val="00D54ACE"/>
    <w:rsid w:val="00D601F9"/>
    <w:rsid w:val="00D631DA"/>
    <w:rsid w:val="00D64947"/>
    <w:rsid w:val="00D7236D"/>
    <w:rsid w:val="00D75EB5"/>
    <w:rsid w:val="00D84163"/>
    <w:rsid w:val="00D84B8D"/>
    <w:rsid w:val="00D85348"/>
    <w:rsid w:val="00D857D0"/>
    <w:rsid w:val="00D90825"/>
    <w:rsid w:val="00D9695D"/>
    <w:rsid w:val="00D97BC1"/>
    <w:rsid w:val="00DA10C8"/>
    <w:rsid w:val="00DA2986"/>
    <w:rsid w:val="00DA2DAA"/>
    <w:rsid w:val="00DA4B7F"/>
    <w:rsid w:val="00DA645F"/>
    <w:rsid w:val="00DA6B44"/>
    <w:rsid w:val="00DA7316"/>
    <w:rsid w:val="00DA745C"/>
    <w:rsid w:val="00DB14CF"/>
    <w:rsid w:val="00DB5FB8"/>
    <w:rsid w:val="00DB75F1"/>
    <w:rsid w:val="00DC0852"/>
    <w:rsid w:val="00DC108C"/>
    <w:rsid w:val="00DC5D1A"/>
    <w:rsid w:val="00DC667C"/>
    <w:rsid w:val="00DC7936"/>
    <w:rsid w:val="00DE1BC7"/>
    <w:rsid w:val="00DE1E5C"/>
    <w:rsid w:val="00DE6356"/>
    <w:rsid w:val="00DF033C"/>
    <w:rsid w:val="00DF07D1"/>
    <w:rsid w:val="00DF50D3"/>
    <w:rsid w:val="00DF6339"/>
    <w:rsid w:val="00DF7A1C"/>
    <w:rsid w:val="00E0342C"/>
    <w:rsid w:val="00E123E4"/>
    <w:rsid w:val="00E15C52"/>
    <w:rsid w:val="00E16C6E"/>
    <w:rsid w:val="00E16E41"/>
    <w:rsid w:val="00E2197D"/>
    <w:rsid w:val="00E2207E"/>
    <w:rsid w:val="00E35E9B"/>
    <w:rsid w:val="00E36664"/>
    <w:rsid w:val="00E37D4D"/>
    <w:rsid w:val="00E42349"/>
    <w:rsid w:val="00E429A6"/>
    <w:rsid w:val="00E43225"/>
    <w:rsid w:val="00E45987"/>
    <w:rsid w:val="00E47EC7"/>
    <w:rsid w:val="00E522B3"/>
    <w:rsid w:val="00E544FF"/>
    <w:rsid w:val="00E642E6"/>
    <w:rsid w:val="00E64A47"/>
    <w:rsid w:val="00E65F2B"/>
    <w:rsid w:val="00E669BC"/>
    <w:rsid w:val="00E67BAC"/>
    <w:rsid w:val="00E71161"/>
    <w:rsid w:val="00E7242B"/>
    <w:rsid w:val="00E728D9"/>
    <w:rsid w:val="00E76773"/>
    <w:rsid w:val="00E76A23"/>
    <w:rsid w:val="00E7767D"/>
    <w:rsid w:val="00E800F6"/>
    <w:rsid w:val="00E82CEA"/>
    <w:rsid w:val="00E83458"/>
    <w:rsid w:val="00E87CD5"/>
    <w:rsid w:val="00E917CC"/>
    <w:rsid w:val="00E92699"/>
    <w:rsid w:val="00E927E4"/>
    <w:rsid w:val="00E928AE"/>
    <w:rsid w:val="00E93ECE"/>
    <w:rsid w:val="00E959DF"/>
    <w:rsid w:val="00E95B75"/>
    <w:rsid w:val="00EA512A"/>
    <w:rsid w:val="00EA6798"/>
    <w:rsid w:val="00EA71F1"/>
    <w:rsid w:val="00EA7420"/>
    <w:rsid w:val="00EA7CFA"/>
    <w:rsid w:val="00EB50FD"/>
    <w:rsid w:val="00EB57EC"/>
    <w:rsid w:val="00EB5C6E"/>
    <w:rsid w:val="00EB6153"/>
    <w:rsid w:val="00EC28ED"/>
    <w:rsid w:val="00EC5A65"/>
    <w:rsid w:val="00EC6CA6"/>
    <w:rsid w:val="00ED0400"/>
    <w:rsid w:val="00ED04CE"/>
    <w:rsid w:val="00ED12FD"/>
    <w:rsid w:val="00ED2AA7"/>
    <w:rsid w:val="00ED30FE"/>
    <w:rsid w:val="00ED6814"/>
    <w:rsid w:val="00EE2091"/>
    <w:rsid w:val="00EE2600"/>
    <w:rsid w:val="00EE449E"/>
    <w:rsid w:val="00EF18D8"/>
    <w:rsid w:val="00EF51B1"/>
    <w:rsid w:val="00EF75E0"/>
    <w:rsid w:val="00F00174"/>
    <w:rsid w:val="00F013CC"/>
    <w:rsid w:val="00F03608"/>
    <w:rsid w:val="00F102A9"/>
    <w:rsid w:val="00F13BD0"/>
    <w:rsid w:val="00F17A8E"/>
    <w:rsid w:val="00F17EDA"/>
    <w:rsid w:val="00F200D3"/>
    <w:rsid w:val="00F20A64"/>
    <w:rsid w:val="00F22934"/>
    <w:rsid w:val="00F24326"/>
    <w:rsid w:val="00F310E4"/>
    <w:rsid w:val="00F357C6"/>
    <w:rsid w:val="00F37C1B"/>
    <w:rsid w:val="00F40FA3"/>
    <w:rsid w:val="00F434E1"/>
    <w:rsid w:val="00F466E9"/>
    <w:rsid w:val="00F553F9"/>
    <w:rsid w:val="00F6055A"/>
    <w:rsid w:val="00F60826"/>
    <w:rsid w:val="00F60BE2"/>
    <w:rsid w:val="00F62FE5"/>
    <w:rsid w:val="00F63A53"/>
    <w:rsid w:val="00F63AF0"/>
    <w:rsid w:val="00F658C7"/>
    <w:rsid w:val="00F6705D"/>
    <w:rsid w:val="00F675C2"/>
    <w:rsid w:val="00F7241D"/>
    <w:rsid w:val="00F800BA"/>
    <w:rsid w:val="00F80FF8"/>
    <w:rsid w:val="00F8109E"/>
    <w:rsid w:val="00F83FA1"/>
    <w:rsid w:val="00F84CD0"/>
    <w:rsid w:val="00F85FF0"/>
    <w:rsid w:val="00F9029B"/>
    <w:rsid w:val="00F906A3"/>
    <w:rsid w:val="00F92B63"/>
    <w:rsid w:val="00F9368E"/>
    <w:rsid w:val="00F94D58"/>
    <w:rsid w:val="00F94F6E"/>
    <w:rsid w:val="00F9506E"/>
    <w:rsid w:val="00FA013A"/>
    <w:rsid w:val="00FA4A02"/>
    <w:rsid w:val="00FA6BCF"/>
    <w:rsid w:val="00FA7648"/>
    <w:rsid w:val="00FB7293"/>
    <w:rsid w:val="00FB786E"/>
    <w:rsid w:val="00FC11BD"/>
    <w:rsid w:val="00FC2184"/>
    <w:rsid w:val="00FC3F49"/>
    <w:rsid w:val="00FC486E"/>
    <w:rsid w:val="00FC48F8"/>
    <w:rsid w:val="00FC5D23"/>
    <w:rsid w:val="00FC616C"/>
    <w:rsid w:val="00FC6B36"/>
    <w:rsid w:val="00FD1148"/>
    <w:rsid w:val="00FD3B0C"/>
    <w:rsid w:val="00FD3DF9"/>
    <w:rsid w:val="00FD66CD"/>
    <w:rsid w:val="00FD784E"/>
    <w:rsid w:val="00FE0B14"/>
    <w:rsid w:val="00FE0DD2"/>
    <w:rsid w:val="00FE209A"/>
    <w:rsid w:val="00FE523A"/>
    <w:rsid w:val="00FE6CFA"/>
    <w:rsid w:val="00FF043A"/>
    <w:rsid w:val="00FF0FE8"/>
    <w:rsid w:val="00FF218B"/>
    <w:rsid w:val="00FF63A6"/>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938BAC"/>
  <w15:docId w15:val="{02C83D60-7708-43C3-B528-7A7D2E5F9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2E76"/>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qFormat/>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character" w:styleId="Strong">
    <w:name w:val="Strong"/>
    <w:basedOn w:val="DefaultParagraphFont"/>
    <w:uiPriority w:val="22"/>
    <w:qFormat/>
    <w:rsid w:val="008A2F99"/>
    <w:rPr>
      <w:b/>
      <w:bCs/>
    </w:rPr>
  </w:style>
  <w:style w:type="character" w:styleId="Emphasis">
    <w:name w:val="Emphasis"/>
    <w:basedOn w:val="DefaultParagraphFont"/>
    <w:uiPriority w:val="20"/>
    <w:qFormat/>
    <w:rsid w:val="006777C1"/>
    <w:rPr>
      <w:i/>
      <w:iCs/>
    </w:rPr>
  </w:style>
  <w:style w:type="paragraph" w:styleId="NormalWeb">
    <w:name w:val="Normal (Web)"/>
    <w:basedOn w:val="Normal"/>
    <w:link w:val="NormalWebChar"/>
    <w:uiPriority w:val="99"/>
    <w:rsid w:val="00FF63A6"/>
    <w:pPr>
      <w:spacing w:before="100" w:beforeAutospacing="1" w:after="100" w:afterAutospacing="1" w:line="240" w:lineRule="auto"/>
      <w:ind w:firstLine="0"/>
      <w:jc w:val="left"/>
    </w:pPr>
    <w:rPr>
      <w:sz w:val="24"/>
    </w:rPr>
  </w:style>
  <w:style w:type="character" w:customStyle="1" w:styleId="NormalWebChar">
    <w:name w:val="Normal (Web) Char"/>
    <w:basedOn w:val="DefaultParagraphFont"/>
    <w:link w:val="NormalWeb"/>
    <w:rsid w:val="00FF63A6"/>
    <w:rPr>
      <w:sz w:val="24"/>
      <w:szCs w:val="24"/>
    </w:rPr>
  </w:style>
  <w:style w:type="paragraph" w:customStyle="1" w:styleId="Default">
    <w:name w:val="Default"/>
    <w:rsid w:val="008C1E09"/>
    <w:pPr>
      <w:autoSpaceDE w:val="0"/>
      <w:autoSpaceDN w:val="0"/>
      <w:adjustRightInd w:val="0"/>
    </w:pPr>
    <w:rPr>
      <w:color w:val="000000"/>
      <w:sz w:val="24"/>
      <w:szCs w:val="24"/>
    </w:rPr>
  </w:style>
  <w:style w:type="character" w:customStyle="1" w:styleId="Heading3Char">
    <w:name w:val="Heading 3 Char"/>
    <w:basedOn w:val="DefaultParagraphFont"/>
    <w:link w:val="Heading3"/>
    <w:rsid w:val="004A106F"/>
    <w:rPr>
      <w:rFonts w:cs="Arial"/>
      <w:b/>
      <w:bCs/>
      <w:i/>
      <w:sz w:val="26"/>
      <w:szCs w:val="26"/>
    </w:rPr>
  </w:style>
  <w:style w:type="character" w:customStyle="1" w:styleId="Heading4Char">
    <w:name w:val="Heading 4 Char"/>
    <w:basedOn w:val="DefaultParagraphFont"/>
    <w:link w:val="Heading4"/>
    <w:rsid w:val="004A106F"/>
    <w:rPr>
      <w:b/>
      <w:bCs/>
      <w:sz w:val="26"/>
      <w:szCs w:val="28"/>
    </w:rPr>
  </w:style>
  <w:style w:type="paragraph" w:styleId="TOCHeading">
    <w:name w:val="TOC Heading"/>
    <w:basedOn w:val="Heading1"/>
    <w:next w:val="Normal"/>
    <w:uiPriority w:val="39"/>
    <w:unhideWhenUsed/>
    <w:qFormat/>
    <w:rsid w:val="006E4B61"/>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customStyle="1" w:styleId="HeadingLv1">
    <w:name w:val="Heading Lv1"/>
    <w:basedOn w:val="Normal"/>
    <w:rsid w:val="00664A5A"/>
    <w:pPr>
      <w:widowControl w:val="0"/>
      <w:spacing w:after="120" w:line="360" w:lineRule="auto"/>
      <w:ind w:firstLine="0"/>
      <w:jc w:val="left"/>
    </w:pPr>
    <w:rPr>
      <w:rFonts w:ascii="Arial" w:eastAsia="MS Mincho" w:hAnsi="Arial" w:cs="Arial"/>
      <w:i/>
      <w:snapToGrid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96991">
      <w:bodyDiv w:val="1"/>
      <w:marLeft w:val="0"/>
      <w:marRight w:val="0"/>
      <w:marTop w:val="0"/>
      <w:marBottom w:val="0"/>
      <w:divBdr>
        <w:top w:val="none" w:sz="0" w:space="0" w:color="auto"/>
        <w:left w:val="none" w:sz="0" w:space="0" w:color="auto"/>
        <w:bottom w:val="none" w:sz="0" w:space="0" w:color="auto"/>
        <w:right w:val="none" w:sz="0" w:space="0" w:color="auto"/>
      </w:divBdr>
    </w:div>
    <w:div w:id="26223853">
      <w:bodyDiv w:val="1"/>
      <w:marLeft w:val="0"/>
      <w:marRight w:val="0"/>
      <w:marTop w:val="0"/>
      <w:marBottom w:val="0"/>
      <w:divBdr>
        <w:top w:val="none" w:sz="0" w:space="0" w:color="auto"/>
        <w:left w:val="none" w:sz="0" w:space="0" w:color="auto"/>
        <w:bottom w:val="none" w:sz="0" w:space="0" w:color="auto"/>
        <w:right w:val="none" w:sz="0" w:space="0" w:color="auto"/>
      </w:divBdr>
    </w:div>
    <w:div w:id="45883050">
      <w:bodyDiv w:val="1"/>
      <w:marLeft w:val="0"/>
      <w:marRight w:val="0"/>
      <w:marTop w:val="0"/>
      <w:marBottom w:val="0"/>
      <w:divBdr>
        <w:top w:val="none" w:sz="0" w:space="0" w:color="auto"/>
        <w:left w:val="none" w:sz="0" w:space="0" w:color="auto"/>
        <w:bottom w:val="none" w:sz="0" w:space="0" w:color="auto"/>
        <w:right w:val="none" w:sz="0" w:space="0" w:color="auto"/>
      </w:divBdr>
    </w:div>
    <w:div w:id="52394754">
      <w:bodyDiv w:val="1"/>
      <w:marLeft w:val="0"/>
      <w:marRight w:val="0"/>
      <w:marTop w:val="0"/>
      <w:marBottom w:val="0"/>
      <w:divBdr>
        <w:top w:val="none" w:sz="0" w:space="0" w:color="auto"/>
        <w:left w:val="none" w:sz="0" w:space="0" w:color="auto"/>
        <w:bottom w:val="none" w:sz="0" w:space="0" w:color="auto"/>
        <w:right w:val="none" w:sz="0" w:space="0" w:color="auto"/>
      </w:divBdr>
    </w:div>
    <w:div w:id="86122345">
      <w:bodyDiv w:val="1"/>
      <w:marLeft w:val="0"/>
      <w:marRight w:val="0"/>
      <w:marTop w:val="0"/>
      <w:marBottom w:val="0"/>
      <w:divBdr>
        <w:top w:val="none" w:sz="0" w:space="0" w:color="auto"/>
        <w:left w:val="none" w:sz="0" w:space="0" w:color="auto"/>
        <w:bottom w:val="none" w:sz="0" w:space="0" w:color="auto"/>
        <w:right w:val="none" w:sz="0" w:space="0" w:color="auto"/>
      </w:divBdr>
    </w:div>
    <w:div w:id="131679437">
      <w:bodyDiv w:val="1"/>
      <w:marLeft w:val="0"/>
      <w:marRight w:val="0"/>
      <w:marTop w:val="0"/>
      <w:marBottom w:val="0"/>
      <w:divBdr>
        <w:top w:val="none" w:sz="0" w:space="0" w:color="auto"/>
        <w:left w:val="none" w:sz="0" w:space="0" w:color="auto"/>
        <w:bottom w:val="none" w:sz="0" w:space="0" w:color="auto"/>
        <w:right w:val="none" w:sz="0" w:space="0" w:color="auto"/>
      </w:divBdr>
    </w:div>
    <w:div w:id="169025569">
      <w:bodyDiv w:val="1"/>
      <w:marLeft w:val="0"/>
      <w:marRight w:val="0"/>
      <w:marTop w:val="0"/>
      <w:marBottom w:val="0"/>
      <w:divBdr>
        <w:top w:val="none" w:sz="0" w:space="0" w:color="auto"/>
        <w:left w:val="none" w:sz="0" w:space="0" w:color="auto"/>
        <w:bottom w:val="none" w:sz="0" w:space="0" w:color="auto"/>
        <w:right w:val="none" w:sz="0" w:space="0" w:color="auto"/>
      </w:divBdr>
    </w:div>
    <w:div w:id="416174355">
      <w:bodyDiv w:val="1"/>
      <w:marLeft w:val="0"/>
      <w:marRight w:val="0"/>
      <w:marTop w:val="0"/>
      <w:marBottom w:val="0"/>
      <w:divBdr>
        <w:top w:val="none" w:sz="0" w:space="0" w:color="auto"/>
        <w:left w:val="none" w:sz="0" w:space="0" w:color="auto"/>
        <w:bottom w:val="none" w:sz="0" w:space="0" w:color="auto"/>
        <w:right w:val="none" w:sz="0" w:space="0" w:color="auto"/>
      </w:divBdr>
    </w:div>
    <w:div w:id="435373427">
      <w:bodyDiv w:val="1"/>
      <w:marLeft w:val="0"/>
      <w:marRight w:val="0"/>
      <w:marTop w:val="0"/>
      <w:marBottom w:val="0"/>
      <w:divBdr>
        <w:top w:val="none" w:sz="0" w:space="0" w:color="auto"/>
        <w:left w:val="none" w:sz="0" w:space="0" w:color="auto"/>
        <w:bottom w:val="none" w:sz="0" w:space="0" w:color="auto"/>
        <w:right w:val="none" w:sz="0" w:space="0" w:color="auto"/>
      </w:divBdr>
    </w:div>
    <w:div w:id="462846915">
      <w:bodyDiv w:val="1"/>
      <w:marLeft w:val="0"/>
      <w:marRight w:val="0"/>
      <w:marTop w:val="0"/>
      <w:marBottom w:val="0"/>
      <w:divBdr>
        <w:top w:val="none" w:sz="0" w:space="0" w:color="auto"/>
        <w:left w:val="none" w:sz="0" w:space="0" w:color="auto"/>
        <w:bottom w:val="none" w:sz="0" w:space="0" w:color="auto"/>
        <w:right w:val="none" w:sz="0" w:space="0" w:color="auto"/>
      </w:divBdr>
    </w:div>
    <w:div w:id="793909134">
      <w:bodyDiv w:val="1"/>
      <w:marLeft w:val="0"/>
      <w:marRight w:val="0"/>
      <w:marTop w:val="0"/>
      <w:marBottom w:val="0"/>
      <w:divBdr>
        <w:top w:val="none" w:sz="0" w:space="0" w:color="auto"/>
        <w:left w:val="none" w:sz="0" w:space="0" w:color="auto"/>
        <w:bottom w:val="none" w:sz="0" w:space="0" w:color="auto"/>
        <w:right w:val="none" w:sz="0" w:space="0" w:color="auto"/>
      </w:divBdr>
    </w:div>
    <w:div w:id="817764911">
      <w:bodyDiv w:val="1"/>
      <w:marLeft w:val="0"/>
      <w:marRight w:val="0"/>
      <w:marTop w:val="0"/>
      <w:marBottom w:val="0"/>
      <w:divBdr>
        <w:top w:val="none" w:sz="0" w:space="0" w:color="auto"/>
        <w:left w:val="none" w:sz="0" w:space="0" w:color="auto"/>
        <w:bottom w:val="none" w:sz="0" w:space="0" w:color="auto"/>
        <w:right w:val="none" w:sz="0" w:space="0" w:color="auto"/>
      </w:divBdr>
    </w:div>
    <w:div w:id="898126606">
      <w:bodyDiv w:val="1"/>
      <w:marLeft w:val="0"/>
      <w:marRight w:val="0"/>
      <w:marTop w:val="0"/>
      <w:marBottom w:val="0"/>
      <w:divBdr>
        <w:top w:val="none" w:sz="0" w:space="0" w:color="auto"/>
        <w:left w:val="none" w:sz="0" w:space="0" w:color="auto"/>
        <w:bottom w:val="none" w:sz="0" w:space="0" w:color="auto"/>
        <w:right w:val="none" w:sz="0" w:space="0" w:color="auto"/>
      </w:divBdr>
    </w:div>
    <w:div w:id="955868096">
      <w:bodyDiv w:val="1"/>
      <w:marLeft w:val="0"/>
      <w:marRight w:val="0"/>
      <w:marTop w:val="0"/>
      <w:marBottom w:val="0"/>
      <w:divBdr>
        <w:top w:val="none" w:sz="0" w:space="0" w:color="auto"/>
        <w:left w:val="none" w:sz="0" w:space="0" w:color="auto"/>
        <w:bottom w:val="none" w:sz="0" w:space="0" w:color="auto"/>
        <w:right w:val="none" w:sz="0" w:space="0" w:color="auto"/>
      </w:divBdr>
    </w:div>
    <w:div w:id="1037923593">
      <w:bodyDiv w:val="1"/>
      <w:marLeft w:val="0"/>
      <w:marRight w:val="0"/>
      <w:marTop w:val="0"/>
      <w:marBottom w:val="0"/>
      <w:divBdr>
        <w:top w:val="none" w:sz="0" w:space="0" w:color="auto"/>
        <w:left w:val="none" w:sz="0" w:space="0" w:color="auto"/>
        <w:bottom w:val="none" w:sz="0" w:space="0" w:color="auto"/>
        <w:right w:val="none" w:sz="0" w:space="0" w:color="auto"/>
      </w:divBdr>
    </w:div>
    <w:div w:id="1057050795">
      <w:bodyDiv w:val="1"/>
      <w:marLeft w:val="0"/>
      <w:marRight w:val="0"/>
      <w:marTop w:val="0"/>
      <w:marBottom w:val="0"/>
      <w:divBdr>
        <w:top w:val="none" w:sz="0" w:space="0" w:color="auto"/>
        <w:left w:val="none" w:sz="0" w:space="0" w:color="auto"/>
        <w:bottom w:val="none" w:sz="0" w:space="0" w:color="auto"/>
        <w:right w:val="none" w:sz="0" w:space="0" w:color="auto"/>
      </w:divBdr>
    </w:div>
    <w:div w:id="1058093647">
      <w:bodyDiv w:val="1"/>
      <w:marLeft w:val="0"/>
      <w:marRight w:val="0"/>
      <w:marTop w:val="0"/>
      <w:marBottom w:val="0"/>
      <w:divBdr>
        <w:top w:val="none" w:sz="0" w:space="0" w:color="auto"/>
        <w:left w:val="none" w:sz="0" w:space="0" w:color="auto"/>
        <w:bottom w:val="none" w:sz="0" w:space="0" w:color="auto"/>
        <w:right w:val="none" w:sz="0" w:space="0" w:color="auto"/>
      </w:divBdr>
    </w:div>
    <w:div w:id="1075131608">
      <w:bodyDiv w:val="1"/>
      <w:marLeft w:val="0"/>
      <w:marRight w:val="0"/>
      <w:marTop w:val="0"/>
      <w:marBottom w:val="0"/>
      <w:divBdr>
        <w:top w:val="none" w:sz="0" w:space="0" w:color="auto"/>
        <w:left w:val="none" w:sz="0" w:space="0" w:color="auto"/>
        <w:bottom w:val="none" w:sz="0" w:space="0" w:color="auto"/>
        <w:right w:val="none" w:sz="0" w:space="0" w:color="auto"/>
      </w:divBdr>
    </w:div>
    <w:div w:id="1140617147">
      <w:bodyDiv w:val="1"/>
      <w:marLeft w:val="0"/>
      <w:marRight w:val="0"/>
      <w:marTop w:val="0"/>
      <w:marBottom w:val="0"/>
      <w:divBdr>
        <w:top w:val="none" w:sz="0" w:space="0" w:color="auto"/>
        <w:left w:val="none" w:sz="0" w:space="0" w:color="auto"/>
        <w:bottom w:val="none" w:sz="0" w:space="0" w:color="auto"/>
        <w:right w:val="none" w:sz="0" w:space="0" w:color="auto"/>
      </w:divBdr>
    </w:div>
    <w:div w:id="1247224829">
      <w:bodyDiv w:val="1"/>
      <w:marLeft w:val="0"/>
      <w:marRight w:val="0"/>
      <w:marTop w:val="0"/>
      <w:marBottom w:val="0"/>
      <w:divBdr>
        <w:top w:val="none" w:sz="0" w:space="0" w:color="auto"/>
        <w:left w:val="none" w:sz="0" w:space="0" w:color="auto"/>
        <w:bottom w:val="none" w:sz="0" w:space="0" w:color="auto"/>
        <w:right w:val="none" w:sz="0" w:space="0" w:color="auto"/>
      </w:divBdr>
    </w:div>
    <w:div w:id="1294289854">
      <w:bodyDiv w:val="1"/>
      <w:marLeft w:val="0"/>
      <w:marRight w:val="0"/>
      <w:marTop w:val="0"/>
      <w:marBottom w:val="0"/>
      <w:divBdr>
        <w:top w:val="none" w:sz="0" w:space="0" w:color="auto"/>
        <w:left w:val="none" w:sz="0" w:space="0" w:color="auto"/>
        <w:bottom w:val="none" w:sz="0" w:space="0" w:color="auto"/>
        <w:right w:val="none" w:sz="0" w:space="0" w:color="auto"/>
      </w:divBdr>
    </w:div>
    <w:div w:id="1302150174">
      <w:bodyDiv w:val="1"/>
      <w:marLeft w:val="0"/>
      <w:marRight w:val="0"/>
      <w:marTop w:val="0"/>
      <w:marBottom w:val="0"/>
      <w:divBdr>
        <w:top w:val="none" w:sz="0" w:space="0" w:color="auto"/>
        <w:left w:val="none" w:sz="0" w:space="0" w:color="auto"/>
        <w:bottom w:val="none" w:sz="0" w:space="0" w:color="auto"/>
        <w:right w:val="none" w:sz="0" w:space="0" w:color="auto"/>
      </w:divBdr>
    </w:div>
    <w:div w:id="1538196089">
      <w:bodyDiv w:val="1"/>
      <w:marLeft w:val="0"/>
      <w:marRight w:val="0"/>
      <w:marTop w:val="0"/>
      <w:marBottom w:val="0"/>
      <w:divBdr>
        <w:top w:val="none" w:sz="0" w:space="0" w:color="auto"/>
        <w:left w:val="none" w:sz="0" w:space="0" w:color="auto"/>
        <w:bottom w:val="none" w:sz="0" w:space="0" w:color="auto"/>
        <w:right w:val="none" w:sz="0" w:space="0" w:color="auto"/>
      </w:divBdr>
    </w:div>
    <w:div w:id="1650667670">
      <w:bodyDiv w:val="1"/>
      <w:marLeft w:val="0"/>
      <w:marRight w:val="0"/>
      <w:marTop w:val="0"/>
      <w:marBottom w:val="0"/>
      <w:divBdr>
        <w:top w:val="none" w:sz="0" w:space="0" w:color="auto"/>
        <w:left w:val="none" w:sz="0" w:space="0" w:color="auto"/>
        <w:bottom w:val="none" w:sz="0" w:space="0" w:color="auto"/>
        <w:right w:val="none" w:sz="0" w:space="0" w:color="auto"/>
      </w:divBdr>
    </w:div>
    <w:div w:id="1680618389">
      <w:bodyDiv w:val="1"/>
      <w:marLeft w:val="0"/>
      <w:marRight w:val="0"/>
      <w:marTop w:val="0"/>
      <w:marBottom w:val="0"/>
      <w:divBdr>
        <w:top w:val="none" w:sz="0" w:space="0" w:color="auto"/>
        <w:left w:val="none" w:sz="0" w:space="0" w:color="auto"/>
        <w:bottom w:val="none" w:sz="0" w:space="0" w:color="auto"/>
        <w:right w:val="none" w:sz="0" w:space="0" w:color="auto"/>
      </w:divBdr>
    </w:div>
    <w:div w:id="1736123676">
      <w:bodyDiv w:val="1"/>
      <w:marLeft w:val="0"/>
      <w:marRight w:val="0"/>
      <w:marTop w:val="0"/>
      <w:marBottom w:val="0"/>
      <w:divBdr>
        <w:top w:val="none" w:sz="0" w:space="0" w:color="auto"/>
        <w:left w:val="none" w:sz="0" w:space="0" w:color="auto"/>
        <w:bottom w:val="none" w:sz="0" w:space="0" w:color="auto"/>
        <w:right w:val="none" w:sz="0" w:space="0" w:color="auto"/>
      </w:divBdr>
    </w:div>
    <w:div w:id="1747072977">
      <w:bodyDiv w:val="1"/>
      <w:marLeft w:val="0"/>
      <w:marRight w:val="0"/>
      <w:marTop w:val="0"/>
      <w:marBottom w:val="0"/>
      <w:divBdr>
        <w:top w:val="none" w:sz="0" w:space="0" w:color="auto"/>
        <w:left w:val="none" w:sz="0" w:space="0" w:color="auto"/>
        <w:bottom w:val="none" w:sz="0" w:space="0" w:color="auto"/>
        <w:right w:val="none" w:sz="0" w:space="0" w:color="auto"/>
      </w:divBdr>
    </w:div>
    <w:div w:id="1783263204">
      <w:bodyDiv w:val="1"/>
      <w:marLeft w:val="0"/>
      <w:marRight w:val="0"/>
      <w:marTop w:val="0"/>
      <w:marBottom w:val="0"/>
      <w:divBdr>
        <w:top w:val="none" w:sz="0" w:space="0" w:color="auto"/>
        <w:left w:val="none" w:sz="0" w:space="0" w:color="auto"/>
        <w:bottom w:val="none" w:sz="0" w:space="0" w:color="auto"/>
        <w:right w:val="none" w:sz="0" w:space="0" w:color="auto"/>
      </w:divBdr>
    </w:div>
    <w:div w:id="1785344122">
      <w:bodyDiv w:val="1"/>
      <w:marLeft w:val="0"/>
      <w:marRight w:val="0"/>
      <w:marTop w:val="0"/>
      <w:marBottom w:val="0"/>
      <w:divBdr>
        <w:top w:val="none" w:sz="0" w:space="0" w:color="auto"/>
        <w:left w:val="none" w:sz="0" w:space="0" w:color="auto"/>
        <w:bottom w:val="none" w:sz="0" w:space="0" w:color="auto"/>
        <w:right w:val="none" w:sz="0" w:space="0" w:color="auto"/>
      </w:divBdr>
    </w:div>
    <w:div w:id="1819568895">
      <w:bodyDiv w:val="1"/>
      <w:marLeft w:val="0"/>
      <w:marRight w:val="0"/>
      <w:marTop w:val="0"/>
      <w:marBottom w:val="0"/>
      <w:divBdr>
        <w:top w:val="none" w:sz="0" w:space="0" w:color="auto"/>
        <w:left w:val="none" w:sz="0" w:space="0" w:color="auto"/>
        <w:bottom w:val="none" w:sz="0" w:space="0" w:color="auto"/>
        <w:right w:val="none" w:sz="0" w:space="0" w:color="auto"/>
      </w:divBdr>
    </w:div>
    <w:div w:id="1821535536">
      <w:bodyDiv w:val="1"/>
      <w:marLeft w:val="0"/>
      <w:marRight w:val="0"/>
      <w:marTop w:val="0"/>
      <w:marBottom w:val="0"/>
      <w:divBdr>
        <w:top w:val="none" w:sz="0" w:space="0" w:color="auto"/>
        <w:left w:val="none" w:sz="0" w:space="0" w:color="auto"/>
        <w:bottom w:val="none" w:sz="0" w:space="0" w:color="auto"/>
        <w:right w:val="none" w:sz="0" w:space="0" w:color="auto"/>
      </w:divBdr>
    </w:div>
    <w:div w:id="1920210678">
      <w:bodyDiv w:val="1"/>
      <w:marLeft w:val="0"/>
      <w:marRight w:val="0"/>
      <w:marTop w:val="0"/>
      <w:marBottom w:val="0"/>
      <w:divBdr>
        <w:top w:val="none" w:sz="0" w:space="0" w:color="auto"/>
        <w:left w:val="none" w:sz="0" w:space="0" w:color="auto"/>
        <w:bottom w:val="none" w:sz="0" w:space="0" w:color="auto"/>
        <w:right w:val="none" w:sz="0" w:space="0" w:color="auto"/>
      </w:divBdr>
    </w:div>
    <w:div w:id="1950041347">
      <w:bodyDiv w:val="1"/>
      <w:marLeft w:val="0"/>
      <w:marRight w:val="0"/>
      <w:marTop w:val="0"/>
      <w:marBottom w:val="0"/>
      <w:divBdr>
        <w:top w:val="none" w:sz="0" w:space="0" w:color="auto"/>
        <w:left w:val="none" w:sz="0" w:space="0" w:color="auto"/>
        <w:bottom w:val="none" w:sz="0" w:space="0" w:color="auto"/>
        <w:right w:val="none" w:sz="0" w:space="0" w:color="auto"/>
      </w:divBdr>
    </w:div>
    <w:div w:id="2087222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png"/><Relationship Id="rId63" Type="http://schemas.openxmlformats.org/officeDocument/2006/relationships/hyperlink" Target="https://tomato.edu.v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png"/><Relationship Id="rId64" Type="http://schemas.openxmlformats.org/officeDocument/2006/relationships/hyperlink" Target="http://materialdesigninxaml.net/" TargetMode="External"/><Relationship Id="rId8" Type="http://schemas.openxmlformats.org/officeDocument/2006/relationships/image" Target="media/image1.pn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oleObject" Target="embeddings/oleObject3.bin"/><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colorme.vn/blog/material-design-la-g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6.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9C514B-0D61-4138-9EBF-3B734C3B3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452</TotalTime>
  <Pages>75</Pages>
  <Words>10567</Words>
  <Characters>60234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Mẫu Khóa Luận Tốt Nghiệp</vt:lpstr>
    </vt:vector>
  </TitlesOfParts>
  <Manager>ThS. Phạm Thái Khanh</Manager>
  <Company>Trường Đại học Công Nghiệp TP.HCM</Company>
  <LinksUpToDate>false</LinksUpToDate>
  <CharactersWithSpaces>70660</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Khóa Luận Tốt Nghiệp</dc:title>
  <dc:subject>Khóa Luận Tốt Nghiệp</dc:subject>
  <dc:creator>Khanh Pham Thai</dc:creator>
  <cp:keywords/>
  <dc:description/>
  <cp:lastModifiedBy>Hoang Huu Cuong</cp:lastModifiedBy>
  <cp:revision>225</cp:revision>
  <cp:lastPrinted>2018-01-30T09:19:00Z</cp:lastPrinted>
  <dcterms:created xsi:type="dcterms:W3CDTF">2020-05-17T03:24:00Z</dcterms:created>
  <dcterms:modified xsi:type="dcterms:W3CDTF">2020-07-08T09:28:00Z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